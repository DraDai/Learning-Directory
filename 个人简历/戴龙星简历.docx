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2D751FB0" w14:textId="4AB219A8" w:rsidR="00AA3614" w:rsidRDefault="006C0F82">
      <w:r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04D28D85" wp14:editId="2037518D">
                <wp:simplePos x="0" y="0"/>
                <wp:positionH relativeFrom="margin">
                  <wp:posOffset>-847725</wp:posOffset>
                </wp:positionH>
                <wp:positionV relativeFrom="paragraph">
                  <wp:posOffset>4314825</wp:posOffset>
                </wp:positionV>
                <wp:extent cx="6623050" cy="351790"/>
                <wp:effectExtent l="0" t="0" r="25400" b="0"/>
                <wp:wrapNone/>
                <wp:docPr id="2133486828" name="组合 21334868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3050" cy="351790"/>
                          <a:chOff x="7645" y="6773"/>
                          <a:chExt cx="10430" cy="554"/>
                        </a:xfrm>
                      </wpg:grpSpPr>
                      <wps:wsp>
                        <wps:cNvPr id="398628606" name="直接连接符 398628606"/>
                        <wps:cNvCnPr/>
                        <wps:spPr>
                          <a:xfrm>
                            <a:off x="7863" y="7173"/>
                            <a:ext cx="10212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" lastClr="FFFFFF">
                                <a:lumMod val="7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143884323" name="梯形 2143884323"/>
                        <wps:cNvSpPr/>
                        <wps:spPr>
                          <a:xfrm>
                            <a:off x="8721" y="6796"/>
                            <a:ext cx="1312" cy="410"/>
                          </a:xfrm>
                          <a:prstGeom prst="trapezoid">
                            <a:avLst>
                              <a:gd name="adj" fmla="val 59620"/>
                            </a:avLst>
                          </a:prstGeom>
                          <a:solidFill>
                            <a:srgbClr val="425268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998063111" name="矩形 998063111"/>
                        <wps:cNvSpPr/>
                        <wps:spPr>
                          <a:xfrm>
                            <a:off x="7645" y="6796"/>
                            <a:ext cx="1514" cy="410"/>
                          </a:xfrm>
                          <a:prstGeom prst="rect">
                            <a:avLst/>
                          </a:prstGeom>
                          <a:solidFill>
                            <a:srgbClr val="425268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443231042" name="梯形 1443231042"/>
                        <wps:cNvSpPr/>
                        <wps:spPr>
                          <a:xfrm>
                            <a:off x="8496" y="6796"/>
                            <a:ext cx="1312" cy="410"/>
                          </a:xfrm>
                          <a:prstGeom prst="trapezoid">
                            <a:avLst>
                              <a:gd name="adj" fmla="val 59620"/>
                            </a:avLst>
                          </a:prstGeom>
                          <a:solidFill>
                            <a:srgbClr val="425268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829688689" name="直角三角形 1829688689"/>
                        <wps:cNvSpPr/>
                        <wps:spPr>
                          <a:xfrm flipH="1" flipV="1">
                            <a:off x="7645" y="7205"/>
                            <a:ext cx="206" cy="122"/>
                          </a:xfrm>
                          <a:prstGeom prst="rtTriangle">
                            <a:avLst/>
                          </a:prstGeom>
                          <a:solidFill>
                            <a:srgbClr val="44546A">
                              <a:lumMod val="50000"/>
                            </a:srgb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574887245" name="矩形 1574887245"/>
                        <wps:cNvSpPr/>
                        <wps:spPr>
                          <a:xfrm>
                            <a:off x="8149" y="6773"/>
                            <a:ext cx="1485" cy="45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1786A56" w14:textId="391B085E" w:rsidR="005F13A6" w:rsidRDefault="006C0F82" w:rsidP="005F13A6">
                              <w:pPr>
                                <w:pStyle w:val="a3"/>
                                <w:spacing w:before="0" w:beforeAutospacing="0" w:after="0" w:afterAutospacing="0" w:line="312" w:lineRule="exact"/>
                                <w:jc w:val="distribute"/>
                                <w:rPr>
                                  <w:rFonts w:hint="eastAsia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color w:val="FFFFFF"/>
                                  <w:kern w:val="24"/>
                                </w:rPr>
                                <w:t>专业技能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6758548" name="KSO_Shape"/>
                        <wps:cNvSpPr/>
                        <wps:spPr>
                          <a:xfrm>
                            <a:off x="7850" y="6875"/>
                            <a:ext cx="282" cy="238"/>
                          </a:xfrm>
                          <a:custGeom>
                            <a:avLst/>
                            <a:gdLst>
                              <a:gd name="connsiteX0" fmla="*/ 3261356 w 3261356"/>
                              <a:gd name="connsiteY0" fmla="*/ 1385789 h 2766950"/>
                              <a:gd name="connsiteX1" fmla="*/ 3261356 w 3261356"/>
                              <a:gd name="connsiteY1" fmla="*/ 2634211 h 2766950"/>
                              <a:gd name="connsiteX2" fmla="*/ 3259675 w 3261356"/>
                              <a:gd name="connsiteY2" fmla="*/ 2649333 h 2766950"/>
                              <a:gd name="connsiteX3" fmla="*/ 3256313 w 3261356"/>
                              <a:gd name="connsiteY3" fmla="*/ 2662775 h 2766950"/>
                              <a:gd name="connsiteX4" fmla="*/ 3252951 w 3261356"/>
                              <a:gd name="connsiteY4" fmla="*/ 2674537 h 2766950"/>
                              <a:gd name="connsiteX5" fmla="*/ 3244545 w 3261356"/>
                              <a:gd name="connsiteY5" fmla="*/ 2686298 h 2766950"/>
                              <a:gd name="connsiteX6" fmla="*/ 3237821 w 3261356"/>
                              <a:gd name="connsiteY6" fmla="*/ 2698060 h 2766950"/>
                              <a:gd name="connsiteX7" fmla="*/ 3229415 w 3261356"/>
                              <a:gd name="connsiteY7" fmla="*/ 2709822 h 2766950"/>
                              <a:gd name="connsiteX8" fmla="*/ 3217647 w 3261356"/>
                              <a:gd name="connsiteY8" fmla="*/ 2719903 h 2766950"/>
                              <a:gd name="connsiteX9" fmla="*/ 3202517 w 3261356"/>
                              <a:gd name="connsiteY9" fmla="*/ 2729985 h 2766950"/>
                              <a:gd name="connsiteX10" fmla="*/ 3175619 w 3261356"/>
                              <a:gd name="connsiteY10" fmla="*/ 2746787 h 2766950"/>
                              <a:gd name="connsiteX11" fmla="*/ 3141997 w 3261356"/>
                              <a:gd name="connsiteY11" fmla="*/ 2758549 h 2766950"/>
                              <a:gd name="connsiteX12" fmla="*/ 3105013 w 3261356"/>
                              <a:gd name="connsiteY12" fmla="*/ 2765270 h 2766950"/>
                              <a:gd name="connsiteX13" fmla="*/ 3066347 w 3261356"/>
                              <a:gd name="connsiteY13" fmla="*/ 2766950 h 2766950"/>
                              <a:gd name="connsiteX14" fmla="*/ 196690 w 3261356"/>
                              <a:gd name="connsiteY14" fmla="*/ 2766950 h 2766950"/>
                              <a:gd name="connsiteX15" fmla="*/ 158024 w 3261356"/>
                              <a:gd name="connsiteY15" fmla="*/ 2765270 h 2766950"/>
                              <a:gd name="connsiteX16" fmla="*/ 121040 w 3261356"/>
                              <a:gd name="connsiteY16" fmla="*/ 2758549 h 2766950"/>
                              <a:gd name="connsiteX17" fmla="*/ 87418 w 3261356"/>
                              <a:gd name="connsiteY17" fmla="*/ 2746787 h 2766950"/>
                              <a:gd name="connsiteX18" fmla="*/ 57158 w 3261356"/>
                              <a:gd name="connsiteY18" fmla="*/ 2729985 h 2766950"/>
                              <a:gd name="connsiteX19" fmla="*/ 47071 w 3261356"/>
                              <a:gd name="connsiteY19" fmla="*/ 2719903 h 2766950"/>
                              <a:gd name="connsiteX20" fmla="*/ 35303 w 3261356"/>
                              <a:gd name="connsiteY20" fmla="*/ 2709822 h 2766950"/>
                              <a:gd name="connsiteX21" fmla="*/ 25217 w 3261356"/>
                              <a:gd name="connsiteY21" fmla="*/ 2698060 h 2766950"/>
                              <a:gd name="connsiteX22" fmla="*/ 16811 w 3261356"/>
                              <a:gd name="connsiteY22" fmla="*/ 2686298 h 2766950"/>
                              <a:gd name="connsiteX23" fmla="*/ 8405 w 3261356"/>
                              <a:gd name="connsiteY23" fmla="*/ 2674537 h 2766950"/>
                              <a:gd name="connsiteX24" fmla="*/ 5043 w 3261356"/>
                              <a:gd name="connsiteY24" fmla="*/ 2662775 h 2766950"/>
                              <a:gd name="connsiteX25" fmla="*/ 1681 w 3261356"/>
                              <a:gd name="connsiteY25" fmla="*/ 2649333 h 2766950"/>
                              <a:gd name="connsiteX26" fmla="*/ 0 w 3261356"/>
                              <a:gd name="connsiteY26" fmla="*/ 2634211 h 2766950"/>
                              <a:gd name="connsiteX27" fmla="*/ 0 w 3261356"/>
                              <a:gd name="connsiteY27" fmla="*/ 1389150 h 2766950"/>
                              <a:gd name="connsiteX28" fmla="*/ 196690 w 3261356"/>
                              <a:gd name="connsiteY28" fmla="*/ 1441237 h 2766950"/>
                              <a:gd name="connsiteX29" fmla="*/ 406829 w 3261356"/>
                              <a:gd name="connsiteY29" fmla="*/ 1495005 h 2766950"/>
                              <a:gd name="connsiteX30" fmla="*/ 660677 w 3261356"/>
                              <a:gd name="connsiteY30" fmla="*/ 1555494 h 2766950"/>
                              <a:gd name="connsiteX31" fmla="*/ 795165 w 3261356"/>
                              <a:gd name="connsiteY31" fmla="*/ 1589099 h 2766950"/>
                              <a:gd name="connsiteX32" fmla="*/ 933017 w 3261356"/>
                              <a:gd name="connsiteY32" fmla="*/ 1619343 h 2766950"/>
                              <a:gd name="connsiteX33" fmla="*/ 1067506 w 3261356"/>
                              <a:gd name="connsiteY33" fmla="*/ 1646227 h 2766950"/>
                              <a:gd name="connsiteX34" fmla="*/ 1200314 w 3261356"/>
                              <a:gd name="connsiteY34" fmla="*/ 1671431 h 2766950"/>
                              <a:gd name="connsiteX35" fmla="*/ 1326397 w 3261356"/>
                              <a:gd name="connsiteY35" fmla="*/ 1693274 h 2766950"/>
                              <a:gd name="connsiteX36" fmla="*/ 1442394 w 3261356"/>
                              <a:gd name="connsiteY36" fmla="*/ 1708396 h 2766950"/>
                              <a:gd name="connsiteX37" fmla="*/ 1544942 w 3261356"/>
                              <a:gd name="connsiteY37" fmla="*/ 1720158 h 2766950"/>
                              <a:gd name="connsiteX38" fmla="*/ 1588650 w 3261356"/>
                              <a:gd name="connsiteY38" fmla="*/ 1723518 h 2766950"/>
                              <a:gd name="connsiteX39" fmla="*/ 1630678 w 3261356"/>
                              <a:gd name="connsiteY39" fmla="*/ 1725199 h 2766950"/>
                              <a:gd name="connsiteX40" fmla="*/ 1672706 w 3261356"/>
                              <a:gd name="connsiteY40" fmla="*/ 1723518 h 2766950"/>
                              <a:gd name="connsiteX41" fmla="*/ 1719777 w 3261356"/>
                              <a:gd name="connsiteY41" fmla="*/ 1720158 h 2766950"/>
                              <a:gd name="connsiteX42" fmla="*/ 1820644 w 3261356"/>
                              <a:gd name="connsiteY42" fmla="*/ 1708396 h 2766950"/>
                              <a:gd name="connsiteX43" fmla="*/ 1934959 w 3261356"/>
                              <a:gd name="connsiteY43" fmla="*/ 1693274 h 2766950"/>
                              <a:gd name="connsiteX44" fmla="*/ 2061043 w 3261356"/>
                              <a:gd name="connsiteY44" fmla="*/ 1671431 h 2766950"/>
                              <a:gd name="connsiteX45" fmla="*/ 2193850 w 3261356"/>
                              <a:gd name="connsiteY45" fmla="*/ 1646227 h 2766950"/>
                              <a:gd name="connsiteX46" fmla="*/ 2330020 w 3261356"/>
                              <a:gd name="connsiteY46" fmla="*/ 1615983 h 2766950"/>
                              <a:gd name="connsiteX47" fmla="*/ 2466190 w 3261356"/>
                              <a:gd name="connsiteY47" fmla="*/ 1585738 h 2766950"/>
                              <a:gd name="connsiteX48" fmla="*/ 2602360 w 3261356"/>
                              <a:gd name="connsiteY48" fmla="*/ 1553814 h 2766950"/>
                              <a:gd name="connsiteX49" fmla="*/ 2854527 w 3261356"/>
                              <a:gd name="connsiteY49" fmla="*/ 1493325 h 2766950"/>
                              <a:gd name="connsiteX50" fmla="*/ 3066347 w 3261356"/>
                              <a:gd name="connsiteY50" fmla="*/ 1437877 h 2766950"/>
                              <a:gd name="connsiteX51" fmla="*/ 1508607 w 3261356"/>
                              <a:gd name="connsiteY51" fmla="*/ 1206475 h 2766950"/>
                              <a:gd name="connsiteX52" fmla="*/ 1417230 w 3261356"/>
                              <a:gd name="connsiteY52" fmla="*/ 1297852 h 2766950"/>
                              <a:gd name="connsiteX53" fmla="*/ 1417230 w 3261356"/>
                              <a:gd name="connsiteY53" fmla="*/ 1314415 h 2766950"/>
                              <a:gd name="connsiteX54" fmla="*/ 1508607 w 3261356"/>
                              <a:gd name="connsiteY54" fmla="*/ 1405791 h 2766950"/>
                              <a:gd name="connsiteX55" fmla="*/ 1752750 w 3261356"/>
                              <a:gd name="connsiteY55" fmla="*/ 1405791 h 2766950"/>
                              <a:gd name="connsiteX56" fmla="*/ 1844126 w 3261356"/>
                              <a:gd name="connsiteY56" fmla="*/ 1314415 h 2766950"/>
                              <a:gd name="connsiteX57" fmla="*/ 1844126 w 3261356"/>
                              <a:gd name="connsiteY57" fmla="*/ 1297852 h 2766950"/>
                              <a:gd name="connsiteX58" fmla="*/ 1752750 w 3261356"/>
                              <a:gd name="connsiteY58" fmla="*/ 1206475 h 2766950"/>
                              <a:gd name="connsiteX59" fmla="*/ 1630678 w 3261356"/>
                              <a:gd name="connsiteY59" fmla="*/ 174304 h 2766950"/>
                              <a:gd name="connsiteX60" fmla="*/ 1114624 w 3261356"/>
                              <a:gd name="connsiteY60" fmla="*/ 469036 h 2766950"/>
                              <a:gd name="connsiteX61" fmla="*/ 1111230 w 3261356"/>
                              <a:gd name="connsiteY61" fmla="*/ 492633 h 2766950"/>
                              <a:gd name="connsiteX62" fmla="*/ 2150126 w 3261356"/>
                              <a:gd name="connsiteY62" fmla="*/ 492633 h 2766950"/>
                              <a:gd name="connsiteX63" fmla="*/ 2146731 w 3261356"/>
                              <a:gd name="connsiteY63" fmla="*/ 469036 h 2766950"/>
                              <a:gd name="connsiteX64" fmla="*/ 1630678 w 3261356"/>
                              <a:gd name="connsiteY64" fmla="*/ 174304 h 2766950"/>
                              <a:gd name="connsiteX65" fmla="*/ 1630678 w 3261356"/>
                              <a:gd name="connsiteY65" fmla="*/ 0 h 2766950"/>
                              <a:gd name="connsiteX66" fmla="*/ 2269992 w 3261356"/>
                              <a:gd name="connsiteY66" fmla="*/ 488510 h 2766950"/>
                              <a:gd name="connsiteX67" fmla="*/ 2270238 w 3261356"/>
                              <a:gd name="connsiteY67" fmla="*/ 492633 h 2766950"/>
                              <a:gd name="connsiteX68" fmla="*/ 3066347 w 3261356"/>
                              <a:gd name="connsiteY68" fmla="*/ 492633 h 2766950"/>
                              <a:gd name="connsiteX69" fmla="*/ 3105012 w 3261356"/>
                              <a:gd name="connsiteY69" fmla="*/ 494313 h 2766950"/>
                              <a:gd name="connsiteX70" fmla="*/ 3141998 w 3261356"/>
                              <a:gd name="connsiteY70" fmla="*/ 501035 h 2766950"/>
                              <a:gd name="connsiteX71" fmla="*/ 3175621 w 3261356"/>
                              <a:gd name="connsiteY71" fmla="*/ 512796 h 2766950"/>
                              <a:gd name="connsiteX72" fmla="*/ 3202518 w 3261356"/>
                              <a:gd name="connsiteY72" fmla="*/ 529599 h 2766950"/>
                              <a:gd name="connsiteX73" fmla="*/ 3217649 w 3261356"/>
                              <a:gd name="connsiteY73" fmla="*/ 539681 h 2766950"/>
                              <a:gd name="connsiteX74" fmla="*/ 3229416 w 3261356"/>
                              <a:gd name="connsiteY74" fmla="*/ 549763 h 2766950"/>
                              <a:gd name="connsiteX75" fmla="*/ 3237821 w 3261356"/>
                              <a:gd name="connsiteY75" fmla="*/ 561524 h 2766950"/>
                              <a:gd name="connsiteX76" fmla="*/ 3244546 w 3261356"/>
                              <a:gd name="connsiteY76" fmla="*/ 573285 h 2766950"/>
                              <a:gd name="connsiteX77" fmla="*/ 3252951 w 3261356"/>
                              <a:gd name="connsiteY77" fmla="*/ 585046 h 2766950"/>
                              <a:gd name="connsiteX78" fmla="*/ 3256314 w 3261356"/>
                              <a:gd name="connsiteY78" fmla="*/ 596807 h 2766950"/>
                              <a:gd name="connsiteX79" fmla="*/ 3259676 w 3261356"/>
                              <a:gd name="connsiteY79" fmla="*/ 610251 h 2766950"/>
                              <a:gd name="connsiteX80" fmla="*/ 3261356 w 3261356"/>
                              <a:gd name="connsiteY80" fmla="*/ 625372 h 2766950"/>
                              <a:gd name="connsiteX81" fmla="*/ 3261356 w 3261356"/>
                              <a:gd name="connsiteY81" fmla="*/ 1326877 h 2766950"/>
                              <a:gd name="connsiteX82" fmla="*/ 3261353 w 3261356"/>
                              <a:gd name="connsiteY82" fmla="*/ 1326877 h 2766950"/>
                              <a:gd name="connsiteX83" fmla="*/ 3261350 w 3261356"/>
                              <a:gd name="connsiteY83" fmla="*/ 1326880 h 2766950"/>
                              <a:gd name="connsiteX84" fmla="*/ 3066350 w 3261356"/>
                              <a:gd name="connsiteY84" fmla="*/ 1378964 h 2766950"/>
                              <a:gd name="connsiteX85" fmla="*/ 2854531 w 3261356"/>
                              <a:gd name="connsiteY85" fmla="*/ 1434413 h 2766950"/>
                              <a:gd name="connsiteX86" fmla="*/ 2602365 w 3261356"/>
                              <a:gd name="connsiteY86" fmla="*/ 1494902 h 2766950"/>
                              <a:gd name="connsiteX87" fmla="*/ 2466193 w 3261356"/>
                              <a:gd name="connsiteY87" fmla="*/ 1526826 h 2766950"/>
                              <a:gd name="connsiteX88" fmla="*/ 2330026 w 3261356"/>
                              <a:gd name="connsiteY88" fmla="*/ 1557071 h 2766950"/>
                              <a:gd name="connsiteX89" fmla="*/ 2193854 w 3261356"/>
                              <a:gd name="connsiteY89" fmla="*/ 1587315 h 2766950"/>
                              <a:gd name="connsiteX90" fmla="*/ 2061046 w 3261356"/>
                              <a:gd name="connsiteY90" fmla="*/ 1612517 h 2766950"/>
                              <a:gd name="connsiteX91" fmla="*/ 1934963 w 3261356"/>
                              <a:gd name="connsiteY91" fmla="*/ 1634360 h 2766950"/>
                              <a:gd name="connsiteX92" fmla="*/ 1820647 w 3261356"/>
                              <a:gd name="connsiteY92" fmla="*/ 1649484 h 2766950"/>
                              <a:gd name="connsiteX93" fmla="*/ 1719781 w 3261356"/>
                              <a:gd name="connsiteY93" fmla="*/ 1661245 h 2766950"/>
                              <a:gd name="connsiteX94" fmla="*/ 1672711 w 3261356"/>
                              <a:gd name="connsiteY94" fmla="*/ 1664604 h 2766950"/>
                              <a:gd name="connsiteX95" fmla="*/ 1630683 w 3261356"/>
                              <a:gd name="connsiteY95" fmla="*/ 1666287 h 2766950"/>
                              <a:gd name="connsiteX96" fmla="*/ 1588655 w 3261356"/>
                              <a:gd name="connsiteY96" fmla="*/ 1664604 h 2766950"/>
                              <a:gd name="connsiteX97" fmla="*/ 1544944 w 3261356"/>
                              <a:gd name="connsiteY97" fmla="*/ 1661245 h 2766950"/>
                              <a:gd name="connsiteX98" fmla="*/ 1442396 w 3261356"/>
                              <a:gd name="connsiteY98" fmla="*/ 1649484 h 2766950"/>
                              <a:gd name="connsiteX99" fmla="*/ 1326400 w 3261356"/>
                              <a:gd name="connsiteY99" fmla="*/ 1634360 h 2766950"/>
                              <a:gd name="connsiteX100" fmla="*/ 1200317 w 3261356"/>
                              <a:gd name="connsiteY100" fmla="*/ 1612517 h 2766950"/>
                              <a:gd name="connsiteX101" fmla="*/ 1067508 w 3261356"/>
                              <a:gd name="connsiteY101" fmla="*/ 1587315 h 2766950"/>
                              <a:gd name="connsiteX102" fmla="*/ 933020 w 3261356"/>
                              <a:gd name="connsiteY102" fmla="*/ 1560430 h 2766950"/>
                              <a:gd name="connsiteX103" fmla="*/ 795169 w 3261356"/>
                              <a:gd name="connsiteY103" fmla="*/ 1530186 h 2766950"/>
                              <a:gd name="connsiteX104" fmla="*/ 660681 w 3261356"/>
                              <a:gd name="connsiteY104" fmla="*/ 1496582 h 2766950"/>
                              <a:gd name="connsiteX105" fmla="*/ 406834 w 3261356"/>
                              <a:gd name="connsiteY105" fmla="*/ 1436093 h 2766950"/>
                              <a:gd name="connsiteX106" fmla="*/ 196695 w 3261356"/>
                              <a:gd name="connsiteY106" fmla="*/ 1382323 h 2766950"/>
                              <a:gd name="connsiteX107" fmla="*/ 3 w 3261356"/>
                              <a:gd name="connsiteY107" fmla="*/ 1330236 h 2766950"/>
                              <a:gd name="connsiteX108" fmla="*/ 3 w 3261356"/>
                              <a:gd name="connsiteY108" fmla="*/ 1332325 h 2766950"/>
                              <a:gd name="connsiteX109" fmla="*/ 0 w 3261356"/>
                              <a:gd name="connsiteY109" fmla="*/ 1332322 h 2766950"/>
                              <a:gd name="connsiteX110" fmla="*/ 0 w 3261356"/>
                              <a:gd name="connsiteY110" fmla="*/ 971511 h 2766950"/>
                              <a:gd name="connsiteX111" fmla="*/ 0 w 3261356"/>
                              <a:gd name="connsiteY111" fmla="*/ 625372 h 2766950"/>
                              <a:gd name="connsiteX112" fmla="*/ 1683 w 3261356"/>
                              <a:gd name="connsiteY112" fmla="*/ 610251 h 2766950"/>
                              <a:gd name="connsiteX113" fmla="*/ 5046 w 3261356"/>
                              <a:gd name="connsiteY113" fmla="*/ 596807 h 2766950"/>
                              <a:gd name="connsiteX114" fmla="*/ 8405 w 3261356"/>
                              <a:gd name="connsiteY114" fmla="*/ 585046 h 2766950"/>
                              <a:gd name="connsiteX115" fmla="*/ 16813 w 3261356"/>
                              <a:gd name="connsiteY115" fmla="*/ 573285 h 2766950"/>
                              <a:gd name="connsiteX116" fmla="*/ 25218 w 3261356"/>
                              <a:gd name="connsiteY116" fmla="*/ 561524 h 2766950"/>
                              <a:gd name="connsiteX117" fmla="*/ 35303 w 3261356"/>
                              <a:gd name="connsiteY117" fmla="*/ 549763 h 2766950"/>
                              <a:gd name="connsiteX118" fmla="*/ 47073 w 3261356"/>
                              <a:gd name="connsiteY118" fmla="*/ 539681 h 2766950"/>
                              <a:gd name="connsiteX119" fmla="*/ 57158 w 3261356"/>
                              <a:gd name="connsiteY119" fmla="*/ 529599 h 2766950"/>
                              <a:gd name="connsiteX120" fmla="*/ 87418 w 3261356"/>
                              <a:gd name="connsiteY120" fmla="*/ 512796 h 2766950"/>
                              <a:gd name="connsiteX121" fmla="*/ 121041 w 3261356"/>
                              <a:gd name="connsiteY121" fmla="*/ 501035 h 2766950"/>
                              <a:gd name="connsiteX122" fmla="*/ 158027 w 3261356"/>
                              <a:gd name="connsiteY122" fmla="*/ 494313 h 2766950"/>
                              <a:gd name="connsiteX123" fmla="*/ 196692 w 3261356"/>
                              <a:gd name="connsiteY123" fmla="*/ 492633 h 2766950"/>
                              <a:gd name="connsiteX124" fmla="*/ 991117 w 3261356"/>
                              <a:gd name="connsiteY124" fmla="*/ 492633 h 2766950"/>
                              <a:gd name="connsiteX125" fmla="*/ 991363 w 3261356"/>
                              <a:gd name="connsiteY125" fmla="*/ 488510 h 2766950"/>
                              <a:gd name="connsiteX126" fmla="*/ 1630678 w 3261356"/>
                              <a:gd name="connsiteY126" fmla="*/ 0 h 27669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</a:cxnLst>
                            <a:rect l="l" t="t" r="r" b="b"/>
                            <a:pathLst>
                              <a:path w="3261356" h="2766950">
                                <a:moveTo>
                                  <a:pt x="3261356" y="1385789"/>
                                </a:moveTo>
                                <a:lnTo>
                                  <a:pt x="3261356" y="2634211"/>
                                </a:lnTo>
                                <a:lnTo>
                                  <a:pt x="3259675" y="2649333"/>
                                </a:lnTo>
                                <a:lnTo>
                                  <a:pt x="3256313" y="2662775"/>
                                </a:lnTo>
                                <a:lnTo>
                                  <a:pt x="3252951" y="2674537"/>
                                </a:lnTo>
                                <a:lnTo>
                                  <a:pt x="3244545" y="2686298"/>
                                </a:lnTo>
                                <a:lnTo>
                                  <a:pt x="3237821" y="2698060"/>
                                </a:lnTo>
                                <a:lnTo>
                                  <a:pt x="3229415" y="2709822"/>
                                </a:lnTo>
                                <a:lnTo>
                                  <a:pt x="3217647" y="2719903"/>
                                </a:lnTo>
                                <a:lnTo>
                                  <a:pt x="3202517" y="2729985"/>
                                </a:lnTo>
                                <a:lnTo>
                                  <a:pt x="3175619" y="2746787"/>
                                </a:lnTo>
                                <a:lnTo>
                                  <a:pt x="3141997" y="2758549"/>
                                </a:lnTo>
                                <a:lnTo>
                                  <a:pt x="3105013" y="2765270"/>
                                </a:lnTo>
                                <a:lnTo>
                                  <a:pt x="3066347" y="2766950"/>
                                </a:lnTo>
                                <a:lnTo>
                                  <a:pt x="196690" y="2766950"/>
                                </a:lnTo>
                                <a:lnTo>
                                  <a:pt x="158024" y="2765270"/>
                                </a:lnTo>
                                <a:lnTo>
                                  <a:pt x="121040" y="2758549"/>
                                </a:lnTo>
                                <a:lnTo>
                                  <a:pt x="87418" y="2746787"/>
                                </a:lnTo>
                                <a:lnTo>
                                  <a:pt x="57158" y="2729985"/>
                                </a:lnTo>
                                <a:lnTo>
                                  <a:pt x="47071" y="2719903"/>
                                </a:lnTo>
                                <a:lnTo>
                                  <a:pt x="35303" y="2709822"/>
                                </a:lnTo>
                                <a:lnTo>
                                  <a:pt x="25217" y="2698060"/>
                                </a:lnTo>
                                <a:lnTo>
                                  <a:pt x="16811" y="2686298"/>
                                </a:lnTo>
                                <a:lnTo>
                                  <a:pt x="8405" y="2674537"/>
                                </a:lnTo>
                                <a:lnTo>
                                  <a:pt x="5043" y="2662775"/>
                                </a:lnTo>
                                <a:lnTo>
                                  <a:pt x="1681" y="2649333"/>
                                </a:lnTo>
                                <a:lnTo>
                                  <a:pt x="0" y="2634211"/>
                                </a:lnTo>
                                <a:lnTo>
                                  <a:pt x="0" y="1389150"/>
                                </a:lnTo>
                                <a:lnTo>
                                  <a:pt x="196690" y="1441237"/>
                                </a:lnTo>
                                <a:lnTo>
                                  <a:pt x="406829" y="1495005"/>
                                </a:lnTo>
                                <a:lnTo>
                                  <a:pt x="660677" y="1555494"/>
                                </a:lnTo>
                                <a:lnTo>
                                  <a:pt x="795165" y="1589099"/>
                                </a:lnTo>
                                <a:lnTo>
                                  <a:pt x="933017" y="1619343"/>
                                </a:lnTo>
                                <a:lnTo>
                                  <a:pt x="1067506" y="1646227"/>
                                </a:lnTo>
                                <a:lnTo>
                                  <a:pt x="1200314" y="1671431"/>
                                </a:lnTo>
                                <a:lnTo>
                                  <a:pt x="1326397" y="1693274"/>
                                </a:lnTo>
                                <a:lnTo>
                                  <a:pt x="1442394" y="1708396"/>
                                </a:lnTo>
                                <a:lnTo>
                                  <a:pt x="1544942" y="1720158"/>
                                </a:lnTo>
                                <a:lnTo>
                                  <a:pt x="1588650" y="1723518"/>
                                </a:lnTo>
                                <a:lnTo>
                                  <a:pt x="1630678" y="1725199"/>
                                </a:lnTo>
                                <a:lnTo>
                                  <a:pt x="1672706" y="1723518"/>
                                </a:lnTo>
                                <a:lnTo>
                                  <a:pt x="1719777" y="1720158"/>
                                </a:lnTo>
                                <a:lnTo>
                                  <a:pt x="1820644" y="1708396"/>
                                </a:lnTo>
                                <a:lnTo>
                                  <a:pt x="1934959" y="1693274"/>
                                </a:lnTo>
                                <a:lnTo>
                                  <a:pt x="2061043" y="1671431"/>
                                </a:lnTo>
                                <a:lnTo>
                                  <a:pt x="2193850" y="1646227"/>
                                </a:lnTo>
                                <a:lnTo>
                                  <a:pt x="2330020" y="1615983"/>
                                </a:lnTo>
                                <a:lnTo>
                                  <a:pt x="2466190" y="1585738"/>
                                </a:lnTo>
                                <a:lnTo>
                                  <a:pt x="2602360" y="1553814"/>
                                </a:lnTo>
                                <a:lnTo>
                                  <a:pt x="2854527" y="1493325"/>
                                </a:lnTo>
                                <a:lnTo>
                                  <a:pt x="3066347" y="1437877"/>
                                </a:lnTo>
                                <a:close/>
                                <a:moveTo>
                                  <a:pt x="1508607" y="1206475"/>
                                </a:moveTo>
                                <a:cubicBezTo>
                                  <a:pt x="1458141" y="1206475"/>
                                  <a:pt x="1417230" y="1247386"/>
                                  <a:pt x="1417230" y="1297852"/>
                                </a:cubicBezTo>
                                <a:lnTo>
                                  <a:pt x="1417230" y="1314415"/>
                                </a:lnTo>
                                <a:cubicBezTo>
                                  <a:pt x="1417230" y="1364881"/>
                                  <a:pt x="1458141" y="1405791"/>
                                  <a:pt x="1508607" y="1405791"/>
                                </a:cubicBezTo>
                                <a:lnTo>
                                  <a:pt x="1752750" y="1405791"/>
                                </a:lnTo>
                                <a:cubicBezTo>
                                  <a:pt x="1803215" y="1405791"/>
                                  <a:pt x="1844126" y="1364881"/>
                                  <a:pt x="1844126" y="1314415"/>
                                </a:cubicBezTo>
                                <a:lnTo>
                                  <a:pt x="1844126" y="1297852"/>
                                </a:lnTo>
                                <a:cubicBezTo>
                                  <a:pt x="1844126" y="1247386"/>
                                  <a:pt x="1803215" y="1206475"/>
                                  <a:pt x="1752750" y="1206475"/>
                                </a:cubicBezTo>
                                <a:close/>
                                <a:moveTo>
                                  <a:pt x="1630678" y="174304"/>
                                </a:moveTo>
                                <a:cubicBezTo>
                                  <a:pt x="1376124" y="174304"/>
                                  <a:pt x="1163742" y="300833"/>
                                  <a:pt x="1114624" y="469036"/>
                                </a:cubicBezTo>
                                <a:lnTo>
                                  <a:pt x="1111230" y="492633"/>
                                </a:lnTo>
                                <a:lnTo>
                                  <a:pt x="2150126" y="492633"/>
                                </a:lnTo>
                                <a:lnTo>
                                  <a:pt x="2146731" y="469036"/>
                                </a:lnTo>
                                <a:cubicBezTo>
                                  <a:pt x="2097613" y="300833"/>
                                  <a:pt x="1885231" y="174304"/>
                                  <a:pt x="1630678" y="174304"/>
                                </a:cubicBezTo>
                                <a:close/>
                                <a:moveTo>
                                  <a:pt x="1630678" y="0"/>
                                </a:moveTo>
                                <a:cubicBezTo>
                                  <a:pt x="1963411" y="0"/>
                                  <a:pt x="2237083" y="214121"/>
                                  <a:pt x="2269992" y="488510"/>
                                </a:cubicBezTo>
                                <a:lnTo>
                                  <a:pt x="2270238" y="492633"/>
                                </a:lnTo>
                                <a:lnTo>
                                  <a:pt x="3066347" y="492633"/>
                                </a:lnTo>
                                <a:lnTo>
                                  <a:pt x="3105012" y="494313"/>
                                </a:lnTo>
                                <a:lnTo>
                                  <a:pt x="3141998" y="501035"/>
                                </a:lnTo>
                                <a:lnTo>
                                  <a:pt x="3175621" y="512796"/>
                                </a:lnTo>
                                <a:lnTo>
                                  <a:pt x="3202518" y="529599"/>
                                </a:lnTo>
                                <a:lnTo>
                                  <a:pt x="3217649" y="539681"/>
                                </a:lnTo>
                                <a:lnTo>
                                  <a:pt x="3229416" y="549763"/>
                                </a:lnTo>
                                <a:lnTo>
                                  <a:pt x="3237821" y="561524"/>
                                </a:lnTo>
                                <a:lnTo>
                                  <a:pt x="3244546" y="573285"/>
                                </a:lnTo>
                                <a:lnTo>
                                  <a:pt x="3252951" y="585046"/>
                                </a:lnTo>
                                <a:lnTo>
                                  <a:pt x="3256314" y="596807"/>
                                </a:lnTo>
                                <a:lnTo>
                                  <a:pt x="3259676" y="610251"/>
                                </a:lnTo>
                                <a:lnTo>
                                  <a:pt x="3261356" y="625372"/>
                                </a:lnTo>
                                <a:lnTo>
                                  <a:pt x="3261356" y="1326877"/>
                                </a:lnTo>
                                <a:lnTo>
                                  <a:pt x="3261353" y="1326877"/>
                                </a:lnTo>
                                <a:lnTo>
                                  <a:pt x="3261350" y="1326880"/>
                                </a:lnTo>
                                <a:lnTo>
                                  <a:pt x="3066350" y="1378964"/>
                                </a:lnTo>
                                <a:lnTo>
                                  <a:pt x="2854531" y="1434413"/>
                                </a:lnTo>
                                <a:lnTo>
                                  <a:pt x="2602365" y="1494902"/>
                                </a:lnTo>
                                <a:lnTo>
                                  <a:pt x="2466193" y="1526826"/>
                                </a:lnTo>
                                <a:lnTo>
                                  <a:pt x="2330026" y="1557071"/>
                                </a:lnTo>
                                <a:lnTo>
                                  <a:pt x="2193854" y="1587315"/>
                                </a:lnTo>
                                <a:lnTo>
                                  <a:pt x="2061046" y="1612517"/>
                                </a:lnTo>
                                <a:lnTo>
                                  <a:pt x="1934963" y="1634360"/>
                                </a:lnTo>
                                <a:lnTo>
                                  <a:pt x="1820647" y="1649484"/>
                                </a:lnTo>
                                <a:lnTo>
                                  <a:pt x="1719781" y="1661245"/>
                                </a:lnTo>
                                <a:lnTo>
                                  <a:pt x="1672711" y="1664604"/>
                                </a:lnTo>
                                <a:lnTo>
                                  <a:pt x="1630683" y="1666287"/>
                                </a:lnTo>
                                <a:lnTo>
                                  <a:pt x="1588655" y="1664604"/>
                                </a:lnTo>
                                <a:lnTo>
                                  <a:pt x="1544944" y="1661245"/>
                                </a:lnTo>
                                <a:lnTo>
                                  <a:pt x="1442396" y="1649484"/>
                                </a:lnTo>
                                <a:lnTo>
                                  <a:pt x="1326400" y="1634360"/>
                                </a:lnTo>
                                <a:lnTo>
                                  <a:pt x="1200317" y="1612517"/>
                                </a:lnTo>
                                <a:lnTo>
                                  <a:pt x="1067508" y="1587315"/>
                                </a:lnTo>
                                <a:lnTo>
                                  <a:pt x="933020" y="1560430"/>
                                </a:lnTo>
                                <a:lnTo>
                                  <a:pt x="795169" y="1530186"/>
                                </a:lnTo>
                                <a:lnTo>
                                  <a:pt x="660681" y="1496582"/>
                                </a:lnTo>
                                <a:lnTo>
                                  <a:pt x="406834" y="1436093"/>
                                </a:lnTo>
                                <a:lnTo>
                                  <a:pt x="196695" y="1382323"/>
                                </a:lnTo>
                                <a:lnTo>
                                  <a:pt x="3" y="1330236"/>
                                </a:lnTo>
                                <a:lnTo>
                                  <a:pt x="3" y="1332325"/>
                                </a:lnTo>
                                <a:lnTo>
                                  <a:pt x="0" y="1332322"/>
                                </a:lnTo>
                                <a:lnTo>
                                  <a:pt x="0" y="971511"/>
                                </a:lnTo>
                                <a:lnTo>
                                  <a:pt x="0" y="625372"/>
                                </a:lnTo>
                                <a:lnTo>
                                  <a:pt x="1683" y="610251"/>
                                </a:lnTo>
                                <a:lnTo>
                                  <a:pt x="5046" y="596807"/>
                                </a:lnTo>
                                <a:lnTo>
                                  <a:pt x="8405" y="585046"/>
                                </a:lnTo>
                                <a:lnTo>
                                  <a:pt x="16813" y="573285"/>
                                </a:lnTo>
                                <a:lnTo>
                                  <a:pt x="25218" y="561524"/>
                                </a:lnTo>
                                <a:lnTo>
                                  <a:pt x="35303" y="549763"/>
                                </a:lnTo>
                                <a:lnTo>
                                  <a:pt x="47073" y="539681"/>
                                </a:lnTo>
                                <a:lnTo>
                                  <a:pt x="57158" y="529599"/>
                                </a:lnTo>
                                <a:lnTo>
                                  <a:pt x="87418" y="512796"/>
                                </a:lnTo>
                                <a:lnTo>
                                  <a:pt x="121041" y="501035"/>
                                </a:lnTo>
                                <a:lnTo>
                                  <a:pt x="158027" y="494313"/>
                                </a:lnTo>
                                <a:lnTo>
                                  <a:pt x="196692" y="492633"/>
                                </a:lnTo>
                                <a:lnTo>
                                  <a:pt x="991117" y="492633"/>
                                </a:lnTo>
                                <a:lnTo>
                                  <a:pt x="991363" y="488510"/>
                                </a:lnTo>
                                <a:cubicBezTo>
                                  <a:pt x="1024272" y="214121"/>
                                  <a:pt x="1297944" y="0"/>
                                  <a:pt x="163067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D28D85" id="组合 2133486828" o:spid="_x0000_s1026" style="position:absolute;left:0;text-align:left;margin-left:-66.75pt;margin-top:339.75pt;width:521.5pt;height:27.7pt;z-index:251685888;mso-position-horizontal-relative:margin;mso-width-relative:margin;mso-height-relative:margin" coordorigin="7645,6773" coordsize="10430,5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">
                <v:line id="直接连接符 398628606" o:spid="_x0000_s1027" style="position:absolute;visibility:visible;mso-wrap-style:square" from="7863,7173" to="18075,7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" strokecolor="#bfbfbf">
                  <v:stroke joinstyle="miter"/>
                </v:line>
                <v:shape id="梯形 2143884323" o:spid="_x0000_s1028" style="position:absolute;left:8721;top:6796;width:1312;height:410;visibility:visible;mso-wrap-style:square;v-text-anchor:middle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" path="m,10000l1860,,8140,r1860,10000l,10000xe" fillcolor="#425268" stroked="f" strokeweight="1pt">
                  <v:stroke joinstyle="miter"/>
                  <v:path arrowok="t" o:connecttype="custom" o:connectlocs="0,410;244,0;1068,0;1312,410;0,410" o:connectangles="0,0,0,0,0"/>
                </v:shape>
                <v:rect id="矩形 998063111" o:spid="_x0000_s1029" style="position:absolute;left:7645;top:6796;width:1514;height:4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" fillcolor="#425268" stroked="f" strokeweight="1pt"/>
                <v:shape id="梯形 1443231042" o:spid="_x0000_s1030" style="position:absolute;left:8496;top:6796;width:1312;height:410;visibility:visible;mso-wrap-style:square;v-text-anchor:middle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" path="m,10000l1860,,8140,r1860,10000l,10000xe" fillcolor="#425268" stroked="f" strokeweight="1pt">
                  <v:stroke joinstyle="miter"/>
                  <v:path arrowok="t" o:connecttype="custom" o:connectlocs="0,410;244,0;1068,0;1312,410;0,410" o:connectangles="0,0,0,0,0"/>
                </v:shape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直角三角形 1829688689" o:spid="_x0000_s1031" type="#_x0000_t6" style="position:absolute;left:7645;top:7205;width:206;height:122;flip:x 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" fillcolor="#222a35" stroked="f" strokeweight="1pt"/>
                <v:rect id="矩形 1574887245" o:spid="_x0000_s1032" style="position:absolute;left:8149;top:6773;width:1485;height:4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" filled="f" stroked="f" strokeweight="1pt">
                  <v:textbox>
                    <w:txbxContent>
                      <w:p w14:paraId="21786A56" w14:textId="391B085E" w:rsidR="005F13A6" w:rsidRDefault="006C0F82" w:rsidP="005F13A6">
                        <w:pPr>
                          <w:pStyle w:val="a3"/>
                          <w:spacing w:before="0" w:beforeAutospacing="0" w:after="0" w:afterAutospacing="0" w:line="312" w:lineRule="exact"/>
                          <w:jc w:val="distribute"/>
                          <w:rPr>
                            <w:rFonts w:hint="eastAsia"/>
                            <w:sz w:val="22"/>
                            <w:szCs w:val="22"/>
                          </w:rPr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color w:val="FFFFFF"/>
                            <w:kern w:val="24"/>
                          </w:rPr>
                          <w:t>专业技能</w:t>
                        </w:r>
                      </w:p>
                    </w:txbxContent>
                  </v:textbox>
                </v:rect>
                <v:shape id="KSO_Shape" o:spid="_x0000_s1033" style="position:absolute;left:7850;top:6875;width:282;height:238;visibility:visible;mso-wrap-style:square;v-text-anchor:middle" coordsize="3261356,2766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" path="m3261356,1385789r,1248422l3259675,2649333r-3362,13442l3252951,2674537r-8406,11761l3237821,2698060r-8406,11762l3217647,2719903r-15130,10082l3175619,2746787r-33622,11762l3105013,2765270r-38666,1680l196690,2766950r-38666,-1680l121040,2758549,87418,2746787,57158,2729985,47071,2719903,35303,2709822,25217,2698060r-8406,-11762l8405,2674537,5043,2662775,1681,2649333,,2634211,,1389150r196690,52087l406829,1495005r253848,60489l795165,1589099r137852,30244l1067506,1646227r132808,25204l1326397,1693274r115997,15122l1544942,1720158r43708,3360l1630678,1725199r42028,-1681l1719777,1720158r100867,-11762l1934959,1693274r126084,-21843l2193850,1646227r136170,-30244l2466190,1585738r136170,-31924l2854527,1493325r211820,-55448l3261356,1385789xm1508607,1206475v-50466,,-91377,40911,-91377,91377l1417230,1314415v,50466,40911,91376,91377,91376l1752750,1405791v50465,,91376,-40910,91376,-91376l1844126,1297852v,-50466,-40911,-91377,-91376,-91377l1508607,1206475xm1630678,174304v-254554,,-466936,126529,-516054,294732l1111230,492633r1038896,l2146731,469036c2097613,300833,1885231,174304,1630678,174304xm1630678,v332733,,606405,214121,639314,488510l2270238,492633r796109,l3105012,494313r36986,6722l3175621,512796r26897,16803l3217649,539681r11767,10082l3237821,561524r6725,11761l3252951,585046r3363,11761l3259676,610251r1680,15121l3261356,1326877r-3,l3261350,1326880r-195000,52084l2854531,1434413r-252166,60489l2466193,1526826r-136167,30245l2193854,1587315r-132808,25202l1934963,1634360r-114316,15124l1719781,1661245r-47070,3359l1630683,1666287r-42028,-1683l1544944,1661245r-102548,-11761l1326400,1634360r-126083,-21843l1067508,1587315,933020,1560430,795169,1530186,660681,1496582,406834,1436093,196695,1382323,3,1330236r,2089l,1332322,,971511,,625372,1683,610251,5046,596807,8405,585046r8408,-11761l25218,561524,35303,549763,47073,539681,57158,529599,87418,512796r33623,-11761l158027,494313r38665,-1680l991117,492633r246,-4123c1024272,214121,1297944,,1630678,xe" fillcolor="window" stroked="f" strokeweight="1pt">
                  <v:stroke joinstyle="miter"/>
                  <v:path arrowok="t" o:connecttype="custom" o:connectlocs="282,119;282,227;282,228;282,229;281,230;281,231;280,232;279,233;278,234;277,235;275,236;272,237;268,238;265,238;17,238;14,238;10,237;8,236;5,235;4,234;3,233;2,232;1,231;1,230;0,229;0,228;0,227;0,119;17,124;35,129;57,134;69,137;81,139;92,142;104,144;115,146;125,147;134,148;137,148;141,148;145,148;149,148;157,147;167,146;178,144;190,142;201,139;213,136;225,134;247,128;265,124;130,104;123,112;123,113;130,121;152,121;159,113;159,112;152,104;141,15;96,40;96,42;186,42;186,40;141,15;141,0;196,42;196,42;265,42;268,43;272,43;275,44;277,46;278,46;279,47;280,48;281,49;281,50;282,51;282,52;282,54;282,114;282,114;282,114;265,119;247,123;225,129;213,131;201,134;190,137;178,139;167,141;157,142;149,143;145,143;141,143;137,143;134,143;125,142;115,141;104,139;92,137;81,134;69,132;57,129;35,124;17,119;0,114;0,115;0,115;0,84;0,54;0,52;0,51;1,50;1,49;2,48;3,47;4,46;5,46;8,44;10,43;14,43;17,42;86,42;86,42;141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</v:shape>
                <w10:wrap anchorx="margin"/>
              </v:group>
            </w:pict>
          </mc:Fallback>
        </mc:AlternateContent>
      </w:r>
      <w:r w:rsidR="005F13A6">
        <w:rPr>
          <w:noProof/>
        </w:rPr>
        <w:drawing>
          <wp:anchor distT="0" distB="0" distL="114300" distR="114300" simplePos="0" relativeHeight="251686912" behindDoc="0" locked="0" layoutInCell="1" allowOverlap="1" wp14:anchorId="48E2D2F3" wp14:editId="538B27FB">
            <wp:simplePos x="0" y="0"/>
            <wp:positionH relativeFrom="column">
              <wp:posOffset>3600132</wp:posOffset>
            </wp:positionH>
            <wp:positionV relativeFrom="paragraph">
              <wp:posOffset>-298450</wp:posOffset>
            </wp:positionV>
            <wp:extent cx="1369060" cy="1847215"/>
            <wp:effectExtent l="0" t="0" r="2540" b="635"/>
            <wp:wrapNone/>
            <wp:docPr id="299735426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369060" cy="184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F13A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DA81C2" wp14:editId="0DE6A120">
                <wp:simplePos x="0" y="0"/>
                <wp:positionH relativeFrom="column">
                  <wp:posOffset>-661670</wp:posOffset>
                </wp:positionH>
                <wp:positionV relativeFrom="paragraph">
                  <wp:posOffset>4665980</wp:posOffset>
                </wp:positionV>
                <wp:extent cx="6787515" cy="777240"/>
                <wp:effectExtent l="0" t="0" r="0" b="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7515" cy="7772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3EAF0CE" w14:textId="7434F98F" w:rsidR="004D5EEA" w:rsidRDefault="004D5EEA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4D5EEA">
                              <w:rPr>
                                <w:rFonts w:ascii="Segoe UI Emoji" w:eastAsia="微软雅黑" w:hAnsi="Segoe UI Emoji" w:cs="Segoe UI Emoji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⚫</w:t>
                            </w:r>
                            <w:r w:rsidRPr="004D5EEA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A23174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熟悉</w:t>
                            </w:r>
                            <w:r w:rsidRPr="004D5EEA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java基础知识，熟悉java函数式编程 </w:t>
                            </w:r>
                          </w:p>
                          <w:p w14:paraId="00B3C75B" w14:textId="77777777" w:rsidR="004D5EEA" w:rsidRDefault="004D5EEA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4D5EEA">
                              <w:rPr>
                                <w:rFonts w:ascii="Segoe UI Emoji" w:eastAsia="微软雅黑" w:hAnsi="Segoe UI Emoji" w:cs="Segoe UI Emoji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⚫</w:t>
                            </w:r>
                            <w:r w:rsidRPr="004D5EEA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D5EEA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熟悉</w:t>
                            </w:r>
                            <w:proofErr w:type="spellStart"/>
                            <w:r w:rsidRPr="004D5EEA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SpringMVC</w:t>
                            </w:r>
                            <w:proofErr w:type="spellEnd"/>
                            <w:r w:rsidRPr="004D5EEA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、Spring、</w:t>
                            </w:r>
                            <w:proofErr w:type="spellStart"/>
                            <w:r w:rsidRPr="004D5EEA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mybatis</w:t>
                            </w:r>
                            <w:proofErr w:type="spellEnd"/>
                            <w:r w:rsidRPr="004D5EEA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、</w:t>
                            </w:r>
                            <w:proofErr w:type="spellStart"/>
                            <w:r w:rsidRPr="004D5EEA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Springboot</w:t>
                            </w:r>
                            <w:proofErr w:type="spellEnd"/>
                            <w:r w:rsidRPr="004D5EEA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等框架的使用 </w:t>
                            </w:r>
                          </w:p>
                          <w:p w14:paraId="1D1B6FD9" w14:textId="3813DF37" w:rsidR="004D5EEA" w:rsidRDefault="004D5EEA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4D5EEA">
                              <w:rPr>
                                <w:rFonts w:ascii="Segoe UI Emoji" w:eastAsia="微软雅黑" w:hAnsi="Segoe UI Emoji" w:cs="Segoe UI Emoji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⚫</w:t>
                            </w:r>
                            <w:r w:rsidRPr="004D5EEA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 熟悉</w:t>
                            </w:r>
                            <w:proofErr w:type="spellStart"/>
                            <w:r w:rsidRPr="004D5EEA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mysql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数据库</w:t>
                            </w:r>
                            <w:r w:rsidR="00A23174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、</w:t>
                            </w:r>
                            <w:proofErr w:type="spellStart"/>
                            <w:r w:rsidR="00A23174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redis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的使用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br/>
                            </w:r>
                            <w:r w:rsidRPr="004D5EEA">
                              <w:rPr>
                                <w:rFonts w:ascii="Segoe UI Emoji" w:eastAsia="微软雅黑" w:hAnsi="Segoe UI Emoji" w:cs="Segoe UI Emoji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⚫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 熟悉HTML、CSS、JS、TS的使用</w:t>
                            </w:r>
                          </w:p>
                          <w:p w14:paraId="79454035" w14:textId="3FD3E30C" w:rsidR="004D5EEA" w:rsidRDefault="004D5EEA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4D5EEA">
                              <w:rPr>
                                <w:rFonts w:ascii="Segoe UI Emoji" w:eastAsia="微软雅黑" w:hAnsi="Segoe UI Emoji" w:cs="Segoe UI Emoji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⚫</w:t>
                            </w:r>
                            <w:r w:rsidR="00A23174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 使用过postman、</w:t>
                            </w:r>
                            <w:proofErr w:type="spellStart"/>
                            <w:r w:rsidR="00A23174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apifox</w:t>
                            </w:r>
                            <w:proofErr w:type="spellEnd"/>
                            <w:r w:rsidR="00A23174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进行接口测试，</w:t>
                            </w:r>
                            <w:proofErr w:type="spellStart"/>
                            <w:r w:rsidR="00A23174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jmeter</w:t>
                            </w:r>
                            <w:proofErr w:type="spellEnd"/>
                            <w:r w:rsidR="00A23174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进行压力测试</w:t>
                            </w:r>
                          </w:p>
                          <w:p w14:paraId="5F5C79F0" w14:textId="38DB4E76" w:rsidR="00304E3B" w:rsidRDefault="004D5EEA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4D5EEA">
                              <w:rPr>
                                <w:rFonts w:ascii="Segoe UI Emoji" w:eastAsia="微软雅黑" w:hAnsi="Segoe UI Emoji" w:cs="Segoe UI Emoji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⚫</w:t>
                            </w:r>
                            <w:r w:rsidRPr="004D5EEA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A23174" w:rsidRPr="00A23174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了解Vue前端框架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DA81C2" id="矩形 4" o:spid="_x0000_s1034" style="position:absolute;left:0;text-align:left;margin-left:-52.1pt;margin-top:367.4pt;width:534.45pt;height:61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" filled="f" stroked="f">
                <v:textbox style="mso-fit-shape-to-text:t">
                  <w:txbxContent>
                    <w:p w14:paraId="73EAF0CE" w14:textId="7434F98F" w:rsidR="004D5EEA" w:rsidRDefault="004D5EEA">
                      <w:pPr>
                        <w:pStyle w:val="a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  <w:r w:rsidRPr="004D5EEA">
                        <w:rPr>
                          <w:rFonts w:ascii="Segoe UI Emoji" w:eastAsia="微软雅黑" w:hAnsi="Segoe UI Emoji" w:cs="Segoe UI Emoji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⚫</w:t>
                      </w:r>
                      <w:r w:rsidRPr="004D5EEA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 w:rsidR="00A23174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熟悉</w:t>
                      </w:r>
                      <w:r w:rsidRPr="004D5EEA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java基础知识，熟悉java函数式编程 </w:t>
                      </w:r>
                    </w:p>
                    <w:p w14:paraId="00B3C75B" w14:textId="77777777" w:rsidR="004D5EEA" w:rsidRDefault="004D5EEA">
                      <w:pPr>
                        <w:pStyle w:val="a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  <w:r w:rsidRPr="004D5EEA">
                        <w:rPr>
                          <w:rFonts w:ascii="Segoe UI Emoji" w:eastAsia="微软雅黑" w:hAnsi="Segoe UI Emoji" w:cs="Segoe UI Emoji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⚫</w:t>
                      </w:r>
                      <w:r w:rsidRPr="004D5EEA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 w:rsidRPr="004D5EEA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熟悉</w:t>
                      </w:r>
                      <w:proofErr w:type="spellStart"/>
                      <w:r w:rsidRPr="004D5EEA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SpringMVC</w:t>
                      </w:r>
                      <w:proofErr w:type="spellEnd"/>
                      <w:r w:rsidRPr="004D5EEA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、Spring、</w:t>
                      </w:r>
                      <w:proofErr w:type="spellStart"/>
                      <w:r w:rsidRPr="004D5EEA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mybatis</w:t>
                      </w:r>
                      <w:proofErr w:type="spellEnd"/>
                      <w:r w:rsidRPr="004D5EEA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、</w:t>
                      </w:r>
                      <w:proofErr w:type="spellStart"/>
                      <w:r w:rsidRPr="004D5EEA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Springboot</w:t>
                      </w:r>
                      <w:proofErr w:type="spellEnd"/>
                      <w:r w:rsidRPr="004D5EEA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等框架的使用 </w:t>
                      </w:r>
                    </w:p>
                    <w:p w14:paraId="1D1B6FD9" w14:textId="3813DF37" w:rsidR="004D5EEA" w:rsidRDefault="004D5EEA">
                      <w:pPr>
                        <w:pStyle w:val="a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  <w:r w:rsidRPr="004D5EEA">
                        <w:rPr>
                          <w:rFonts w:ascii="Segoe UI Emoji" w:eastAsia="微软雅黑" w:hAnsi="Segoe UI Emoji" w:cs="Segoe UI Emoji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⚫</w:t>
                      </w:r>
                      <w:r w:rsidRPr="004D5EEA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 熟悉</w:t>
                      </w:r>
                      <w:proofErr w:type="spellStart"/>
                      <w:r w:rsidRPr="004D5EEA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mysql</w:t>
                      </w:r>
                      <w:proofErr w:type="spellEnd"/>
                      <w:r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数据库</w:t>
                      </w:r>
                      <w:r w:rsidR="00A23174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、</w:t>
                      </w:r>
                      <w:proofErr w:type="spellStart"/>
                      <w:r w:rsidR="00A23174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redis</w:t>
                      </w:r>
                      <w:proofErr w:type="spellEnd"/>
                      <w:r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的使用</w:t>
                      </w:r>
                      <w:r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br/>
                      </w:r>
                      <w:r w:rsidRPr="004D5EEA">
                        <w:rPr>
                          <w:rFonts w:ascii="Segoe UI Emoji" w:eastAsia="微软雅黑" w:hAnsi="Segoe UI Emoji" w:cs="Segoe UI Emoji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⚫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 熟悉HTML、CSS、JS、TS的使用</w:t>
                      </w:r>
                    </w:p>
                    <w:p w14:paraId="79454035" w14:textId="3FD3E30C" w:rsidR="004D5EEA" w:rsidRDefault="004D5EEA">
                      <w:pPr>
                        <w:pStyle w:val="a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  <w:r w:rsidRPr="004D5EEA">
                        <w:rPr>
                          <w:rFonts w:ascii="Segoe UI Emoji" w:eastAsia="微软雅黑" w:hAnsi="Segoe UI Emoji" w:cs="Segoe UI Emoji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⚫</w:t>
                      </w:r>
                      <w:r w:rsidR="00A23174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 使用过postman、</w:t>
                      </w:r>
                      <w:proofErr w:type="spellStart"/>
                      <w:r w:rsidR="00A23174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apifox</w:t>
                      </w:r>
                      <w:proofErr w:type="spellEnd"/>
                      <w:r w:rsidR="00A23174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进行接口测试，</w:t>
                      </w:r>
                      <w:proofErr w:type="spellStart"/>
                      <w:r w:rsidR="00A23174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jmeter</w:t>
                      </w:r>
                      <w:proofErr w:type="spellEnd"/>
                      <w:r w:rsidR="00A23174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进行压力测试</w:t>
                      </w:r>
                    </w:p>
                    <w:p w14:paraId="5F5C79F0" w14:textId="38DB4E76" w:rsidR="00304E3B" w:rsidRDefault="004D5EEA">
                      <w:pPr>
                        <w:pStyle w:val="a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  <w:r w:rsidRPr="004D5EEA">
                        <w:rPr>
                          <w:rFonts w:ascii="Segoe UI Emoji" w:eastAsia="微软雅黑" w:hAnsi="Segoe UI Emoji" w:cs="Segoe UI Emoji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⚫</w:t>
                      </w:r>
                      <w:r w:rsidRPr="004D5EEA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 w:rsidR="00A23174" w:rsidRPr="00A23174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了解Vue前端框架</w:t>
                      </w:r>
                    </w:p>
                  </w:txbxContent>
                </v:textbox>
              </v:rect>
            </w:pict>
          </mc:Fallback>
        </mc:AlternateContent>
      </w:r>
      <w:r w:rsidR="005F13A6"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4214827D" wp14:editId="27852B97">
                <wp:simplePos x="0" y="0"/>
                <wp:positionH relativeFrom="column">
                  <wp:posOffset>-875030</wp:posOffset>
                </wp:positionH>
                <wp:positionV relativeFrom="paragraph">
                  <wp:posOffset>6205220</wp:posOffset>
                </wp:positionV>
                <wp:extent cx="6623050" cy="351790"/>
                <wp:effectExtent l="0" t="0" r="0" b="10795"/>
                <wp:wrapNone/>
                <wp:docPr id="549744696" name="组合 5497446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3050" cy="351790"/>
                          <a:chOff x="7645" y="6773"/>
                          <a:chExt cx="10430" cy="554"/>
                        </a:xfrm>
                      </wpg:grpSpPr>
                      <wps:wsp>
                        <wps:cNvPr id="386942424" name="直接连接符 386942424"/>
                        <wps:cNvCnPr/>
                        <wps:spPr>
                          <a:xfrm>
                            <a:off x="7863" y="7173"/>
                            <a:ext cx="10212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" lastClr="FFFFFF">
                                <a:lumMod val="7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88731266" name="梯形 488731266"/>
                        <wps:cNvSpPr/>
                        <wps:spPr>
                          <a:xfrm>
                            <a:off x="8721" y="6796"/>
                            <a:ext cx="1312" cy="410"/>
                          </a:xfrm>
                          <a:prstGeom prst="trapezoid">
                            <a:avLst>
                              <a:gd name="adj" fmla="val 59620"/>
                            </a:avLst>
                          </a:prstGeom>
                          <a:solidFill>
                            <a:srgbClr val="425268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592212021" name="矩形 1592212021"/>
                        <wps:cNvSpPr/>
                        <wps:spPr>
                          <a:xfrm>
                            <a:off x="7645" y="6796"/>
                            <a:ext cx="1514" cy="410"/>
                          </a:xfrm>
                          <a:prstGeom prst="rect">
                            <a:avLst/>
                          </a:prstGeom>
                          <a:solidFill>
                            <a:srgbClr val="425268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154401873" name="梯形 1154401873"/>
                        <wps:cNvSpPr/>
                        <wps:spPr>
                          <a:xfrm>
                            <a:off x="8496" y="6796"/>
                            <a:ext cx="1312" cy="410"/>
                          </a:xfrm>
                          <a:prstGeom prst="trapezoid">
                            <a:avLst>
                              <a:gd name="adj" fmla="val 59620"/>
                            </a:avLst>
                          </a:prstGeom>
                          <a:solidFill>
                            <a:srgbClr val="425268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170803918" name="直角三角形 1170803918"/>
                        <wps:cNvSpPr/>
                        <wps:spPr>
                          <a:xfrm flipH="1" flipV="1">
                            <a:off x="7645" y="7205"/>
                            <a:ext cx="206" cy="122"/>
                          </a:xfrm>
                          <a:prstGeom prst="rtTriangle">
                            <a:avLst/>
                          </a:prstGeom>
                          <a:solidFill>
                            <a:srgbClr val="44546A">
                              <a:lumMod val="50000"/>
                            </a:srgb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27044101" name="矩形 127044101"/>
                        <wps:cNvSpPr/>
                        <wps:spPr>
                          <a:xfrm>
                            <a:off x="8149" y="6773"/>
                            <a:ext cx="1485" cy="45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9218F83" w14:textId="63BBF65C" w:rsidR="005F13A6" w:rsidRDefault="005F13A6" w:rsidP="005F13A6">
                              <w:pPr>
                                <w:pStyle w:val="a3"/>
                                <w:spacing w:before="0" w:beforeAutospacing="0" w:after="0" w:afterAutospacing="0" w:line="312" w:lineRule="exact"/>
                                <w:jc w:val="distribute"/>
                                <w:rPr>
                                  <w:rFonts w:hint="eastAsia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color w:val="FFFFFF"/>
                                  <w:kern w:val="24"/>
                                </w:rPr>
                                <w:t>实践经历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361064551" name="KSO_Shape"/>
                        <wps:cNvSpPr/>
                        <wps:spPr>
                          <a:xfrm>
                            <a:off x="7850" y="6875"/>
                            <a:ext cx="282" cy="238"/>
                          </a:xfrm>
                          <a:custGeom>
                            <a:avLst/>
                            <a:gdLst>
                              <a:gd name="connsiteX0" fmla="*/ 3261356 w 3261356"/>
                              <a:gd name="connsiteY0" fmla="*/ 1385789 h 2766950"/>
                              <a:gd name="connsiteX1" fmla="*/ 3261356 w 3261356"/>
                              <a:gd name="connsiteY1" fmla="*/ 2634211 h 2766950"/>
                              <a:gd name="connsiteX2" fmla="*/ 3259675 w 3261356"/>
                              <a:gd name="connsiteY2" fmla="*/ 2649333 h 2766950"/>
                              <a:gd name="connsiteX3" fmla="*/ 3256313 w 3261356"/>
                              <a:gd name="connsiteY3" fmla="*/ 2662775 h 2766950"/>
                              <a:gd name="connsiteX4" fmla="*/ 3252951 w 3261356"/>
                              <a:gd name="connsiteY4" fmla="*/ 2674537 h 2766950"/>
                              <a:gd name="connsiteX5" fmla="*/ 3244545 w 3261356"/>
                              <a:gd name="connsiteY5" fmla="*/ 2686298 h 2766950"/>
                              <a:gd name="connsiteX6" fmla="*/ 3237821 w 3261356"/>
                              <a:gd name="connsiteY6" fmla="*/ 2698060 h 2766950"/>
                              <a:gd name="connsiteX7" fmla="*/ 3229415 w 3261356"/>
                              <a:gd name="connsiteY7" fmla="*/ 2709822 h 2766950"/>
                              <a:gd name="connsiteX8" fmla="*/ 3217647 w 3261356"/>
                              <a:gd name="connsiteY8" fmla="*/ 2719903 h 2766950"/>
                              <a:gd name="connsiteX9" fmla="*/ 3202517 w 3261356"/>
                              <a:gd name="connsiteY9" fmla="*/ 2729985 h 2766950"/>
                              <a:gd name="connsiteX10" fmla="*/ 3175619 w 3261356"/>
                              <a:gd name="connsiteY10" fmla="*/ 2746787 h 2766950"/>
                              <a:gd name="connsiteX11" fmla="*/ 3141997 w 3261356"/>
                              <a:gd name="connsiteY11" fmla="*/ 2758549 h 2766950"/>
                              <a:gd name="connsiteX12" fmla="*/ 3105013 w 3261356"/>
                              <a:gd name="connsiteY12" fmla="*/ 2765270 h 2766950"/>
                              <a:gd name="connsiteX13" fmla="*/ 3066347 w 3261356"/>
                              <a:gd name="connsiteY13" fmla="*/ 2766950 h 2766950"/>
                              <a:gd name="connsiteX14" fmla="*/ 196690 w 3261356"/>
                              <a:gd name="connsiteY14" fmla="*/ 2766950 h 2766950"/>
                              <a:gd name="connsiteX15" fmla="*/ 158024 w 3261356"/>
                              <a:gd name="connsiteY15" fmla="*/ 2765270 h 2766950"/>
                              <a:gd name="connsiteX16" fmla="*/ 121040 w 3261356"/>
                              <a:gd name="connsiteY16" fmla="*/ 2758549 h 2766950"/>
                              <a:gd name="connsiteX17" fmla="*/ 87418 w 3261356"/>
                              <a:gd name="connsiteY17" fmla="*/ 2746787 h 2766950"/>
                              <a:gd name="connsiteX18" fmla="*/ 57158 w 3261356"/>
                              <a:gd name="connsiteY18" fmla="*/ 2729985 h 2766950"/>
                              <a:gd name="connsiteX19" fmla="*/ 47071 w 3261356"/>
                              <a:gd name="connsiteY19" fmla="*/ 2719903 h 2766950"/>
                              <a:gd name="connsiteX20" fmla="*/ 35303 w 3261356"/>
                              <a:gd name="connsiteY20" fmla="*/ 2709822 h 2766950"/>
                              <a:gd name="connsiteX21" fmla="*/ 25217 w 3261356"/>
                              <a:gd name="connsiteY21" fmla="*/ 2698060 h 2766950"/>
                              <a:gd name="connsiteX22" fmla="*/ 16811 w 3261356"/>
                              <a:gd name="connsiteY22" fmla="*/ 2686298 h 2766950"/>
                              <a:gd name="connsiteX23" fmla="*/ 8405 w 3261356"/>
                              <a:gd name="connsiteY23" fmla="*/ 2674537 h 2766950"/>
                              <a:gd name="connsiteX24" fmla="*/ 5043 w 3261356"/>
                              <a:gd name="connsiteY24" fmla="*/ 2662775 h 2766950"/>
                              <a:gd name="connsiteX25" fmla="*/ 1681 w 3261356"/>
                              <a:gd name="connsiteY25" fmla="*/ 2649333 h 2766950"/>
                              <a:gd name="connsiteX26" fmla="*/ 0 w 3261356"/>
                              <a:gd name="connsiteY26" fmla="*/ 2634211 h 2766950"/>
                              <a:gd name="connsiteX27" fmla="*/ 0 w 3261356"/>
                              <a:gd name="connsiteY27" fmla="*/ 1389150 h 2766950"/>
                              <a:gd name="connsiteX28" fmla="*/ 196690 w 3261356"/>
                              <a:gd name="connsiteY28" fmla="*/ 1441237 h 2766950"/>
                              <a:gd name="connsiteX29" fmla="*/ 406829 w 3261356"/>
                              <a:gd name="connsiteY29" fmla="*/ 1495005 h 2766950"/>
                              <a:gd name="connsiteX30" fmla="*/ 660677 w 3261356"/>
                              <a:gd name="connsiteY30" fmla="*/ 1555494 h 2766950"/>
                              <a:gd name="connsiteX31" fmla="*/ 795165 w 3261356"/>
                              <a:gd name="connsiteY31" fmla="*/ 1589099 h 2766950"/>
                              <a:gd name="connsiteX32" fmla="*/ 933017 w 3261356"/>
                              <a:gd name="connsiteY32" fmla="*/ 1619343 h 2766950"/>
                              <a:gd name="connsiteX33" fmla="*/ 1067506 w 3261356"/>
                              <a:gd name="connsiteY33" fmla="*/ 1646227 h 2766950"/>
                              <a:gd name="connsiteX34" fmla="*/ 1200314 w 3261356"/>
                              <a:gd name="connsiteY34" fmla="*/ 1671431 h 2766950"/>
                              <a:gd name="connsiteX35" fmla="*/ 1326397 w 3261356"/>
                              <a:gd name="connsiteY35" fmla="*/ 1693274 h 2766950"/>
                              <a:gd name="connsiteX36" fmla="*/ 1442394 w 3261356"/>
                              <a:gd name="connsiteY36" fmla="*/ 1708396 h 2766950"/>
                              <a:gd name="connsiteX37" fmla="*/ 1544942 w 3261356"/>
                              <a:gd name="connsiteY37" fmla="*/ 1720158 h 2766950"/>
                              <a:gd name="connsiteX38" fmla="*/ 1588650 w 3261356"/>
                              <a:gd name="connsiteY38" fmla="*/ 1723518 h 2766950"/>
                              <a:gd name="connsiteX39" fmla="*/ 1630678 w 3261356"/>
                              <a:gd name="connsiteY39" fmla="*/ 1725199 h 2766950"/>
                              <a:gd name="connsiteX40" fmla="*/ 1672706 w 3261356"/>
                              <a:gd name="connsiteY40" fmla="*/ 1723518 h 2766950"/>
                              <a:gd name="connsiteX41" fmla="*/ 1719777 w 3261356"/>
                              <a:gd name="connsiteY41" fmla="*/ 1720158 h 2766950"/>
                              <a:gd name="connsiteX42" fmla="*/ 1820644 w 3261356"/>
                              <a:gd name="connsiteY42" fmla="*/ 1708396 h 2766950"/>
                              <a:gd name="connsiteX43" fmla="*/ 1934959 w 3261356"/>
                              <a:gd name="connsiteY43" fmla="*/ 1693274 h 2766950"/>
                              <a:gd name="connsiteX44" fmla="*/ 2061043 w 3261356"/>
                              <a:gd name="connsiteY44" fmla="*/ 1671431 h 2766950"/>
                              <a:gd name="connsiteX45" fmla="*/ 2193850 w 3261356"/>
                              <a:gd name="connsiteY45" fmla="*/ 1646227 h 2766950"/>
                              <a:gd name="connsiteX46" fmla="*/ 2330020 w 3261356"/>
                              <a:gd name="connsiteY46" fmla="*/ 1615983 h 2766950"/>
                              <a:gd name="connsiteX47" fmla="*/ 2466190 w 3261356"/>
                              <a:gd name="connsiteY47" fmla="*/ 1585738 h 2766950"/>
                              <a:gd name="connsiteX48" fmla="*/ 2602360 w 3261356"/>
                              <a:gd name="connsiteY48" fmla="*/ 1553814 h 2766950"/>
                              <a:gd name="connsiteX49" fmla="*/ 2854527 w 3261356"/>
                              <a:gd name="connsiteY49" fmla="*/ 1493325 h 2766950"/>
                              <a:gd name="connsiteX50" fmla="*/ 3066347 w 3261356"/>
                              <a:gd name="connsiteY50" fmla="*/ 1437877 h 2766950"/>
                              <a:gd name="connsiteX51" fmla="*/ 1508607 w 3261356"/>
                              <a:gd name="connsiteY51" fmla="*/ 1206475 h 2766950"/>
                              <a:gd name="connsiteX52" fmla="*/ 1417230 w 3261356"/>
                              <a:gd name="connsiteY52" fmla="*/ 1297852 h 2766950"/>
                              <a:gd name="connsiteX53" fmla="*/ 1417230 w 3261356"/>
                              <a:gd name="connsiteY53" fmla="*/ 1314415 h 2766950"/>
                              <a:gd name="connsiteX54" fmla="*/ 1508607 w 3261356"/>
                              <a:gd name="connsiteY54" fmla="*/ 1405791 h 2766950"/>
                              <a:gd name="connsiteX55" fmla="*/ 1752750 w 3261356"/>
                              <a:gd name="connsiteY55" fmla="*/ 1405791 h 2766950"/>
                              <a:gd name="connsiteX56" fmla="*/ 1844126 w 3261356"/>
                              <a:gd name="connsiteY56" fmla="*/ 1314415 h 2766950"/>
                              <a:gd name="connsiteX57" fmla="*/ 1844126 w 3261356"/>
                              <a:gd name="connsiteY57" fmla="*/ 1297852 h 2766950"/>
                              <a:gd name="connsiteX58" fmla="*/ 1752750 w 3261356"/>
                              <a:gd name="connsiteY58" fmla="*/ 1206475 h 2766950"/>
                              <a:gd name="connsiteX59" fmla="*/ 1630678 w 3261356"/>
                              <a:gd name="connsiteY59" fmla="*/ 174304 h 2766950"/>
                              <a:gd name="connsiteX60" fmla="*/ 1114624 w 3261356"/>
                              <a:gd name="connsiteY60" fmla="*/ 469036 h 2766950"/>
                              <a:gd name="connsiteX61" fmla="*/ 1111230 w 3261356"/>
                              <a:gd name="connsiteY61" fmla="*/ 492633 h 2766950"/>
                              <a:gd name="connsiteX62" fmla="*/ 2150126 w 3261356"/>
                              <a:gd name="connsiteY62" fmla="*/ 492633 h 2766950"/>
                              <a:gd name="connsiteX63" fmla="*/ 2146731 w 3261356"/>
                              <a:gd name="connsiteY63" fmla="*/ 469036 h 2766950"/>
                              <a:gd name="connsiteX64" fmla="*/ 1630678 w 3261356"/>
                              <a:gd name="connsiteY64" fmla="*/ 174304 h 2766950"/>
                              <a:gd name="connsiteX65" fmla="*/ 1630678 w 3261356"/>
                              <a:gd name="connsiteY65" fmla="*/ 0 h 2766950"/>
                              <a:gd name="connsiteX66" fmla="*/ 2269992 w 3261356"/>
                              <a:gd name="connsiteY66" fmla="*/ 488510 h 2766950"/>
                              <a:gd name="connsiteX67" fmla="*/ 2270238 w 3261356"/>
                              <a:gd name="connsiteY67" fmla="*/ 492633 h 2766950"/>
                              <a:gd name="connsiteX68" fmla="*/ 3066347 w 3261356"/>
                              <a:gd name="connsiteY68" fmla="*/ 492633 h 2766950"/>
                              <a:gd name="connsiteX69" fmla="*/ 3105012 w 3261356"/>
                              <a:gd name="connsiteY69" fmla="*/ 494313 h 2766950"/>
                              <a:gd name="connsiteX70" fmla="*/ 3141998 w 3261356"/>
                              <a:gd name="connsiteY70" fmla="*/ 501035 h 2766950"/>
                              <a:gd name="connsiteX71" fmla="*/ 3175621 w 3261356"/>
                              <a:gd name="connsiteY71" fmla="*/ 512796 h 2766950"/>
                              <a:gd name="connsiteX72" fmla="*/ 3202518 w 3261356"/>
                              <a:gd name="connsiteY72" fmla="*/ 529599 h 2766950"/>
                              <a:gd name="connsiteX73" fmla="*/ 3217649 w 3261356"/>
                              <a:gd name="connsiteY73" fmla="*/ 539681 h 2766950"/>
                              <a:gd name="connsiteX74" fmla="*/ 3229416 w 3261356"/>
                              <a:gd name="connsiteY74" fmla="*/ 549763 h 2766950"/>
                              <a:gd name="connsiteX75" fmla="*/ 3237821 w 3261356"/>
                              <a:gd name="connsiteY75" fmla="*/ 561524 h 2766950"/>
                              <a:gd name="connsiteX76" fmla="*/ 3244546 w 3261356"/>
                              <a:gd name="connsiteY76" fmla="*/ 573285 h 2766950"/>
                              <a:gd name="connsiteX77" fmla="*/ 3252951 w 3261356"/>
                              <a:gd name="connsiteY77" fmla="*/ 585046 h 2766950"/>
                              <a:gd name="connsiteX78" fmla="*/ 3256314 w 3261356"/>
                              <a:gd name="connsiteY78" fmla="*/ 596807 h 2766950"/>
                              <a:gd name="connsiteX79" fmla="*/ 3259676 w 3261356"/>
                              <a:gd name="connsiteY79" fmla="*/ 610251 h 2766950"/>
                              <a:gd name="connsiteX80" fmla="*/ 3261356 w 3261356"/>
                              <a:gd name="connsiteY80" fmla="*/ 625372 h 2766950"/>
                              <a:gd name="connsiteX81" fmla="*/ 3261356 w 3261356"/>
                              <a:gd name="connsiteY81" fmla="*/ 1326877 h 2766950"/>
                              <a:gd name="connsiteX82" fmla="*/ 3261353 w 3261356"/>
                              <a:gd name="connsiteY82" fmla="*/ 1326877 h 2766950"/>
                              <a:gd name="connsiteX83" fmla="*/ 3261350 w 3261356"/>
                              <a:gd name="connsiteY83" fmla="*/ 1326880 h 2766950"/>
                              <a:gd name="connsiteX84" fmla="*/ 3066350 w 3261356"/>
                              <a:gd name="connsiteY84" fmla="*/ 1378964 h 2766950"/>
                              <a:gd name="connsiteX85" fmla="*/ 2854531 w 3261356"/>
                              <a:gd name="connsiteY85" fmla="*/ 1434413 h 2766950"/>
                              <a:gd name="connsiteX86" fmla="*/ 2602365 w 3261356"/>
                              <a:gd name="connsiteY86" fmla="*/ 1494902 h 2766950"/>
                              <a:gd name="connsiteX87" fmla="*/ 2466193 w 3261356"/>
                              <a:gd name="connsiteY87" fmla="*/ 1526826 h 2766950"/>
                              <a:gd name="connsiteX88" fmla="*/ 2330026 w 3261356"/>
                              <a:gd name="connsiteY88" fmla="*/ 1557071 h 2766950"/>
                              <a:gd name="connsiteX89" fmla="*/ 2193854 w 3261356"/>
                              <a:gd name="connsiteY89" fmla="*/ 1587315 h 2766950"/>
                              <a:gd name="connsiteX90" fmla="*/ 2061046 w 3261356"/>
                              <a:gd name="connsiteY90" fmla="*/ 1612517 h 2766950"/>
                              <a:gd name="connsiteX91" fmla="*/ 1934963 w 3261356"/>
                              <a:gd name="connsiteY91" fmla="*/ 1634360 h 2766950"/>
                              <a:gd name="connsiteX92" fmla="*/ 1820647 w 3261356"/>
                              <a:gd name="connsiteY92" fmla="*/ 1649484 h 2766950"/>
                              <a:gd name="connsiteX93" fmla="*/ 1719781 w 3261356"/>
                              <a:gd name="connsiteY93" fmla="*/ 1661245 h 2766950"/>
                              <a:gd name="connsiteX94" fmla="*/ 1672711 w 3261356"/>
                              <a:gd name="connsiteY94" fmla="*/ 1664604 h 2766950"/>
                              <a:gd name="connsiteX95" fmla="*/ 1630683 w 3261356"/>
                              <a:gd name="connsiteY95" fmla="*/ 1666287 h 2766950"/>
                              <a:gd name="connsiteX96" fmla="*/ 1588655 w 3261356"/>
                              <a:gd name="connsiteY96" fmla="*/ 1664604 h 2766950"/>
                              <a:gd name="connsiteX97" fmla="*/ 1544944 w 3261356"/>
                              <a:gd name="connsiteY97" fmla="*/ 1661245 h 2766950"/>
                              <a:gd name="connsiteX98" fmla="*/ 1442396 w 3261356"/>
                              <a:gd name="connsiteY98" fmla="*/ 1649484 h 2766950"/>
                              <a:gd name="connsiteX99" fmla="*/ 1326400 w 3261356"/>
                              <a:gd name="connsiteY99" fmla="*/ 1634360 h 2766950"/>
                              <a:gd name="connsiteX100" fmla="*/ 1200317 w 3261356"/>
                              <a:gd name="connsiteY100" fmla="*/ 1612517 h 2766950"/>
                              <a:gd name="connsiteX101" fmla="*/ 1067508 w 3261356"/>
                              <a:gd name="connsiteY101" fmla="*/ 1587315 h 2766950"/>
                              <a:gd name="connsiteX102" fmla="*/ 933020 w 3261356"/>
                              <a:gd name="connsiteY102" fmla="*/ 1560430 h 2766950"/>
                              <a:gd name="connsiteX103" fmla="*/ 795169 w 3261356"/>
                              <a:gd name="connsiteY103" fmla="*/ 1530186 h 2766950"/>
                              <a:gd name="connsiteX104" fmla="*/ 660681 w 3261356"/>
                              <a:gd name="connsiteY104" fmla="*/ 1496582 h 2766950"/>
                              <a:gd name="connsiteX105" fmla="*/ 406834 w 3261356"/>
                              <a:gd name="connsiteY105" fmla="*/ 1436093 h 2766950"/>
                              <a:gd name="connsiteX106" fmla="*/ 196695 w 3261356"/>
                              <a:gd name="connsiteY106" fmla="*/ 1382323 h 2766950"/>
                              <a:gd name="connsiteX107" fmla="*/ 3 w 3261356"/>
                              <a:gd name="connsiteY107" fmla="*/ 1330236 h 2766950"/>
                              <a:gd name="connsiteX108" fmla="*/ 3 w 3261356"/>
                              <a:gd name="connsiteY108" fmla="*/ 1332325 h 2766950"/>
                              <a:gd name="connsiteX109" fmla="*/ 0 w 3261356"/>
                              <a:gd name="connsiteY109" fmla="*/ 1332322 h 2766950"/>
                              <a:gd name="connsiteX110" fmla="*/ 0 w 3261356"/>
                              <a:gd name="connsiteY110" fmla="*/ 971511 h 2766950"/>
                              <a:gd name="connsiteX111" fmla="*/ 0 w 3261356"/>
                              <a:gd name="connsiteY111" fmla="*/ 625372 h 2766950"/>
                              <a:gd name="connsiteX112" fmla="*/ 1683 w 3261356"/>
                              <a:gd name="connsiteY112" fmla="*/ 610251 h 2766950"/>
                              <a:gd name="connsiteX113" fmla="*/ 5046 w 3261356"/>
                              <a:gd name="connsiteY113" fmla="*/ 596807 h 2766950"/>
                              <a:gd name="connsiteX114" fmla="*/ 8405 w 3261356"/>
                              <a:gd name="connsiteY114" fmla="*/ 585046 h 2766950"/>
                              <a:gd name="connsiteX115" fmla="*/ 16813 w 3261356"/>
                              <a:gd name="connsiteY115" fmla="*/ 573285 h 2766950"/>
                              <a:gd name="connsiteX116" fmla="*/ 25218 w 3261356"/>
                              <a:gd name="connsiteY116" fmla="*/ 561524 h 2766950"/>
                              <a:gd name="connsiteX117" fmla="*/ 35303 w 3261356"/>
                              <a:gd name="connsiteY117" fmla="*/ 549763 h 2766950"/>
                              <a:gd name="connsiteX118" fmla="*/ 47073 w 3261356"/>
                              <a:gd name="connsiteY118" fmla="*/ 539681 h 2766950"/>
                              <a:gd name="connsiteX119" fmla="*/ 57158 w 3261356"/>
                              <a:gd name="connsiteY119" fmla="*/ 529599 h 2766950"/>
                              <a:gd name="connsiteX120" fmla="*/ 87418 w 3261356"/>
                              <a:gd name="connsiteY120" fmla="*/ 512796 h 2766950"/>
                              <a:gd name="connsiteX121" fmla="*/ 121041 w 3261356"/>
                              <a:gd name="connsiteY121" fmla="*/ 501035 h 2766950"/>
                              <a:gd name="connsiteX122" fmla="*/ 158027 w 3261356"/>
                              <a:gd name="connsiteY122" fmla="*/ 494313 h 2766950"/>
                              <a:gd name="connsiteX123" fmla="*/ 196692 w 3261356"/>
                              <a:gd name="connsiteY123" fmla="*/ 492633 h 2766950"/>
                              <a:gd name="connsiteX124" fmla="*/ 991117 w 3261356"/>
                              <a:gd name="connsiteY124" fmla="*/ 492633 h 2766950"/>
                              <a:gd name="connsiteX125" fmla="*/ 991363 w 3261356"/>
                              <a:gd name="connsiteY125" fmla="*/ 488510 h 2766950"/>
                              <a:gd name="connsiteX126" fmla="*/ 1630678 w 3261356"/>
                              <a:gd name="connsiteY126" fmla="*/ 0 h 27669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</a:cxnLst>
                            <a:rect l="l" t="t" r="r" b="b"/>
                            <a:pathLst>
                              <a:path w="3261356" h="2766950">
                                <a:moveTo>
                                  <a:pt x="3261356" y="1385789"/>
                                </a:moveTo>
                                <a:lnTo>
                                  <a:pt x="3261356" y="2634211"/>
                                </a:lnTo>
                                <a:lnTo>
                                  <a:pt x="3259675" y="2649333"/>
                                </a:lnTo>
                                <a:lnTo>
                                  <a:pt x="3256313" y="2662775"/>
                                </a:lnTo>
                                <a:lnTo>
                                  <a:pt x="3252951" y="2674537"/>
                                </a:lnTo>
                                <a:lnTo>
                                  <a:pt x="3244545" y="2686298"/>
                                </a:lnTo>
                                <a:lnTo>
                                  <a:pt x="3237821" y="2698060"/>
                                </a:lnTo>
                                <a:lnTo>
                                  <a:pt x="3229415" y="2709822"/>
                                </a:lnTo>
                                <a:lnTo>
                                  <a:pt x="3217647" y="2719903"/>
                                </a:lnTo>
                                <a:lnTo>
                                  <a:pt x="3202517" y="2729985"/>
                                </a:lnTo>
                                <a:lnTo>
                                  <a:pt x="3175619" y="2746787"/>
                                </a:lnTo>
                                <a:lnTo>
                                  <a:pt x="3141997" y="2758549"/>
                                </a:lnTo>
                                <a:lnTo>
                                  <a:pt x="3105013" y="2765270"/>
                                </a:lnTo>
                                <a:lnTo>
                                  <a:pt x="3066347" y="2766950"/>
                                </a:lnTo>
                                <a:lnTo>
                                  <a:pt x="196690" y="2766950"/>
                                </a:lnTo>
                                <a:lnTo>
                                  <a:pt x="158024" y="2765270"/>
                                </a:lnTo>
                                <a:lnTo>
                                  <a:pt x="121040" y="2758549"/>
                                </a:lnTo>
                                <a:lnTo>
                                  <a:pt x="87418" y="2746787"/>
                                </a:lnTo>
                                <a:lnTo>
                                  <a:pt x="57158" y="2729985"/>
                                </a:lnTo>
                                <a:lnTo>
                                  <a:pt x="47071" y="2719903"/>
                                </a:lnTo>
                                <a:lnTo>
                                  <a:pt x="35303" y="2709822"/>
                                </a:lnTo>
                                <a:lnTo>
                                  <a:pt x="25217" y="2698060"/>
                                </a:lnTo>
                                <a:lnTo>
                                  <a:pt x="16811" y="2686298"/>
                                </a:lnTo>
                                <a:lnTo>
                                  <a:pt x="8405" y="2674537"/>
                                </a:lnTo>
                                <a:lnTo>
                                  <a:pt x="5043" y="2662775"/>
                                </a:lnTo>
                                <a:lnTo>
                                  <a:pt x="1681" y="2649333"/>
                                </a:lnTo>
                                <a:lnTo>
                                  <a:pt x="0" y="2634211"/>
                                </a:lnTo>
                                <a:lnTo>
                                  <a:pt x="0" y="1389150"/>
                                </a:lnTo>
                                <a:lnTo>
                                  <a:pt x="196690" y="1441237"/>
                                </a:lnTo>
                                <a:lnTo>
                                  <a:pt x="406829" y="1495005"/>
                                </a:lnTo>
                                <a:lnTo>
                                  <a:pt x="660677" y="1555494"/>
                                </a:lnTo>
                                <a:lnTo>
                                  <a:pt x="795165" y="1589099"/>
                                </a:lnTo>
                                <a:lnTo>
                                  <a:pt x="933017" y="1619343"/>
                                </a:lnTo>
                                <a:lnTo>
                                  <a:pt x="1067506" y="1646227"/>
                                </a:lnTo>
                                <a:lnTo>
                                  <a:pt x="1200314" y="1671431"/>
                                </a:lnTo>
                                <a:lnTo>
                                  <a:pt x="1326397" y="1693274"/>
                                </a:lnTo>
                                <a:lnTo>
                                  <a:pt x="1442394" y="1708396"/>
                                </a:lnTo>
                                <a:lnTo>
                                  <a:pt x="1544942" y="1720158"/>
                                </a:lnTo>
                                <a:lnTo>
                                  <a:pt x="1588650" y="1723518"/>
                                </a:lnTo>
                                <a:lnTo>
                                  <a:pt x="1630678" y="1725199"/>
                                </a:lnTo>
                                <a:lnTo>
                                  <a:pt x="1672706" y="1723518"/>
                                </a:lnTo>
                                <a:lnTo>
                                  <a:pt x="1719777" y="1720158"/>
                                </a:lnTo>
                                <a:lnTo>
                                  <a:pt x="1820644" y="1708396"/>
                                </a:lnTo>
                                <a:lnTo>
                                  <a:pt x="1934959" y="1693274"/>
                                </a:lnTo>
                                <a:lnTo>
                                  <a:pt x="2061043" y="1671431"/>
                                </a:lnTo>
                                <a:lnTo>
                                  <a:pt x="2193850" y="1646227"/>
                                </a:lnTo>
                                <a:lnTo>
                                  <a:pt x="2330020" y="1615983"/>
                                </a:lnTo>
                                <a:lnTo>
                                  <a:pt x="2466190" y="1585738"/>
                                </a:lnTo>
                                <a:lnTo>
                                  <a:pt x="2602360" y="1553814"/>
                                </a:lnTo>
                                <a:lnTo>
                                  <a:pt x="2854527" y="1493325"/>
                                </a:lnTo>
                                <a:lnTo>
                                  <a:pt x="3066347" y="1437877"/>
                                </a:lnTo>
                                <a:close/>
                                <a:moveTo>
                                  <a:pt x="1508607" y="1206475"/>
                                </a:moveTo>
                                <a:cubicBezTo>
                                  <a:pt x="1458141" y="1206475"/>
                                  <a:pt x="1417230" y="1247386"/>
                                  <a:pt x="1417230" y="1297852"/>
                                </a:cubicBezTo>
                                <a:lnTo>
                                  <a:pt x="1417230" y="1314415"/>
                                </a:lnTo>
                                <a:cubicBezTo>
                                  <a:pt x="1417230" y="1364881"/>
                                  <a:pt x="1458141" y="1405791"/>
                                  <a:pt x="1508607" y="1405791"/>
                                </a:cubicBezTo>
                                <a:lnTo>
                                  <a:pt x="1752750" y="1405791"/>
                                </a:lnTo>
                                <a:cubicBezTo>
                                  <a:pt x="1803215" y="1405791"/>
                                  <a:pt x="1844126" y="1364881"/>
                                  <a:pt x="1844126" y="1314415"/>
                                </a:cubicBezTo>
                                <a:lnTo>
                                  <a:pt x="1844126" y="1297852"/>
                                </a:lnTo>
                                <a:cubicBezTo>
                                  <a:pt x="1844126" y="1247386"/>
                                  <a:pt x="1803215" y="1206475"/>
                                  <a:pt x="1752750" y="1206475"/>
                                </a:cubicBezTo>
                                <a:close/>
                                <a:moveTo>
                                  <a:pt x="1630678" y="174304"/>
                                </a:moveTo>
                                <a:cubicBezTo>
                                  <a:pt x="1376124" y="174304"/>
                                  <a:pt x="1163742" y="300833"/>
                                  <a:pt x="1114624" y="469036"/>
                                </a:cubicBezTo>
                                <a:lnTo>
                                  <a:pt x="1111230" y="492633"/>
                                </a:lnTo>
                                <a:lnTo>
                                  <a:pt x="2150126" y="492633"/>
                                </a:lnTo>
                                <a:lnTo>
                                  <a:pt x="2146731" y="469036"/>
                                </a:lnTo>
                                <a:cubicBezTo>
                                  <a:pt x="2097613" y="300833"/>
                                  <a:pt x="1885231" y="174304"/>
                                  <a:pt x="1630678" y="174304"/>
                                </a:cubicBezTo>
                                <a:close/>
                                <a:moveTo>
                                  <a:pt x="1630678" y="0"/>
                                </a:moveTo>
                                <a:cubicBezTo>
                                  <a:pt x="1963411" y="0"/>
                                  <a:pt x="2237083" y="214121"/>
                                  <a:pt x="2269992" y="488510"/>
                                </a:cubicBezTo>
                                <a:lnTo>
                                  <a:pt x="2270238" y="492633"/>
                                </a:lnTo>
                                <a:lnTo>
                                  <a:pt x="3066347" y="492633"/>
                                </a:lnTo>
                                <a:lnTo>
                                  <a:pt x="3105012" y="494313"/>
                                </a:lnTo>
                                <a:lnTo>
                                  <a:pt x="3141998" y="501035"/>
                                </a:lnTo>
                                <a:lnTo>
                                  <a:pt x="3175621" y="512796"/>
                                </a:lnTo>
                                <a:lnTo>
                                  <a:pt x="3202518" y="529599"/>
                                </a:lnTo>
                                <a:lnTo>
                                  <a:pt x="3217649" y="539681"/>
                                </a:lnTo>
                                <a:lnTo>
                                  <a:pt x="3229416" y="549763"/>
                                </a:lnTo>
                                <a:lnTo>
                                  <a:pt x="3237821" y="561524"/>
                                </a:lnTo>
                                <a:lnTo>
                                  <a:pt x="3244546" y="573285"/>
                                </a:lnTo>
                                <a:lnTo>
                                  <a:pt x="3252951" y="585046"/>
                                </a:lnTo>
                                <a:lnTo>
                                  <a:pt x="3256314" y="596807"/>
                                </a:lnTo>
                                <a:lnTo>
                                  <a:pt x="3259676" y="610251"/>
                                </a:lnTo>
                                <a:lnTo>
                                  <a:pt x="3261356" y="625372"/>
                                </a:lnTo>
                                <a:lnTo>
                                  <a:pt x="3261356" y="1326877"/>
                                </a:lnTo>
                                <a:lnTo>
                                  <a:pt x="3261353" y="1326877"/>
                                </a:lnTo>
                                <a:lnTo>
                                  <a:pt x="3261350" y="1326880"/>
                                </a:lnTo>
                                <a:lnTo>
                                  <a:pt x="3066350" y="1378964"/>
                                </a:lnTo>
                                <a:lnTo>
                                  <a:pt x="2854531" y="1434413"/>
                                </a:lnTo>
                                <a:lnTo>
                                  <a:pt x="2602365" y="1494902"/>
                                </a:lnTo>
                                <a:lnTo>
                                  <a:pt x="2466193" y="1526826"/>
                                </a:lnTo>
                                <a:lnTo>
                                  <a:pt x="2330026" y="1557071"/>
                                </a:lnTo>
                                <a:lnTo>
                                  <a:pt x="2193854" y="1587315"/>
                                </a:lnTo>
                                <a:lnTo>
                                  <a:pt x="2061046" y="1612517"/>
                                </a:lnTo>
                                <a:lnTo>
                                  <a:pt x="1934963" y="1634360"/>
                                </a:lnTo>
                                <a:lnTo>
                                  <a:pt x="1820647" y="1649484"/>
                                </a:lnTo>
                                <a:lnTo>
                                  <a:pt x="1719781" y="1661245"/>
                                </a:lnTo>
                                <a:lnTo>
                                  <a:pt x="1672711" y="1664604"/>
                                </a:lnTo>
                                <a:lnTo>
                                  <a:pt x="1630683" y="1666287"/>
                                </a:lnTo>
                                <a:lnTo>
                                  <a:pt x="1588655" y="1664604"/>
                                </a:lnTo>
                                <a:lnTo>
                                  <a:pt x="1544944" y="1661245"/>
                                </a:lnTo>
                                <a:lnTo>
                                  <a:pt x="1442396" y="1649484"/>
                                </a:lnTo>
                                <a:lnTo>
                                  <a:pt x="1326400" y="1634360"/>
                                </a:lnTo>
                                <a:lnTo>
                                  <a:pt x="1200317" y="1612517"/>
                                </a:lnTo>
                                <a:lnTo>
                                  <a:pt x="1067508" y="1587315"/>
                                </a:lnTo>
                                <a:lnTo>
                                  <a:pt x="933020" y="1560430"/>
                                </a:lnTo>
                                <a:lnTo>
                                  <a:pt x="795169" y="1530186"/>
                                </a:lnTo>
                                <a:lnTo>
                                  <a:pt x="660681" y="1496582"/>
                                </a:lnTo>
                                <a:lnTo>
                                  <a:pt x="406834" y="1436093"/>
                                </a:lnTo>
                                <a:lnTo>
                                  <a:pt x="196695" y="1382323"/>
                                </a:lnTo>
                                <a:lnTo>
                                  <a:pt x="3" y="1330236"/>
                                </a:lnTo>
                                <a:lnTo>
                                  <a:pt x="3" y="1332325"/>
                                </a:lnTo>
                                <a:lnTo>
                                  <a:pt x="0" y="1332322"/>
                                </a:lnTo>
                                <a:lnTo>
                                  <a:pt x="0" y="971511"/>
                                </a:lnTo>
                                <a:lnTo>
                                  <a:pt x="0" y="625372"/>
                                </a:lnTo>
                                <a:lnTo>
                                  <a:pt x="1683" y="610251"/>
                                </a:lnTo>
                                <a:lnTo>
                                  <a:pt x="5046" y="596807"/>
                                </a:lnTo>
                                <a:lnTo>
                                  <a:pt x="8405" y="585046"/>
                                </a:lnTo>
                                <a:lnTo>
                                  <a:pt x="16813" y="573285"/>
                                </a:lnTo>
                                <a:lnTo>
                                  <a:pt x="25218" y="561524"/>
                                </a:lnTo>
                                <a:lnTo>
                                  <a:pt x="35303" y="549763"/>
                                </a:lnTo>
                                <a:lnTo>
                                  <a:pt x="47073" y="539681"/>
                                </a:lnTo>
                                <a:lnTo>
                                  <a:pt x="57158" y="529599"/>
                                </a:lnTo>
                                <a:lnTo>
                                  <a:pt x="87418" y="512796"/>
                                </a:lnTo>
                                <a:lnTo>
                                  <a:pt x="121041" y="501035"/>
                                </a:lnTo>
                                <a:lnTo>
                                  <a:pt x="158027" y="494313"/>
                                </a:lnTo>
                                <a:lnTo>
                                  <a:pt x="196692" y="492633"/>
                                </a:lnTo>
                                <a:lnTo>
                                  <a:pt x="991117" y="492633"/>
                                </a:lnTo>
                                <a:lnTo>
                                  <a:pt x="991363" y="488510"/>
                                </a:lnTo>
                                <a:cubicBezTo>
                                  <a:pt x="1024272" y="214121"/>
                                  <a:pt x="1297944" y="0"/>
                                  <a:pt x="163067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214827D" id="组合 549744696" o:spid="_x0000_s1035" style="position:absolute;left:0;text-align:left;margin-left:-68.9pt;margin-top:488.6pt;width:521.5pt;height:27.7pt;z-index:251681792;mso-width-relative:margin;mso-height-relative:margin" coordorigin="7645,6773" coordsize="10430,5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">
                <v:line id="直接连接符 386942424" o:spid="_x0000_s1036" style="position:absolute;visibility:visible;mso-wrap-style:square" from="7863,7173" to="18075,7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" strokecolor="#bfbfbf">
                  <v:stroke joinstyle="miter"/>
                </v:line>
                <v:shape id="梯形 488731266" o:spid="_x0000_s1037" style="position:absolute;left:8721;top:6796;width:1312;height:410;visibility:visible;mso-wrap-style:square;v-text-anchor:middle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" path="m,10000l1860,,8140,r1860,10000l,10000xe" fillcolor="#425268" stroked="f" strokeweight="1pt">
                  <v:stroke joinstyle="miter"/>
                  <v:path arrowok="t" o:connecttype="custom" o:connectlocs="0,410;244,0;1068,0;1312,410;0,410" o:connectangles="0,0,0,0,0"/>
                </v:shape>
                <v:rect id="矩形 1592212021" o:spid="_x0000_s1038" style="position:absolute;left:7645;top:6796;width:1514;height:4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" fillcolor="#425268" stroked="f" strokeweight="1pt"/>
                <v:shape id="梯形 1154401873" o:spid="_x0000_s1039" style="position:absolute;left:8496;top:6796;width:1312;height:410;visibility:visible;mso-wrap-style:square;v-text-anchor:middle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" path="m,10000l1860,,8140,r1860,10000l,10000xe" fillcolor="#425268" stroked="f" strokeweight="1pt">
                  <v:stroke joinstyle="miter"/>
                  <v:path arrowok="t" o:connecttype="custom" o:connectlocs="0,410;244,0;1068,0;1312,410;0,410" o:connectangles="0,0,0,0,0"/>
                </v:shape>
                <v:shape id="直角三角形 1170803918" o:spid="_x0000_s1040" type="#_x0000_t6" style="position:absolute;left:7645;top:7205;width:206;height:122;flip:x 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" fillcolor="#222a35" stroked="f" strokeweight="1pt"/>
                <v:rect id="矩形 127044101" o:spid="_x0000_s1041" style="position:absolute;left:8149;top:6773;width:1485;height:4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" filled="f" stroked="f" strokeweight="1pt">
                  <v:textbox>
                    <w:txbxContent>
                      <w:p w14:paraId="79218F83" w14:textId="63BBF65C" w:rsidR="005F13A6" w:rsidRDefault="005F13A6" w:rsidP="005F13A6">
                        <w:pPr>
                          <w:pStyle w:val="a3"/>
                          <w:spacing w:before="0" w:beforeAutospacing="0" w:after="0" w:afterAutospacing="0" w:line="312" w:lineRule="exact"/>
                          <w:jc w:val="distribute"/>
                          <w:rPr>
                            <w:rFonts w:hint="eastAsia"/>
                            <w:sz w:val="22"/>
                            <w:szCs w:val="22"/>
                          </w:rPr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color w:val="FFFFFF"/>
                            <w:kern w:val="24"/>
                          </w:rPr>
                          <w:t>实践经历</w:t>
                        </w:r>
                      </w:p>
                    </w:txbxContent>
                  </v:textbox>
                </v:rect>
                <v:shape id="KSO_Shape" o:spid="_x0000_s1042" style="position:absolute;left:7850;top:6875;width:282;height:238;visibility:visible;mso-wrap-style:square;v-text-anchor:middle" coordsize="3261356,2766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" path="m3261356,1385789r,1248422l3259675,2649333r-3362,13442l3252951,2674537r-8406,11761l3237821,2698060r-8406,11762l3217647,2719903r-15130,10082l3175619,2746787r-33622,11762l3105013,2765270r-38666,1680l196690,2766950r-38666,-1680l121040,2758549,87418,2746787,57158,2729985,47071,2719903,35303,2709822,25217,2698060r-8406,-11762l8405,2674537,5043,2662775,1681,2649333,,2634211,,1389150r196690,52087l406829,1495005r253848,60489l795165,1589099r137852,30244l1067506,1646227r132808,25204l1326397,1693274r115997,15122l1544942,1720158r43708,3360l1630678,1725199r42028,-1681l1719777,1720158r100867,-11762l1934959,1693274r126084,-21843l2193850,1646227r136170,-30244l2466190,1585738r136170,-31924l2854527,1493325r211820,-55448l3261356,1385789xm1508607,1206475v-50466,,-91377,40911,-91377,91377l1417230,1314415v,50466,40911,91376,91377,91376l1752750,1405791v50465,,91376,-40910,91376,-91376l1844126,1297852v,-50466,-40911,-91377,-91376,-91377l1508607,1206475xm1630678,174304v-254554,,-466936,126529,-516054,294732l1111230,492633r1038896,l2146731,469036c2097613,300833,1885231,174304,1630678,174304xm1630678,v332733,,606405,214121,639314,488510l2270238,492633r796109,l3105012,494313r36986,6722l3175621,512796r26897,16803l3217649,539681r11767,10082l3237821,561524r6725,11761l3252951,585046r3363,11761l3259676,610251r1680,15121l3261356,1326877r-3,l3261350,1326880r-195000,52084l2854531,1434413r-252166,60489l2466193,1526826r-136167,30245l2193854,1587315r-132808,25202l1934963,1634360r-114316,15124l1719781,1661245r-47070,3359l1630683,1666287r-42028,-1683l1544944,1661245r-102548,-11761l1326400,1634360r-126083,-21843l1067508,1587315,933020,1560430,795169,1530186,660681,1496582,406834,1436093,196695,1382323,3,1330236r,2089l,1332322,,971511,,625372,1683,610251,5046,596807,8405,585046r8408,-11761l25218,561524,35303,549763,47073,539681,57158,529599,87418,512796r33623,-11761l158027,494313r38665,-1680l991117,492633r246,-4123c1024272,214121,1297944,,1630678,xe" fillcolor="window" stroked="f" strokeweight="1pt">
                  <v:stroke joinstyle="miter"/>
                  <v:path arrowok="t" o:connecttype="custom" o:connectlocs="282,119;282,227;282,228;282,229;281,230;281,231;280,232;279,233;278,234;277,235;275,236;272,237;268,238;265,238;17,238;14,238;10,237;8,236;5,235;4,234;3,233;2,232;1,231;1,230;0,229;0,228;0,227;0,119;17,124;35,129;57,134;69,137;81,139;92,142;104,144;115,146;125,147;134,148;137,148;141,148;145,148;149,148;157,147;167,146;178,144;190,142;201,139;213,136;225,134;247,128;265,124;130,104;123,112;123,113;130,121;152,121;159,113;159,112;152,104;141,15;96,40;96,42;186,42;186,40;141,15;141,0;196,42;196,42;265,42;268,43;272,43;275,44;277,46;278,46;279,47;280,48;281,49;281,50;282,51;282,52;282,54;282,114;282,114;282,114;265,119;247,123;225,129;213,131;201,134;190,137;178,139;167,141;157,142;149,143;145,143;141,143;137,143;134,143;125,142;115,141;104,139;92,137;81,134;69,132;57,129;35,124;17,119;0,114;0,115;0,115;0,84;0,54;0,52;0,51;1,50;1,49;2,48;3,47;4,46;5,46;8,44;10,43;14,43;17,42;86,42;86,42;141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</v:shape>
              </v:group>
            </w:pict>
          </mc:Fallback>
        </mc:AlternateContent>
      </w:r>
      <w:r w:rsidR="005F13A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4D707E" wp14:editId="7320EE79">
                <wp:simplePos x="0" y="0"/>
                <wp:positionH relativeFrom="column">
                  <wp:posOffset>-690562</wp:posOffset>
                </wp:positionH>
                <wp:positionV relativeFrom="paragraph">
                  <wp:posOffset>3400426</wp:posOffset>
                </wp:positionV>
                <wp:extent cx="6786880" cy="781050"/>
                <wp:effectExtent l="0" t="0" r="0" b="0"/>
                <wp:wrapNone/>
                <wp:docPr id="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6880" cy="781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B24898A" w14:textId="0A0AF51E" w:rsidR="004D5EEA" w:rsidRDefault="004D5EEA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4D5EEA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1、2024年</w:t>
                            </w:r>
                            <w:proofErr w:type="gramStart"/>
                            <w:r w:rsidRPr="004D5EEA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蓝桥杯全国</w:t>
                            </w:r>
                            <w:proofErr w:type="gramEnd"/>
                            <w:r w:rsidRPr="004D5EEA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软件和信息技术专业人才大赛三等奖 </w:t>
                            </w:r>
                          </w:p>
                          <w:p w14:paraId="40F3D622" w14:textId="73B1E0D3" w:rsidR="004D5EEA" w:rsidRDefault="004D5EEA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4D5EEA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2、2025 团体程序设计</w:t>
                            </w:r>
                            <w:proofErr w:type="gramStart"/>
                            <w:r w:rsidRPr="004D5EEA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天梯赛 团队省</w:t>
                            </w:r>
                            <w:proofErr w:type="gramEnd"/>
                            <w:r w:rsidRPr="004D5EEA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三等奖</w:t>
                            </w:r>
                          </w:p>
                          <w:p w14:paraId="4694B4E4" w14:textId="453D6ACB" w:rsidR="004D5EEA" w:rsidRDefault="004D5EEA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3、</w:t>
                            </w:r>
                            <w:r w:rsidRPr="004D5EEA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计算机技术与软件专业技术资格（水平）证书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：</w:t>
                            </w:r>
                            <w:r w:rsidRPr="004D5EEA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软件设计师（中级）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4D707E" id="Rectangle 3" o:spid="_x0000_s1043" style="position:absolute;left:0;text-align:left;margin-left:-54.35pt;margin-top:267.75pt;width:534.4pt;height:61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" filled="f" stroked="f">
                <v:textbox>
                  <w:txbxContent>
                    <w:p w14:paraId="6B24898A" w14:textId="0A0AF51E" w:rsidR="004D5EEA" w:rsidRDefault="004D5EEA">
                      <w:pPr>
                        <w:pStyle w:val="a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  <w:r w:rsidRPr="004D5EEA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1、2024年</w:t>
                      </w:r>
                      <w:proofErr w:type="gramStart"/>
                      <w:r w:rsidRPr="004D5EEA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蓝桥杯全国</w:t>
                      </w:r>
                      <w:proofErr w:type="gramEnd"/>
                      <w:r w:rsidRPr="004D5EEA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软件和信息技术专业人才大赛三等奖 </w:t>
                      </w:r>
                    </w:p>
                    <w:p w14:paraId="40F3D622" w14:textId="73B1E0D3" w:rsidR="004D5EEA" w:rsidRDefault="004D5EEA">
                      <w:pPr>
                        <w:pStyle w:val="a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  <w:r w:rsidRPr="004D5EEA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2、2025 团体程序设计</w:t>
                      </w:r>
                      <w:proofErr w:type="gramStart"/>
                      <w:r w:rsidRPr="004D5EEA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天梯赛 团队省</w:t>
                      </w:r>
                      <w:proofErr w:type="gramEnd"/>
                      <w:r w:rsidRPr="004D5EEA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三等奖</w:t>
                      </w:r>
                    </w:p>
                    <w:p w14:paraId="4694B4E4" w14:textId="453D6ACB" w:rsidR="004D5EEA" w:rsidRDefault="004D5EEA">
                      <w:pPr>
                        <w:pStyle w:val="a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3、</w:t>
                      </w:r>
                      <w:r w:rsidRPr="004D5EEA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计算机技术与软件专业技术资格（水平）证书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：</w:t>
                      </w:r>
                      <w:r w:rsidRPr="004D5EEA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软件设计师（中级）</w:t>
                      </w:r>
                    </w:p>
                  </w:txbxContent>
                </v:textbox>
              </v:rect>
            </w:pict>
          </mc:Fallback>
        </mc:AlternateContent>
      </w:r>
      <w:r w:rsidR="005F13A6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7279A0D" wp14:editId="7AC7284A">
                <wp:simplePos x="0" y="0"/>
                <wp:positionH relativeFrom="column">
                  <wp:posOffset>-856297</wp:posOffset>
                </wp:positionH>
                <wp:positionV relativeFrom="paragraph">
                  <wp:posOffset>2963862</wp:posOffset>
                </wp:positionV>
                <wp:extent cx="6623050" cy="351790"/>
                <wp:effectExtent l="0" t="0" r="0" b="10795"/>
                <wp:wrapNone/>
                <wp:docPr id="64" name="组合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3050" cy="351790"/>
                          <a:chOff x="7645" y="6773"/>
                          <a:chExt cx="10430" cy="554"/>
                        </a:xfrm>
                      </wpg:grpSpPr>
                      <wps:wsp>
                        <wps:cNvPr id="62" name="直接连接符 62"/>
                        <wps:cNvCnPr/>
                        <wps:spPr>
                          <a:xfrm>
                            <a:off x="7863" y="7173"/>
                            <a:ext cx="10212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" lastClr="FFFFFF">
                                <a:lumMod val="7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0" name="梯形 50"/>
                        <wps:cNvSpPr/>
                        <wps:spPr>
                          <a:xfrm>
                            <a:off x="8721" y="6796"/>
                            <a:ext cx="1312" cy="410"/>
                          </a:xfrm>
                          <a:prstGeom prst="trapezoid">
                            <a:avLst>
                              <a:gd name="adj" fmla="val 59620"/>
                            </a:avLst>
                          </a:prstGeom>
                          <a:solidFill>
                            <a:srgbClr val="425268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52" name="矩形 52"/>
                        <wps:cNvSpPr/>
                        <wps:spPr>
                          <a:xfrm>
                            <a:off x="7645" y="6796"/>
                            <a:ext cx="1514" cy="410"/>
                          </a:xfrm>
                          <a:prstGeom prst="rect">
                            <a:avLst/>
                          </a:prstGeom>
                          <a:solidFill>
                            <a:srgbClr val="425268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53" name="梯形 53"/>
                        <wps:cNvSpPr/>
                        <wps:spPr>
                          <a:xfrm>
                            <a:off x="8496" y="6796"/>
                            <a:ext cx="1312" cy="410"/>
                          </a:xfrm>
                          <a:prstGeom prst="trapezoid">
                            <a:avLst>
                              <a:gd name="adj" fmla="val 59620"/>
                            </a:avLst>
                          </a:prstGeom>
                          <a:solidFill>
                            <a:srgbClr val="425268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54" name="直角三角形 54"/>
                        <wps:cNvSpPr/>
                        <wps:spPr>
                          <a:xfrm flipH="1" flipV="1">
                            <a:off x="7645" y="7205"/>
                            <a:ext cx="206" cy="122"/>
                          </a:xfrm>
                          <a:prstGeom prst="rtTriangle">
                            <a:avLst/>
                          </a:prstGeom>
                          <a:solidFill>
                            <a:srgbClr val="44546A">
                              <a:lumMod val="50000"/>
                            </a:srgb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6" name="矩形 16"/>
                        <wps:cNvSpPr/>
                        <wps:spPr>
                          <a:xfrm>
                            <a:off x="8149" y="6773"/>
                            <a:ext cx="1485" cy="45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0162172" w14:textId="2C094F93" w:rsidR="00304E3B" w:rsidRDefault="004D5EEA">
                              <w:pPr>
                                <w:pStyle w:val="a3"/>
                                <w:spacing w:before="0" w:beforeAutospacing="0" w:after="0" w:afterAutospacing="0" w:line="312" w:lineRule="exact"/>
                                <w:jc w:val="distribute"/>
                                <w:rPr>
                                  <w:rFonts w:hint="eastAsia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color w:val="FFFFFF"/>
                                  <w:kern w:val="24"/>
                                </w:rPr>
                                <w:t>获奖经历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8" name="KSO_Shape"/>
                        <wps:cNvSpPr/>
                        <wps:spPr>
                          <a:xfrm>
                            <a:off x="7850" y="6875"/>
                            <a:ext cx="282" cy="238"/>
                          </a:xfrm>
                          <a:custGeom>
                            <a:avLst/>
                            <a:gdLst>
                              <a:gd name="connsiteX0" fmla="*/ 3261356 w 3261356"/>
                              <a:gd name="connsiteY0" fmla="*/ 1385789 h 2766950"/>
                              <a:gd name="connsiteX1" fmla="*/ 3261356 w 3261356"/>
                              <a:gd name="connsiteY1" fmla="*/ 2634211 h 2766950"/>
                              <a:gd name="connsiteX2" fmla="*/ 3259675 w 3261356"/>
                              <a:gd name="connsiteY2" fmla="*/ 2649333 h 2766950"/>
                              <a:gd name="connsiteX3" fmla="*/ 3256313 w 3261356"/>
                              <a:gd name="connsiteY3" fmla="*/ 2662775 h 2766950"/>
                              <a:gd name="connsiteX4" fmla="*/ 3252951 w 3261356"/>
                              <a:gd name="connsiteY4" fmla="*/ 2674537 h 2766950"/>
                              <a:gd name="connsiteX5" fmla="*/ 3244545 w 3261356"/>
                              <a:gd name="connsiteY5" fmla="*/ 2686298 h 2766950"/>
                              <a:gd name="connsiteX6" fmla="*/ 3237821 w 3261356"/>
                              <a:gd name="connsiteY6" fmla="*/ 2698060 h 2766950"/>
                              <a:gd name="connsiteX7" fmla="*/ 3229415 w 3261356"/>
                              <a:gd name="connsiteY7" fmla="*/ 2709822 h 2766950"/>
                              <a:gd name="connsiteX8" fmla="*/ 3217647 w 3261356"/>
                              <a:gd name="connsiteY8" fmla="*/ 2719903 h 2766950"/>
                              <a:gd name="connsiteX9" fmla="*/ 3202517 w 3261356"/>
                              <a:gd name="connsiteY9" fmla="*/ 2729985 h 2766950"/>
                              <a:gd name="connsiteX10" fmla="*/ 3175619 w 3261356"/>
                              <a:gd name="connsiteY10" fmla="*/ 2746787 h 2766950"/>
                              <a:gd name="connsiteX11" fmla="*/ 3141997 w 3261356"/>
                              <a:gd name="connsiteY11" fmla="*/ 2758549 h 2766950"/>
                              <a:gd name="connsiteX12" fmla="*/ 3105013 w 3261356"/>
                              <a:gd name="connsiteY12" fmla="*/ 2765270 h 2766950"/>
                              <a:gd name="connsiteX13" fmla="*/ 3066347 w 3261356"/>
                              <a:gd name="connsiteY13" fmla="*/ 2766950 h 2766950"/>
                              <a:gd name="connsiteX14" fmla="*/ 196690 w 3261356"/>
                              <a:gd name="connsiteY14" fmla="*/ 2766950 h 2766950"/>
                              <a:gd name="connsiteX15" fmla="*/ 158024 w 3261356"/>
                              <a:gd name="connsiteY15" fmla="*/ 2765270 h 2766950"/>
                              <a:gd name="connsiteX16" fmla="*/ 121040 w 3261356"/>
                              <a:gd name="connsiteY16" fmla="*/ 2758549 h 2766950"/>
                              <a:gd name="connsiteX17" fmla="*/ 87418 w 3261356"/>
                              <a:gd name="connsiteY17" fmla="*/ 2746787 h 2766950"/>
                              <a:gd name="connsiteX18" fmla="*/ 57158 w 3261356"/>
                              <a:gd name="connsiteY18" fmla="*/ 2729985 h 2766950"/>
                              <a:gd name="connsiteX19" fmla="*/ 47071 w 3261356"/>
                              <a:gd name="connsiteY19" fmla="*/ 2719903 h 2766950"/>
                              <a:gd name="connsiteX20" fmla="*/ 35303 w 3261356"/>
                              <a:gd name="connsiteY20" fmla="*/ 2709822 h 2766950"/>
                              <a:gd name="connsiteX21" fmla="*/ 25217 w 3261356"/>
                              <a:gd name="connsiteY21" fmla="*/ 2698060 h 2766950"/>
                              <a:gd name="connsiteX22" fmla="*/ 16811 w 3261356"/>
                              <a:gd name="connsiteY22" fmla="*/ 2686298 h 2766950"/>
                              <a:gd name="connsiteX23" fmla="*/ 8405 w 3261356"/>
                              <a:gd name="connsiteY23" fmla="*/ 2674537 h 2766950"/>
                              <a:gd name="connsiteX24" fmla="*/ 5043 w 3261356"/>
                              <a:gd name="connsiteY24" fmla="*/ 2662775 h 2766950"/>
                              <a:gd name="connsiteX25" fmla="*/ 1681 w 3261356"/>
                              <a:gd name="connsiteY25" fmla="*/ 2649333 h 2766950"/>
                              <a:gd name="connsiteX26" fmla="*/ 0 w 3261356"/>
                              <a:gd name="connsiteY26" fmla="*/ 2634211 h 2766950"/>
                              <a:gd name="connsiteX27" fmla="*/ 0 w 3261356"/>
                              <a:gd name="connsiteY27" fmla="*/ 1389150 h 2766950"/>
                              <a:gd name="connsiteX28" fmla="*/ 196690 w 3261356"/>
                              <a:gd name="connsiteY28" fmla="*/ 1441237 h 2766950"/>
                              <a:gd name="connsiteX29" fmla="*/ 406829 w 3261356"/>
                              <a:gd name="connsiteY29" fmla="*/ 1495005 h 2766950"/>
                              <a:gd name="connsiteX30" fmla="*/ 660677 w 3261356"/>
                              <a:gd name="connsiteY30" fmla="*/ 1555494 h 2766950"/>
                              <a:gd name="connsiteX31" fmla="*/ 795165 w 3261356"/>
                              <a:gd name="connsiteY31" fmla="*/ 1589099 h 2766950"/>
                              <a:gd name="connsiteX32" fmla="*/ 933017 w 3261356"/>
                              <a:gd name="connsiteY32" fmla="*/ 1619343 h 2766950"/>
                              <a:gd name="connsiteX33" fmla="*/ 1067506 w 3261356"/>
                              <a:gd name="connsiteY33" fmla="*/ 1646227 h 2766950"/>
                              <a:gd name="connsiteX34" fmla="*/ 1200314 w 3261356"/>
                              <a:gd name="connsiteY34" fmla="*/ 1671431 h 2766950"/>
                              <a:gd name="connsiteX35" fmla="*/ 1326397 w 3261356"/>
                              <a:gd name="connsiteY35" fmla="*/ 1693274 h 2766950"/>
                              <a:gd name="connsiteX36" fmla="*/ 1442394 w 3261356"/>
                              <a:gd name="connsiteY36" fmla="*/ 1708396 h 2766950"/>
                              <a:gd name="connsiteX37" fmla="*/ 1544942 w 3261356"/>
                              <a:gd name="connsiteY37" fmla="*/ 1720158 h 2766950"/>
                              <a:gd name="connsiteX38" fmla="*/ 1588650 w 3261356"/>
                              <a:gd name="connsiteY38" fmla="*/ 1723518 h 2766950"/>
                              <a:gd name="connsiteX39" fmla="*/ 1630678 w 3261356"/>
                              <a:gd name="connsiteY39" fmla="*/ 1725199 h 2766950"/>
                              <a:gd name="connsiteX40" fmla="*/ 1672706 w 3261356"/>
                              <a:gd name="connsiteY40" fmla="*/ 1723518 h 2766950"/>
                              <a:gd name="connsiteX41" fmla="*/ 1719777 w 3261356"/>
                              <a:gd name="connsiteY41" fmla="*/ 1720158 h 2766950"/>
                              <a:gd name="connsiteX42" fmla="*/ 1820644 w 3261356"/>
                              <a:gd name="connsiteY42" fmla="*/ 1708396 h 2766950"/>
                              <a:gd name="connsiteX43" fmla="*/ 1934959 w 3261356"/>
                              <a:gd name="connsiteY43" fmla="*/ 1693274 h 2766950"/>
                              <a:gd name="connsiteX44" fmla="*/ 2061043 w 3261356"/>
                              <a:gd name="connsiteY44" fmla="*/ 1671431 h 2766950"/>
                              <a:gd name="connsiteX45" fmla="*/ 2193850 w 3261356"/>
                              <a:gd name="connsiteY45" fmla="*/ 1646227 h 2766950"/>
                              <a:gd name="connsiteX46" fmla="*/ 2330020 w 3261356"/>
                              <a:gd name="connsiteY46" fmla="*/ 1615983 h 2766950"/>
                              <a:gd name="connsiteX47" fmla="*/ 2466190 w 3261356"/>
                              <a:gd name="connsiteY47" fmla="*/ 1585738 h 2766950"/>
                              <a:gd name="connsiteX48" fmla="*/ 2602360 w 3261356"/>
                              <a:gd name="connsiteY48" fmla="*/ 1553814 h 2766950"/>
                              <a:gd name="connsiteX49" fmla="*/ 2854527 w 3261356"/>
                              <a:gd name="connsiteY49" fmla="*/ 1493325 h 2766950"/>
                              <a:gd name="connsiteX50" fmla="*/ 3066347 w 3261356"/>
                              <a:gd name="connsiteY50" fmla="*/ 1437877 h 2766950"/>
                              <a:gd name="connsiteX51" fmla="*/ 1508607 w 3261356"/>
                              <a:gd name="connsiteY51" fmla="*/ 1206475 h 2766950"/>
                              <a:gd name="connsiteX52" fmla="*/ 1417230 w 3261356"/>
                              <a:gd name="connsiteY52" fmla="*/ 1297852 h 2766950"/>
                              <a:gd name="connsiteX53" fmla="*/ 1417230 w 3261356"/>
                              <a:gd name="connsiteY53" fmla="*/ 1314415 h 2766950"/>
                              <a:gd name="connsiteX54" fmla="*/ 1508607 w 3261356"/>
                              <a:gd name="connsiteY54" fmla="*/ 1405791 h 2766950"/>
                              <a:gd name="connsiteX55" fmla="*/ 1752750 w 3261356"/>
                              <a:gd name="connsiteY55" fmla="*/ 1405791 h 2766950"/>
                              <a:gd name="connsiteX56" fmla="*/ 1844126 w 3261356"/>
                              <a:gd name="connsiteY56" fmla="*/ 1314415 h 2766950"/>
                              <a:gd name="connsiteX57" fmla="*/ 1844126 w 3261356"/>
                              <a:gd name="connsiteY57" fmla="*/ 1297852 h 2766950"/>
                              <a:gd name="connsiteX58" fmla="*/ 1752750 w 3261356"/>
                              <a:gd name="connsiteY58" fmla="*/ 1206475 h 2766950"/>
                              <a:gd name="connsiteX59" fmla="*/ 1630678 w 3261356"/>
                              <a:gd name="connsiteY59" fmla="*/ 174304 h 2766950"/>
                              <a:gd name="connsiteX60" fmla="*/ 1114624 w 3261356"/>
                              <a:gd name="connsiteY60" fmla="*/ 469036 h 2766950"/>
                              <a:gd name="connsiteX61" fmla="*/ 1111230 w 3261356"/>
                              <a:gd name="connsiteY61" fmla="*/ 492633 h 2766950"/>
                              <a:gd name="connsiteX62" fmla="*/ 2150126 w 3261356"/>
                              <a:gd name="connsiteY62" fmla="*/ 492633 h 2766950"/>
                              <a:gd name="connsiteX63" fmla="*/ 2146731 w 3261356"/>
                              <a:gd name="connsiteY63" fmla="*/ 469036 h 2766950"/>
                              <a:gd name="connsiteX64" fmla="*/ 1630678 w 3261356"/>
                              <a:gd name="connsiteY64" fmla="*/ 174304 h 2766950"/>
                              <a:gd name="connsiteX65" fmla="*/ 1630678 w 3261356"/>
                              <a:gd name="connsiteY65" fmla="*/ 0 h 2766950"/>
                              <a:gd name="connsiteX66" fmla="*/ 2269992 w 3261356"/>
                              <a:gd name="connsiteY66" fmla="*/ 488510 h 2766950"/>
                              <a:gd name="connsiteX67" fmla="*/ 2270238 w 3261356"/>
                              <a:gd name="connsiteY67" fmla="*/ 492633 h 2766950"/>
                              <a:gd name="connsiteX68" fmla="*/ 3066347 w 3261356"/>
                              <a:gd name="connsiteY68" fmla="*/ 492633 h 2766950"/>
                              <a:gd name="connsiteX69" fmla="*/ 3105012 w 3261356"/>
                              <a:gd name="connsiteY69" fmla="*/ 494313 h 2766950"/>
                              <a:gd name="connsiteX70" fmla="*/ 3141998 w 3261356"/>
                              <a:gd name="connsiteY70" fmla="*/ 501035 h 2766950"/>
                              <a:gd name="connsiteX71" fmla="*/ 3175621 w 3261356"/>
                              <a:gd name="connsiteY71" fmla="*/ 512796 h 2766950"/>
                              <a:gd name="connsiteX72" fmla="*/ 3202518 w 3261356"/>
                              <a:gd name="connsiteY72" fmla="*/ 529599 h 2766950"/>
                              <a:gd name="connsiteX73" fmla="*/ 3217649 w 3261356"/>
                              <a:gd name="connsiteY73" fmla="*/ 539681 h 2766950"/>
                              <a:gd name="connsiteX74" fmla="*/ 3229416 w 3261356"/>
                              <a:gd name="connsiteY74" fmla="*/ 549763 h 2766950"/>
                              <a:gd name="connsiteX75" fmla="*/ 3237821 w 3261356"/>
                              <a:gd name="connsiteY75" fmla="*/ 561524 h 2766950"/>
                              <a:gd name="connsiteX76" fmla="*/ 3244546 w 3261356"/>
                              <a:gd name="connsiteY76" fmla="*/ 573285 h 2766950"/>
                              <a:gd name="connsiteX77" fmla="*/ 3252951 w 3261356"/>
                              <a:gd name="connsiteY77" fmla="*/ 585046 h 2766950"/>
                              <a:gd name="connsiteX78" fmla="*/ 3256314 w 3261356"/>
                              <a:gd name="connsiteY78" fmla="*/ 596807 h 2766950"/>
                              <a:gd name="connsiteX79" fmla="*/ 3259676 w 3261356"/>
                              <a:gd name="connsiteY79" fmla="*/ 610251 h 2766950"/>
                              <a:gd name="connsiteX80" fmla="*/ 3261356 w 3261356"/>
                              <a:gd name="connsiteY80" fmla="*/ 625372 h 2766950"/>
                              <a:gd name="connsiteX81" fmla="*/ 3261356 w 3261356"/>
                              <a:gd name="connsiteY81" fmla="*/ 1326877 h 2766950"/>
                              <a:gd name="connsiteX82" fmla="*/ 3261353 w 3261356"/>
                              <a:gd name="connsiteY82" fmla="*/ 1326877 h 2766950"/>
                              <a:gd name="connsiteX83" fmla="*/ 3261350 w 3261356"/>
                              <a:gd name="connsiteY83" fmla="*/ 1326880 h 2766950"/>
                              <a:gd name="connsiteX84" fmla="*/ 3066350 w 3261356"/>
                              <a:gd name="connsiteY84" fmla="*/ 1378964 h 2766950"/>
                              <a:gd name="connsiteX85" fmla="*/ 2854531 w 3261356"/>
                              <a:gd name="connsiteY85" fmla="*/ 1434413 h 2766950"/>
                              <a:gd name="connsiteX86" fmla="*/ 2602365 w 3261356"/>
                              <a:gd name="connsiteY86" fmla="*/ 1494902 h 2766950"/>
                              <a:gd name="connsiteX87" fmla="*/ 2466193 w 3261356"/>
                              <a:gd name="connsiteY87" fmla="*/ 1526826 h 2766950"/>
                              <a:gd name="connsiteX88" fmla="*/ 2330026 w 3261356"/>
                              <a:gd name="connsiteY88" fmla="*/ 1557071 h 2766950"/>
                              <a:gd name="connsiteX89" fmla="*/ 2193854 w 3261356"/>
                              <a:gd name="connsiteY89" fmla="*/ 1587315 h 2766950"/>
                              <a:gd name="connsiteX90" fmla="*/ 2061046 w 3261356"/>
                              <a:gd name="connsiteY90" fmla="*/ 1612517 h 2766950"/>
                              <a:gd name="connsiteX91" fmla="*/ 1934963 w 3261356"/>
                              <a:gd name="connsiteY91" fmla="*/ 1634360 h 2766950"/>
                              <a:gd name="connsiteX92" fmla="*/ 1820647 w 3261356"/>
                              <a:gd name="connsiteY92" fmla="*/ 1649484 h 2766950"/>
                              <a:gd name="connsiteX93" fmla="*/ 1719781 w 3261356"/>
                              <a:gd name="connsiteY93" fmla="*/ 1661245 h 2766950"/>
                              <a:gd name="connsiteX94" fmla="*/ 1672711 w 3261356"/>
                              <a:gd name="connsiteY94" fmla="*/ 1664604 h 2766950"/>
                              <a:gd name="connsiteX95" fmla="*/ 1630683 w 3261356"/>
                              <a:gd name="connsiteY95" fmla="*/ 1666287 h 2766950"/>
                              <a:gd name="connsiteX96" fmla="*/ 1588655 w 3261356"/>
                              <a:gd name="connsiteY96" fmla="*/ 1664604 h 2766950"/>
                              <a:gd name="connsiteX97" fmla="*/ 1544944 w 3261356"/>
                              <a:gd name="connsiteY97" fmla="*/ 1661245 h 2766950"/>
                              <a:gd name="connsiteX98" fmla="*/ 1442396 w 3261356"/>
                              <a:gd name="connsiteY98" fmla="*/ 1649484 h 2766950"/>
                              <a:gd name="connsiteX99" fmla="*/ 1326400 w 3261356"/>
                              <a:gd name="connsiteY99" fmla="*/ 1634360 h 2766950"/>
                              <a:gd name="connsiteX100" fmla="*/ 1200317 w 3261356"/>
                              <a:gd name="connsiteY100" fmla="*/ 1612517 h 2766950"/>
                              <a:gd name="connsiteX101" fmla="*/ 1067508 w 3261356"/>
                              <a:gd name="connsiteY101" fmla="*/ 1587315 h 2766950"/>
                              <a:gd name="connsiteX102" fmla="*/ 933020 w 3261356"/>
                              <a:gd name="connsiteY102" fmla="*/ 1560430 h 2766950"/>
                              <a:gd name="connsiteX103" fmla="*/ 795169 w 3261356"/>
                              <a:gd name="connsiteY103" fmla="*/ 1530186 h 2766950"/>
                              <a:gd name="connsiteX104" fmla="*/ 660681 w 3261356"/>
                              <a:gd name="connsiteY104" fmla="*/ 1496582 h 2766950"/>
                              <a:gd name="connsiteX105" fmla="*/ 406834 w 3261356"/>
                              <a:gd name="connsiteY105" fmla="*/ 1436093 h 2766950"/>
                              <a:gd name="connsiteX106" fmla="*/ 196695 w 3261356"/>
                              <a:gd name="connsiteY106" fmla="*/ 1382323 h 2766950"/>
                              <a:gd name="connsiteX107" fmla="*/ 3 w 3261356"/>
                              <a:gd name="connsiteY107" fmla="*/ 1330236 h 2766950"/>
                              <a:gd name="connsiteX108" fmla="*/ 3 w 3261356"/>
                              <a:gd name="connsiteY108" fmla="*/ 1332325 h 2766950"/>
                              <a:gd name="connsiteX109" fmla="*/ 0 w 3261356"/>
                              <a:gd name="connsiteY109" fmla="*/ 1332322 h 2766950"/>
                              <a:gd name="connsiteX110" fmla="*/ 0 w 3261356"/>
                              <a:gd name="connsiteY110" fmla="*/ 971511 h 2766950"/>
                              <a:gd name="connsiteX111" fmla="*/ 0 w 3261356"/>
                              <a:gd name="connsiteY111" fmla="*/ 625372 h 2766950"/>
                              <a:gd name="connsiteX112" fmla="*/ 1683 w 3261356"/>
                              <a:gd name="connsiteY112" fmla="*/ 610251 h 2766950"/>
                              <a:gd name="connsiteX113" fmla="*/ 5046 w 3261356"/>
                              <a:gd name="connsiteY113" fmla="*/ 596807 h 2766950"/>
                              <a:gd name="connsiteX114" fmla="*/ 8405 w 3261356"/>
                              <a:gd name="connsiteY114" fmla="*/ 585046 h 2766950"/>
                              <a:gd name="connsiteX115" fmla="*/ 16813 w 3261356"/>
                              <a:gd name="connsiteY115" fmla="*/ 573285 h 2766950"/>
                              <a:gd name="connsiteX116" fmla="*/ 25218 w 3261356"/>
                              <a:gd name="connsiteY116" fmla="*/ 561524 h 2766950"/>
                              <a:gd name="connsiteX117" fmla="*/ 35303 w 3261356"/>
                              <a:gd name="connsiteY117" fmla="*/ 549763 h 2766950"/>
                              <a:gd name="connsiteX118" fmla="*/ 47073 w 3261356"/>
                              <a:gd name="connsiteY118" fmla="*/ 539681 h 2766950"/>
                              <a:gd name="connsiteX119" fmla="*/ 57158 w 3261356"/>
                              <a:gd name="connsiteY119" fmla="*/ 529599 h 2766950"/>
                              <a:gd name="connsiteX120" fmla="*/ 87418 w 3261356"/>
                              <a:gd name="connsiteY120" fmla="*/ 512796 h 2766950"/>
                              <a:gd name="connsiteX121" fmla="*/ 121041 w 3261356"/>
                              <a:gd name="connsiteY121" fmla="*/ 501035 h 2766950"/>
                              <a:gd name="connsiteX122" fmla="*/ 158027 w 3261356"/>
                              <a:gd name="connsiteY122" fmla="*/ 494313 h 2766950"/>
                              <a:gd name="connsiteX123" fmla="*/ 196692 w 3261356"/>
                              <a:gd name="connsiteY123" fmla="*/ 492633 h 2766950"/>
                              <a:gd name="connsiteX124" fmla="*/ 991117 w 3261356"/>
                              <a:gd name="connsiteY124" fmla="*/ 492633 h 2766950"/>
                              <a:gd name="connsiteX125" fmla="*/ 991363 w 3261356"/>
                              <a:gd name="connsiteY125" fmla="*/ 488510 h 2766950"/>
                              <a:gd name="connsiteX126" fmla="*/ 1630678 w 3261356"/>
                              <a:gd name="connsiteY126" fmla="*/ 0 h 27669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</a:cxnLst>
                            <a:rect l="l" t="t" r="r" b="b"/>
                            <a:pathLst>
                              <a:path w="3261356" h="2766950">
                                <a:moveTo>
                                  <a:pt x="3261356" y="1385789"/>
                                </a:moveTo>
                                <a:lnTo>
                                  <a:pt x="3261356" y="2634211"/>
                                </a:lnTo>
                                <a:lnTo>
                                  <a:pt x="3259675" y="2649333"/>
                                </a:lnTo>
                                <a:lnTo>
                                  <a:pt x="3256313" y="2662775"/>
                                </a:lnTo>
                                <a:lnTo>
                                  <a:pt x="3252951" y="2674537"/>
                                </a:lnTo>
                                <a:lnTo>
                                  <a:pt x="3244545" y="2686298"/>
                                </a:lnTo>
                                <a:lnTo>
                                  <a:pt x="3237821" y="2698060"/>
                                </a:lnTo>
                                <a:lnTo>
                                  <a:pt x="3229415" y="2709822"/>
                                </a:lnTo>
                                <a:lnTo>
                                  <a:pt x="3217647" y="2719903"/>
                                </a:lnTo>
                                <a:lnTo>
                                  <a:pt x="3202517" y="2729985"/>
                                </a:lnTo>
                                <a:lnTo>
                                  <a:pt x="3175619" y="2746787"/>
                                </a:lnTo>
                                <a:lnTo>
                                  <a:pt x="3141997" y="2758549"/>
                                </a:lnTo>
                                <a:lnTo>
                                  <a:pt x="3105013" y="2765270"/>
                                </a:lnTo>
                                <a:lnTo>
                                  <a:pt x="3066347" y="2766950"/>
                                </a:lnTo>
                                <a:lnTo>
                                  <a:pt x="196690" y="2766950"/>
                                </a:lnTo>
                                <a:lnTo>
                                  <a:pt x="158024" y="2765270"/>
                                </a:lnTo>
                                <a:lnTo>
                                  <a:pt x="121040" y="2758549"/>
                                </a:lnTo>
                                <a:lnTo>
                                  <a:pt x="87418" y="2746787"/>
                                </a:lnTo>
                                <a:lnTo>
                                  <a:pt x="57158" y="2729985"/>
                                </a:lnTo>
                                <a:lnTo>
                                  <a:pt x="47071" y="2719903"/>
                                </a:lnTo>
                                <a:lnTo>
                                  <a:pt x="35303" y="2709822"/>
                                </a:lnTo>
                                <a:lnTo>
                                  <a:pt x="25217" y="2698060"/>
                                </a:lnTo>
                                <a:lnTo>
                                  <a:pt x="16811" y="2686298"/>
                                </a:lnTo>
                                <a:lnTo>
                                  <a:pt x="8405" y="2674537"/>
                                </a:lnTo>
                                <a:lnTo>
                                  <a:pt x="5043" y="2662775"/>
                                </a:lnTo>
                                <a:lnTo>
                                  <a:pt x="1681" y="2649333"/>
                                </a:lnTo>
                                <a:lnTo>
                                  <a:pt x="0" y="2634211"/>
                                </a:lnTo>
                                <a:lnTo>
                                  <a:pt x="0" y="1389150"/>
                                </a:lnTo>
                                <a:lnTo>
                                  <a:pt x="196690" y="1441237"/>
                                </a:lnTo>
                                <a:lnTo>
                                  <a:pt x="406829" y="1495005"/>
                                </a:lnTo>
                                <a:lnTo>
                                  <a:pt x="660677" y="1555494"/>
                                </a:lnTo>
                                <a:lnTo>
                                  <a:pt x="795165" y="1589099"/>
                                </a:lnTo>
                                <a:lnTo>
                                  <a:pt x="933017" y="1619343"/>
                                </a:lnTo>
                                <a:lnTo>
                                  <a:pt x="1067506" y="1646227"/>
                                </a:lnTo>
                                <a:lnTo>
                                  <a:pt x="1200314" y="1671431"/>
                                </a:lnTo>
                                <a:lnTo>
                                  <a:pt x="1326397" y="1693274"/>
                                </a:lnTo>
                                <a:lnTo>
                                  <a:pt x="1442394" y="1708396"/>
                                </a:lnTo>
                                <a:lnTo>
                                  <a:pt x="1544942" y="1720158"/>
                                </a:lnTo>
                                <a:lnTo>
                                  <a:pt x="1588650" y="1723518"/>
                                </a:lnTo>
                                <a:lnTo>
                                  <a:pt x="1630678" y="1725199"/>
                                </a:lnTo>
                                <a:lnTo>
                                  <a:pt x="1672706" y="1723518"/>
                                </a:lnTo>
                                <a:lnTo>
                                  <a:pt x="1719777" y="1720158"/>
                                </a:lnTo>
                                <a:lnTo>
                                  <a:pt x="1820644" y="1708396"/>
                                </a:lnTo>
                                <a:lnTo>
                                  <a:pt x="1934959" y="1693274"/>
                                </a:lnTo>
                                <a:lnTo>
                                  <a:pt x="2061043" y="1671431"/>
                                </a:lnTo>
                                <a:lnTo>
                                  <a:pt x="2193850" y="1646227"/>
                                </a:lnTo>
                                <a:lnTo>
                                  <a:pt x="2330020" y="1615983"/>
                                </a:lnTo>
                                <a:lnTo>
                                  <a:pt x="2466190" y="1585738"/>
                                </a:lnTo>
                                <a:lnTo>
                                  <a:pt x="2602360" y="1553814"/>
                                </a:lnTo>
                                <a:lnTo>
                                  <a:pt x="2854527" y="1493325"/>
                                </a:lnTo>
                                <a:lnTo>
                                  <a:pt x="3066347" y="1437877"/>
                                </a:lnTo>
                                <a:close/>
                                <a:moveTo>
                                  <a:pt x="1508607" y="1206475"/>
                                </a:moveTo>
                                <a:cubicBezTo>
                                  <a:pt x="1458141" y="1206475"/>
                                  <a:pt x="1417230" y="1247386"/>
                                  <a:pt x="1417230" y="1297852"/>
                                </a:cubicBezTo>
                                <a:lnTo>
                                  <a:pt x="1417230" y="1314415"/>
                                </a:lnTo>
                                <a:cubicBezTo>
                                  <a:pt x="1417230" y="1364881"/>
                                  <a:pt x="1458141" y="1405791"/>
                                  <a:pt x="1508607" y="1405791"/>
                                </a:cubicBezTo>
                                <a:lnTo>
                                  <a:pt x="1752750" y="1405791"/>
                                </a:lnTo>
                                <a:cubicBezTo>
                                  <a:pt x="1803215" y="1405791"/>
                                  <a:pt x="1844126" y="1364881"/>
                                  <a:pt x="1844126" y="1314415"/>
                                </a:cubicBezTo>
                                <a:lnTo>
                                  <a:pt x="1844126" y="1297852"/>
                                </a:lnTo>
                                <a:cubicBezTo>
                                  <a:pt x="1844126" y="1247386"/>
                                  <a:pt x="1803215" y="1206475"/>
                                  <a:pt x="1752750" y="1206475"/>
                                </a:cubicBezTo>
                                <a:close/>
                                <a:moveTo>
                                  <a:pt x="1630678" y="174304"/>
                                </a:moveTo>
                                <a:cubicBezTo>
                                  <a:pt x="1376124" y="174304"/>
                                  <a:pt x="1163742" y="300833"/>
                                  <a:pt x="1114624" y="469036"/>
                                </a:cubicBezTo>
                                <a:lnTo>
                                  <a:pt x="1111230" y="492633"/>
                                </a:lnTo>
                                <a:lnTo>
                                  <a:pt x="2150126" y="492633"/>
                                </a:lnTo>
                                <a:lnTo>
                                  <a:pt x="2146731" y="469036"/>
                                </a:lnTo>
                                <a:cubicBezTo>
                                  <a:pt x="2097613" y="300833"/>
                                  <a:pt x="1885231" y="174304"/>
                                  <a:pt x="1630678" y="174304"/>
                                </a:cubicBezTo>
                                <a:close/>
                                <a:moveTo>
                                  <a:pt x="1630678" y="0"/>
                                </a:moveTo>
                                <a:cubicBezTo>
                                  <a:pt x="1963411" y="0"/>
                                  <a:pt x="2237083" y="214121"/>
                                  <a:pt x="2269992" y="488510"/>
                                </a:cubicBezTo>
                                <a:lnTo>
                                  <a:pt x="2270238" y="492633"/>
                                </a:lnTo>
                                <a:lnTo>
                                  <a:pt x="3066347" y="492633"/>
                                </a:lnTo>
                                <a:lnTo>
                                  <a:pt x="3105012" y="494313"/>
                                </a:lnTo>
                                <a:lnTo>
                                  <a:pt x="3141998" y="501035"/>
                                </a:lnTo>
                                <a:lnTo>
                                  <a:pt x="3175621" y="512796"/>
                                </a:lnTo>
                                <a:lnTo>
                                  <a:pt x="3202518" y="529599"/>
                                </a:lnTo>
                                <a:lnTo>
                                  <a:pt x="3217649" y="539681"/>
                                </a:lnTo>
                                <a:lnTo>
                                  <a:pt x="3229416" y="549763"/>
                                </a:lnTo>
                                <a:lnTo>
                                  <a:pt x="3237821" y="561524"/>
                                </a:lnTo>
                                <a:lnTo>
                                  <a:pt x="3244546" y="573285"/>
                                </a:lnTo>
                                <a:lnTo>
                                  <a:pt x="3252951" y="585046"/>
                                </a:lnTo>
                                <a:lnTo>
                                  <a:pt x="3256314" y="596807"/>
                                </a:lnTo>
                                <a:lnTo>
                                  <a:pt x="3259676" y="610251"/>
                                </a:lnTo>
                                <a:lnTo>
                                  <a:pt x="3261356" y="625372"/>
                                </a:lnTo>
                                <a:lnTo>
                                  <a:pt x="3261356" y="1326877"/>
                                </a:lnTo>
                                <a:lnTo>
                                  <a:pt x="3261353" y="1326877"/>
                                </a:lnTo>
                                <a:lnTo>
                                  <a:pt x="3261350" y="1326880"/>
                                </a:lnTo>
                                <a:lnTo>
                                  <a:pt x="3066350" y="1378964"/>
                                </a:lnTo>
                                <a:lnTo>
                                  <a:pt x="2854531" y="1434413"/>
                                </a:lnTo>
                                <a:lnTo>
                                  <a:pt x="2602365" y="1494902"/>
                                </a:lnTo>
                                <a:lnTo>
                                  <a:pt x="2466193" y="1526826"/>
                                </a:lnTo>
                                <a:lnTo>
                                  <a:pt x="2330026" y="1557071"/>
                                </a:lnTo>
                                <a:lnTo>
                                  <a:pt x="2193854" y="1587315"/>
                                </a:lnTo>
                                <a:lnTo>
                                  <a:pt x="2061046" y="1612517"/>
                                </a:lnTo>
                                <a:lnTo>
                                  <a:pt x="1934963" y="1634360"/>
                                </a:lnTo>
                                <a:lnTo>
                                  <a:pt x="1820647" y="1649484"/>
                                </a:lnTo>
                                <a:lnTo>
                                  <a:pt x="1719781" y="1661245"/>
                                </a:lnTo>
                                <a:lnTo>
                                  <a:pt x="1672711" y="1664604"/>
                                </a:lnTo>
                                <a:lnTo>
                                  <a:pt x="1630683" y="1666287"/>
                                </a:lnTo>
                                <a:lnTo>
                                  <a:pt x="1588655" y="1664604"/>
                                </a:lnTo>
                                <a:lnTo>
                                  <a:pt x="1544944" y="1661245"/>
                                </a:lnTo>
                                <a:lnTo>
                                  <a:pt x="1442396" y="1649484"/>
                                </a:lnTo>
                                <a:lnTo>
                                  <a:pt x="1326400" y="1634360"/>
                                </a:lnTo>
                                <a:lnTo>
                                  <a:pt x="1200317" y="1612517"/>
                                </a:lnTo>
                                <a:lnTo>
                                  <a:pt x="1067508" y="1587315"/>
                                </a:lnTo>
                                <a:lnTo>
                                  <a:pt x="933020" y="1560430"/>
                                </a:lnTo>
                                <a:lnTo>
                                  <a:pt x="795169" y="1530186"/>
                                </a:lnTo>
                                <a:lnTo>
                                  <a:pt x="660681" y="1496582"/>
                                </a:lnTo>
                                <a:lnTo>
                                  <a:pt x="406834" y="1436093"/>
                                </a:lnTo>
                                <a:lnTo>
                                  <a:pt x="196695" y="1382323"/>
                                </a:lnTo>
                                <a:lnTo>
                                  <a:pt x="3" y="1330236"/>
                                </a:lnTo>
                                <a:lnTo>
                                  <a:pt x="3" y="1332325"/>
                                </a:lnTo>
                                <a:lnTo>
                                  <a:pt x="0" y="1332322"/>
                                </a:lnTo>
                                <a:lnTo>
                                  <a:pt x="0" y="971511"/>
                                </a:lnTo>
                                <a:lnTo>
                                  <a:pt x="0" y="625372"/>
                                </a:lnTo>
                                <a:lnTo>
                                  <a:pt x="1683" y="610251"/>
                                </a:lnTo>
                                <a:lnTo>
                                  <a:pt x="5046" y="596807"/>
                                </a:lnTo>
                                <a:lnTo>
                                  <a:pt x="8405" y="585046"/>
                                </a:lnTo>
                                <a:lnTo>
                                  <a:pt x="16813" y="573285"/>
                                </a:lnTo>
                                <a:lnTo>
                                  <a:pt x="25218" y="561524"/>
                                </a:lnTo>
                                <a:lnTo>
                                  <a:pt x="35303" y="549763"/>
                                </a:lnTo>
                                <a:lnTo>
                                  <a:pt x="47073" y="539681"/>
                                </a:lnTo>
                                <a:lnTo>
                                  <a:pt x="57158" y="529599"/>
                                </a:lnTo>
                                <a:lnTo>
                                  <a:pt x="87418" y="512796"/>
                                </a:lnTo>
                                <a:lnTo>
                                  <a:pt x="121041" y="501035"/>
                                </a:lnTo>
                                <a:lnTo>
                                  <a:pt x="158027" y="494313"/>
                                </a:lnTo>
                                <a:lnTo>
                                  <a:pt x="196692" y="492633"/>
                                </a:lnTo>
                                <a:lnTo>
                                  <a:pt x="991117" y="492633"/>
                                </a:lnTo>
                                <a:lnTo>
                                  <a:pt x="991363" y="488510"/>
                                </a:lnTo>
                                <a:cubicBezTo>
                                  <a:pt x="1024272" y="214121"/>
                                  <a:pt x="1297944" y="0"/>
                                  <a:pt x="163067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279A0D" id="组合 64" o:spid="_x0000_s1044" style="position:absolute;left:0;text-align:left;margin-left:-67.4pt;margin-top:233.35pt;width:521.5pt;height:27.7pt;z-index:251660288" coordorigin="7645,6773" coordsize="10430,5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">
                <v:line id="直接连接符 62" o:spid="_x0000_s1045" style="position:absolute;visibility:visible;mso-wrap-style:square" from="7863,7173" to="18075,7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" strokecolor="#bfbfbf">
                  <v:stroke joinstyle="miter"/>
                </v:line>
                <v:shape id="梯形 50" o:spid="_x0000_s1046" style="position:absolute;left:8721;top:6796;width:1312;height:410;visibility:visible;mso-wrap-style:square;v-text-anchor:middle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" path="m,10000l1860,,8140,r1860,10000l,10000xe" fillcolor="#425268" stroked="f" strokeweight="1pt">
                  <v:stroke joinstyle="miter"/>
                  <v:path arrowok="t" o:connecttype="custom" o:connectlocs="0,410;244,0;1068,0;1312,410;0,410" o:connectangles="0,0,0,0,0"/>
                </v:shape>
                <v:rect id="矩形 52" o:spid="_x0000_s1047" style="position:absolute;left:7645;top:6796;width:1514;height:4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" fillcolor="#425268" stroked="f" strokeweight="1pt"/>
                <v:shape id="梯形 53" o:spid="_x0000_s1048" style="position:absolute;left:8496;top:6796;width:1312;height:410;visibility:visible;mso-wrap-style:square;v-text-anchor:middle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" path="m,10000l1860,,8140,r1860,10000l,10000xe" fillcolor="#425268" stroked="f" strokeweight="1pt">
                  <v:stroke joinstyle="miter"/>
                  <v:path arrowok="t" o:connecttype="custom" o:connectlocs="0,410;244,0;1068,0;1312,410;0,410" o:connectangles="0,0,0,0,0"/>
                </v:shape>
                <v:shape id="直角三角形 54" o:spid="_x0000_s1049" type="#_x0000_t6" style="position:absolute;left:7645;top:7205;width:206;height:122;flip:x 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" fillcolor="#222a35" stroked="f" strokeweight="1pt"/>
                <v:rect id="矩形 16" o:spid="_x0000_s1050" style="position:absolute;left:8149;top:6773;width:1485;height:4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" filled="f" stroked="f" strokeweight="1pt">
                  <v:textbox>
                    <w:txbxContent>
                      <w:p w14:paraId="40162172" w14:textId="2C094F93" w:rsidR="00304E3B" w:rsidRDefault="004D5EEA">
                        <w:pPr>
                          <w:pStyle w:val="a3"/>
                          <w:spacing w:before="0" w:beforeAutospacing="0" w:after="0" w:afterAutospacing="0" w:line="312" w:lineRule="exact"/>
                          <w:jc w:val="distribute"/>
                          <w:rPr>
                            <w:rFonts w:hint="eastAsia"/>
                            <w:sz w:val="22"/>
                            <w:szCs w:val="22"/>
                          </w:rPr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color w:val="FFFFFF"/>
                            <w:kern w:val="24"/>
                          </w:rPr>
                          <w:t>获奖经历</w:t>
                        </w:r>
                      </w:p>
                    </w:txbxContent>
                  </v:textbox>
                </v:rect>
                <v:shape id="KSO_Shape" o:spid="_x0000_s1051" style="position:absolute;left:7850;top:6875;width:282;height:238;visibility:visible;mso-wrap-style:square;v-text-anchor:middle" coordsize="3261356,2766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" path="m3261356,1385789r,1248422l3259675,2649333r-3362,13442l3252951,2674537r-8406,11761l3237821,2698060r-8406,11762l3217647,2719903r-15130,10082l3175619,2746787r-33622,11762l3105013,2765270r-38666,1680l196690,2766950r-38666,-1680l121040,2758549,87418,2746787,57158,2729985,47071,2719903,35303,2709822,25217,2698060r-8406,-11762l8405,2674537,5043,2662775,1681,2649333,,2634211,,1389150r196690,52087l406829,1495005r253848,60489l795165,1589099r137852,30244l1067506,1646227r132808,25204l1326397,1693274r115997,15122l1544942,1720158r43708,3360l1630678,1725199r42028,-1681l1719777,1720158r100867,-11762l1934959,1693274r126084,-21843l2193850,1646227r136170,-30244l2466190,1585738r136170,-31924l2854527,1493325r211820,-55448l3261356,1385789xm1508607,1206475v-50466,,-91377,40911,-91377,91377l1417230,1314415v,50466,40911,91376,91377,91376l1752750,1405791v50465,,91376,-40910,91376,-91376l1844126,1297852v,-50466,-40911,-91377,-91376,-91377l1508607,1206475xm1630678,174304v-254554,,-466936,126529,-516054,294732l1111230,492633r1038896,l2146731,469036c2097613,300833,1885231,174304,1630678,174304xm1630678,v332733,,606405,214121,639314,488510l2270238,492633r796109,l3105012,494313r36986,6722l3175621,512796r26897,16803l3217649,539681r11767,10082l3237821,561524r6725,11761l3252951,585046r3363,11761l3259676,610251r1680,15121l3261356,1326877r-3,l3261350,1326880r-195000,52084l2854531,1434413r-252166,60489l2466193,1526826r-136167,30245l2193854,1587315r-132808,25202l1934963,1634360r-114316,15124l1719781,1661245r-47070,3359l1630683,1666287r-42028,-1683l1544944,1661245r-102548,-11761l1326400,1634360r-126083,-21843l1067508,1587315,933020,1560430,795169,1530186,660681,1496582,406834,1436093,196695,1382323,3,1330236r,2089l,1332322,,971511,,625372,1683,610251,5046,596807,8405,585046r8408,-11761l25218,561524,35303,549763,47073,539681,57158,529599,87418,512796r33623,-11761l158027,494313r38665,-1680l991117,492633r246,-4123c1024272,214121,1297944,,1630678,xe" fillcolor="window" stroked="f" strokeweight="1pt">
                  <v:stroke joinstyle="miter"/>
                  <v:path arrowok="t" o:connecttype="custom" o:connectlocs="282,119;282,227;282,228;282,229;281,230;281,231;280,232;279,233;278,234;277,235;275,236;272,237;268,238;265,238;17,238;14,238;10,237;8,236;5,235;4,234;3,233;2,232;1,231;1,230;0,229;0,228;0,227;0,119;17,124;35,129;57,134;69,137;81,139;92,142;104,144;115,146;125,147;134,148;137,148;141,148;145,148;149,148;157,147;167,146;178,144;190,142;201,139;213,136;225,134;247,128;265,124;130,104;123,112;123,113;130,121;152,121;159,113;159,112;152,104;141,15;96,40;96,42;186,42;186,40;141,15;141,0;196,42;196,42;265,42;268,43;272,43;275,44;277,46;278,46;279,47;280,48;281,49;281,50;282,51;282,52;282,54;282,114;282,114;282,114;265,119;247,123;225,129;213,131;201,134;190,137;178,139;167,141;157,142;149,143;145,143;141,143;137,143;134,143;125,142;115,141;104,139;92,137;81,134;69,132;57,129;35,124;17,119;0,114;0,115;0,115;0,84;0,54;0,52;0,51;1,50;1,49;2,48;3,47;4,46;5,46;8,44;10,43;14,43;17,42;86,42;86,42;141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</v:shape>
              </v:group>
            </w:pict>
          </mc:Fallback>
        </mc:AlternateContent>
      </w:r>
      <w:r w:rsidR="005F13A6"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2D1544BA" wp14:editId="4B093C8C">
                <wp:simplePos x="0" y="0"/>
                <wp:positionH relativeFrom="column">
                  <wp:posOffset>-777240</wp:posOffset>
                </wp:positionH>
                <wp:positionV relativeFrom="paragraph">
                  <wp:posOffset>337185</wp:posOffset>
                </wp:positionV>
                <wp:extent cx="4189730" cy="726440"/>
                <wp:effectExtent l="0" t="0" r="0" b="17145"/>
                <wp:wrapNone/>
                <wp:docPr id="22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89730" cy="726440"/>
                          <a:chOff x="7785" y="2574"/>
                          <a:chExt cx="6598" cy="1144"/>
                        </a:xfrm>
                      </wpg:grpSpPr>
                      <wpg:grpSp>
                        <wpg:cNvPr id="13" name="组合 13"/>
                        <wpg:cNvGrpSpPr/>
                        <wpg:grpSpPr>
                          <a:xfrm>
                            <a:off x="7785" y="2574"/>
                            <a:ext cx="6599" cy="1144"/>
                            <a:chOff x="7785" y="2574"/>
                            <a:chExt cx="6599" cy="1144"/>
                          </a:xfrm>
                        </wpg:grpSpPr>
                        <wps:wsp>
                          <wps:cNvPr id="30" name="文本框 42"/>
                          <wps:cNvSpPr txBox="1"/>
                          <wps:spPr>
                            <a:xfrm>
                              <a:off x="8022" y="2574"/>
                              <a:ext cx="6363" cy="114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ECEF0BB" w14:textId="2BB00EC5" w:rsidR="00304E3B" w:rsidRDefault="00000000">
                                <w:pPr>
                                  <w:pStyle w:val="a3"/>
                                  <w:spacing w:before="0" w:beforeAutospacing="0" w:after="0" w:afterAutospacing="0" w:line="500" w:lineRule="exact"/>
                                  <w:rPr>
                                    <w:rFonts w:hint="eastAsia"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="Times New Roman" w:hint="eastAsia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>生日：</w:t>
                                </w:r>
                                <w:r w:rsidR="004D5EEA">
                                  <w:rPr>
                                    <w:rFonts w:ascii="微软雅黑" w:eastAsia="微软雅黑" w:hAnsi="微软雅黑" w:cs="Times New Roman" w:hint="eastAsia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>2004.08</w:t>
                                </w:r>
                                <w:r>
                                  <w:rPr>
                                    <w:rFonts w:ascii="微软雅黑" w:eastAsia="微软雅黑" w:hAnsi="微软雅黑" w:cs="Times New Roman" w:hint="eastAsia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 xml:space="preserve">              </w:t>
                                </w:r>
                                <w:r w:rsidR="00BC5E7D">
                                  <w:rPr>
                                    <w:rFonts w:ascii="微软雅黑" w:eastAsia="微软雅黑" w:hAnsi="微软雅黑" w:cs="Times New Roman" w:hint="eastAsia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>性别：男</w:t>
                                </w:r>
                              </w:p>
                              <w:p w14:paraId="03F5E79D" w14:textId="1A95CAE1" w:rsidR="00304E3B" w:rsidRDefault="00000000">
                                <w:pPr>
                                  <w:pStyle w:val="a3"/>
                                  <w:spacing w:before="0" w:beforeAutospacing="0" w:after="0" w:afterAutospacing="0" w:line="500" w:lineRule="exact"/>
                                  <w:rPr>
                                    <w:rFonts w:eastAsia="微软雅黑" w:hint="eastAsia"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="Times New Roman" w:hint="eastAsia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>电话：1</w:t>
                                </w:r>
                                <w:r w:rsidR="004D5EEA">
                                  <w:rPr>
                                    <w:rFonts w:ascii="微软雅黑" w:eastAsia="微软雅黑" w:hAnsi="微软雅黑" w:cs="Times New Roman" w:hint="eastAsia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>5985797997</w:t>
                                </w:r>
                                <w:r>
                                  <w:rPr>
                                    <w:rFonts w:ascii="微软雅黑" w:eastAsia="微软雅黑" w:hAnsi="微软雅黑" w:cs="Times New Roman" w:hint="eastAsia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 xml:space="preserve">         邮箱：</w:t>
                                </w:r>
                                <w:r w:rsidR="004D5EEA">
                                  <w:rPr>
                                    <w:rFonts w:ascii="微软雅黑" w:eastAsia="微软雅黑" w:hAnsi="微软雅黑" w:cs="Times New Roman" w:hint="eastAsia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>1246448242@qq</w:t>
                                </w:r>
                                <w:r>
                                  <w:rPr>
                                    <w:rFonts w:ascii="微软雅黑" w:eastAsia="微软雅黑" w:hAnsi="微软雅黑" w:cs="Times New Roman" w:hint="eastAsia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>.com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g:grpSp>
                          <wpg:cNvPr id="3" name="组合 3"/>
                          <wpg:cNvGrpSpPr/>
                          <wpg:grpSpPr>
                            <a:xfrm>
                              <a:off x="7785" y="2824"/>
                              <a:ext cx="282" cy="282"/>
                              <a:chOff x="1473" y="2824"/>
                              <a:chExt cx="282" cy="282"/>
                            </a:xfrm>
                          </wpg:grpSpPr>
                          <wps:wsp>
                            <wps:cNvPr id="32" name="椭圆 32"/>
                            <wps:cNvSpPr/>
                            <wps:spPr>
                              <a:xfrm>
                                <a:off x="1473" y="2824"/>
                                <a:ext cx="282" cy="28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25268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  <wps:wsp>
                            <wps:cNvPr id="36" name="KSO_Shape"/>
                            <wps:cNvSpPr/>
                            <wps:spPr bwMode="auto">
                              <a:xfrm>
                                <a:off x="1543" y="2864"/>
                                <a:ext cx="149" cy="181"/>
                              </a:xfrm>
                              <a:custGeom>
                                <a:avLst/>
                                <a:gdLst>
                                  <a:gd name="T0" fmla="*/ 0 w 2244"/>
                                  <a:gd name="T1" fmla="*/ 1192026366 h 2719"/>
                                  <a:gd name="T2" fmla="*/ 124849370 w 2244"/>
                                  <a:gd name="T3" fmla="*/ 900047615 h 2719"/>
                                  <a:gd name="T4" fmla="*/ 247945988 w 2244"/>
                                  <a:gd name="T5" fmla="*/ 802721585 h 2719"/>
                                  <a:gd name="T6" fmla="*/ 752599742 w 2244"/>
                                  <a:gd name="T7" fmla="*/ 802721585 h 2719"/>
                                  <a:gd name="T8" fmla="*/ 878762849 w 2244"/>
                                  <a:gd name="T9" fmla="*/ 900047615 h 2719"/>
                                  <a:gd name="T10" fmla="*/ 983022837 w 2244"/>
                                  <a:gd name="T11" fmla="*/ 1192026366 h 2719"/>
                                  <a:gd name="T12" fmla="*/ 0 w 2244"/>
                                  <a:gd name="T13" fmla="*/ 1192026366 h 2719"/>
                                  <a:gd name="T14" fmla="*/ 489758997 w 2244"/>
                                  <a:gd name="T15" fmla="*/ 778171257 h 2719"/>
                                  <a:gd name="T16" fmla="*/ 100755144 w 2244"/>
                                  <a:gd name="T17" fmla="*/ 389304781 h 2719"/>
                                  <a:gd name="T18" fmla="*/ 489758997 w 2244"/>
                                  <a:gd name="T19" fmla="*/ 0 h 2719"/>
                                  <a:gd name="T20" fmla="*/ 878762849 w 2244"/>
                                  <a:gd name="T21" fmla="*/ 389304781 h 2719"/>
                                  <a:gd name="T22" fmla="*/ 489758997 w 2244"/>
                                  <a:gd name="T23" fmla="*/ 778171257 h 2719"/>
                                  <a:gd name="T24" fmla="*/ 425801067 w 2244"/>
                                  <a:gd name="T25" fmla="*/ 105655795 h 2719"/>
                                  <a:gd name="T26" fmla="*/ 191435436 w 2244"/>
                                  <a:gd name="T27" fmla="*/ 389304781 h 2719"/>
                                  <a:gd name="T28" fmla="*/ 489758997 w 2244"/>
                                  <a:gd name="T29" fmla="*/ 687859418 h 2719"/>
                                  <a:gd name="T30" fmla="*/ 788083219 w 2244"/>
                                  <a:gd name="T31" fmla="*/ 389304781 h 2719"/>
                                  <a:gd name="T32" fmla="*/ 425801067 w 2244"/>
                                  <a:gd name="T33" fmla="*/ 105655795 h 2719"/>
                                  <a:gd name="T34" fmla="*/ 0 60000 65536"/>
                                  <a:gd name="T35" fmla="*/ 0 60000 65536"/>
                                  <a:gd name="T36" fmla="*/ 0 60000 65536"/>
                                  <a:gd name="T37" fmla="*/ 0 60000 65536"/>
                                  <a:gd name="T38" fmla="*/ 0 60000 65536"/>
                                  <a:gd name="T39" fmla="*/ 0 60000 65536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</a:gdLst>
                                <a:ahLst/>
                                <a:cxnLst>
                                  <a:cxn ang="T34">
                                    <a:pos x="T0" y="T1"/>
                                  </a:cxn>
                                  <a:cxn ang="T35">
                                    <a:pos x="T2" y="T3"/>
                                  </a:cxn>
                                  <a:cxn ang="T36">
                                    <a:pos x="T4" y="T5"/>
                                  </a:cxn>
                                  <a:cxn ang="T37">
                                    <a:pos x="T6" y="T7"/>
                                  </a:cxn>
                                  <a:cxn ang="T38">
                                    <a:pos x="T8" y="T9"/>
                                  </a:cxn>
                                  <a:cxn ang="T39">
                                    <a:pos x="T10" y="T11"/>
                                  </a:cxn>
                                  <a:cxn ang="T40">
                                    <a:pos x="T12" y="T13"/>
                                  </a:cxn>
                                  <a:cxn ang="T41">
                                    <a:pos x="T14" y="T15"/>
                                  </a:cxn>
                                  <a:cxn ang="T42">
                                    <a:pos x="T16" y="T17"/>
                                  </a:cxn>
                                  <a:cxn ang="T43">
                                    <a:pos x="T18" y="T19"/>
                                  </a:cxn>
                                  <a:cxn ang="T44">
                                    <a:pos x="T20" y="T21"/>
                                  </a:cxn>
                                  <a:cxn ang="T45">
                                    <a:pos x="T22" y="T23"/>
                                  </a:cxn>
                                  <a:cxn ang="T46">
                                    <a:pos x="T24" y="T25"/>
                                  </a:cxn>
                                  <a:cxn ang="T47">
                                    <a:pos x="T26" y="T27"/>
                                  </a:cxn>
                                  <a:cxn ang="T48">
                                    <a:pos x="T28" y="T29"/>
                                  </a:cxn>
                                  <a:cxn ang="T49">
                                    <a:pos x="T30" y="T31"/>
                                  </a:cxn>
                                  <a:cxn ang="T5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2244" h="2719">
                                    <a:moveTo>
                                      <a:pt x="0" y="2719"/>
                                    </a:moveTo>
                                    <a:cubicBezTo>
                                      <a:pt x="285" y="2053"/>
                                      <a:pt x="285" y="2053"/>
                                      <a:pt x="285" y="2053"/>
                                    </a:cubicBezTo>
                                    <a:cubicBezTo>
                                      <a:pt x="285" y="2053"/>
                                      <a:pt x="347" y="1831"/>
                                      <a:pt x="566" y="1831"/>
                                    </a:cubicBezTo>
                                    <a:cubicBezTo>
                                      <a:pt x="1718" y="1831"/>
                                      <a:pt x="1718" y="1831"/>
                                      <a:pt x="1718" y="1831"/>
                                    </a:cubicBezTo>
                                    <a:cubicBezTo>
                                      <a:pt x="1938" y="1831"/>
                                      <a:pt x="2006" y="2053"/>
                                      <a:pt x="2006" y="2053"/>
                                    </a:cubicBezTo>
                                    <a:cubicBezTo>
                                      <a:pt x="2244" y="2719"/>
                                      <a:pt x="2244" y="2719"/>
                                      <a:pt x="2244" y="2719"/>
                                    </a:cubicBezTo>
                                    <a:lnTo>
                                      <a:pt x="0" y="2719"/>
                                    </a:lnTo>
                                    <a:close/>
                                    <a:moveTo>
                                      <a:pt x="1118" y="1775"/>
                                    </a:moveTo>
                                    <a:cubicBezTo>
                                      <a:pt x="627" y="1775"/>
                                      <a:pt x="230" y="1378"/>
                                      <a:pt x="230" y="888"/>
                                    </a:cubicBezTo>
                                    <a:cubicBezTo>
                                      <a:pt x="230" y="397"/>
                                      <a:pt x="627" y="0"/>
                                      <a:pt x="1118" y="0"/>
                                    </a:cubicBezTo>
                                    <a:cubicBezTo>
                                      <a:pt x="1608" y="0"/>
                                      <a:pt x="2006" y="397"/>
                                      <a:pt x="2006" y="888"/>
                                    </a:cubicBezTo>
                                    <a:cubicBezTo>
                                      <a:pt x="2006" y="1378"/>
                                      <a:pt x="1608" y="1775"/>
                                      <a:pt x="1118" y="1775"/>
                                    </a:cubicBezTo>
                                    <a:close/>
                                    <a:moveTo>
                                      <a:pt x="972" y="241"/>
                                    </a:moveTo>
                                    <a:cubicBezTo>
                                      <a:pt x="700" y="338"/>
                                      <a:pt x="1033" y="685"/>
                                      <a:pt x="437" y="888"/>
                                    </a:cubicBezTo>
                                    <a:cubicBezTo>
                                      <a:pt x="437" y="1264"/>
                                      <a:pt x="742" y="1569"/>
                                      <a:pt x="1118" y="1569"/>
                                    </a:cubicBezTo>
                                    <a:cubicBezTo>
                                      <a:pt x="1494" y="1569"/>
                                      <a:pt x="1799" y="1264"/>
                                      <a:pt x="1799" y="888"/>
                                    </a:cubicBezTo>
                                    <a:cubicBezTo>
                                      <a:pt x="1452" y="602"/>
                                      <a:pt x="870" y="734"/>
                                      <a:pt x="972" y="241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bodyPr anchor="ctr" anchorCtr="1"/>
                          </wps:wsp>
                        </wpg:grpSp>
                        <wpg:grpSp>
                          <wpg:cNvPr id="8" name="组合 8"/>
                          <wpg:cNvGrpSpPr/>
                          <wpg:grpSpPr>
                            <a:xfrm>
                              <a:off x="7785" y="3314"/>
                              <a:ext cx="282" cy="282"/>
                              <a:chOff x="1473" y="3314"/>
                              <a:chExt cx="282" cy="282"/>
                            </a:xfrm>
                          </wpg:grpSpPr>
                          <wps:wsp>
                            <wps:cNvPr id="34" name="椭圆 34"/>
                            <wps:cNvSpPr/>
                            <wps:spPr>
                              <a:xfrm>
                                <a:off x="1473" y="3314"/>
                                <a:ext cx="282" cy="28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25268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  <wps:wsp>
                            <wps:cNvPr id="38" name="KSO_Shape"/>
                            <wps:cNvSpPr/>
                            <wps:spPr>
                              <a:xfrm>
                                <a:off x="1573" y="3374"/>
                                <a:ext cx="109" cy="171"/>
                              </a:xfrm>
                              <a:custGeom>
                                <a:avLst/>
                                <a:gdLst>
                                  <a:gd name="connsiteX0" fmla="*/ 608252 w 1978606"/>
                                  <a:gd name="connsiteY0" fmla="*/ 0 h 3092264"/>
                                  <a:gd name="connsiteX1" fmla="*/ 720410 w 1978606"/>
                                  <a:gd name="connsiteY1" fmla="*/ 112000 h 3092264"/>
                                  <a:gd name="connsiteX2" fmla="*/ 877432 w 1978606"/>
                                  <a:gd name="connsiteY2" fmla="*/ 672000 h 3092264"/>
                                  <a:gd name="connsiteX3" fmla="*/ 832568 w 1978606"/>
                                  <a:gd name="connsiteY3" fmla="*/ 828801 h 3092264"/>
                                  <a:gd name="connsiteX4" fmla="*/ 563388 w 1978606"/>
                                  <a:gd name="connsiteY4" fmla="*/ 985601 h 3092264"/>
                                  <a:gd name="connsiteX5" fmla="*/ 1079317 w 1978606"/>
                                  <a:gd name="connsiteY5" fmla="*/ 2172802 h 3092264"/>
                                  <a:gd name="connsiteX6" fmla="*/ 1337349 w 1978606"/>
                                  <a:gd name="connsiteY6" fmla="*/ 2010428 h 3092264"/>
                                  <a:gd name="connsiteX7" fmla="*/ 1505519 w 1978606"/>
                                  <a:gd name="connsiteY7" fmla="*/ 2038402 h 3092264"/>
                                  <a:gd name="connsiteX8" fmla="*/ 1931721 w 1978606"/>
                                  <a:gd name="connsiteY8" fmla="*/ 2464003 h 3092264"/>
                                  <a:gd name="connsiteX9" fmla="*/ 1954153 w 1978606"/>
                                  <a:gd name="connsiteY9" fmla="*/ 2620803 h 3092264"/>
                                  <a:gd name="connsiteX10" fmla="*/ 1707404 w 1978606"/>
                                  <a:gd name="connsiteY10" fmla="*/ 3001603 h 3092264"/>
                                  <a:gd name="connsiteX11" fmla="*/ 1483087 w 1978606"/>
                                  <a:gd name="connsiteY11" fmla="*/ 3046403 h 3092264"/>
                                  <a:gd name="connsiteX12" fmla="*/ 2596 w 1978606"/>
                                  <a:gd name="connsiteY12" fmla="*/ 179200 h 3092264"/>
                                  <a:gd name="connsiteX13" fmla="*/ 159618 w 1978606"/>
                                  <a:gd name="connsiteY13" fmla="*/ 44800 h 3092264"/>
                                  <a:gd name="connsiteX14" fmla="*/ 608252 w 1978606"/>
                                  <a:gd name="connsiteY14" fmla="*/ 0 h 309226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</a:cxnLst>
                                <a:rect l="l" t="t" r="r" b="b"/>
                                <a:pathLst>
                                  <a:path w="1978606" h="3092264">
                                    <a:moveTo>
                                      <a:pt x="608252" y="0"/>
                                    </a:moveTo>
                                    <a:cubicBezTo>
                                      <a:pt x="675547" y="0"/>
                                      <a:pt x="697978" y="44800"/>
                                      <a:pt x="720410" y="112000"/>
                                    </a:cubicBezTo>
                                    <a:cubicBezTo>
                                      <a:pt x="787705" y="291200"/>
                                      <a:pt x="832568" y="492800"/>
                                      <a:pt x="877432" y="672000"/>
                                    </a:cubicBezTo>
                                    <a:cubicBezTo>
                                      <a:pt x="899864" y="761601"/>
                                      <a:pt x="877432" y="806401"/>
                                      <a:pt x="832568" y="828801"/>
                                    </a:cubicBezTo>
                                    <a:cubicBezTo>
                                      <a:pt x="742842" y="896001"/>
                                      <a:pt x="653115" y="940801"/>
                                      <a:pt x="563388" y="985601"/>
                                    </a:cubicBezTo>
                                    <a:cubicBezTo>
                                      <a:pt x="563388" y="1388801"/>
                                      <a:pt x="675547" y="1747202"/>
                                      <a:pt x="1079317" y="2172802"/>
                                    </a:cubicBezTo>
                                    <a:cubicBezTo>
                                      <a:pt x="1169044" y="2105602"/>
                                      <a:pt x="1270188" y="2055228"/>
                                      <a:pt x="1337349" y="2010428"/>
                                    </a:cubicBezTo>
                                    <a:cubicBezTo>
                                      <a:pt x="1404510" y="1965628"/>
                                      <a:pt x="1454947" y="1993602"/>
                                      <a:pt x="1505519" y="2038402"/>
                                    </a:cubicBezTo>
                                    <a:cubicBezTo>
                                      <a:pt x="1640109" y="2172802"/>
                                      <a:pt x="1797131" y="2307202"/>
                                      <a:pt x="1931721" y="2464003"/>
                                    </a:cubicBezTo>
                                    <a:cubicBezTo>
                                      <a:pt x="1976584" y="2508803"/>
                                      <a:pt x="1999016" y="2576003"/>
                                      <a:pt x="1954153" y="2620803"/>
                                    </a:cubicBezTo>
                                    <a:cubicBezTo>
                                      <a:pt x="1864426" y="2755203"/>
                                      <a:pt x="1797131" y="2867203"/>
                                      <a:pt x="1707404" y="3001603"/>
                                    </a:cubicBezTo>
                                    <a:cubicBezTo>
                                      <a:pt x="1640109" y="3113603"/>
                                      <a:pt x="1572814" y="3113603"/>
                                      <a:pt x="1483087" y="3046403"/>
                                    </a:cubicBezTo>
                                    <a:cubicBezTo>
                                      <a:pt x="496093" y="2329602"/>
                                      <a:pt x="-42267" y="1568002"/>
                                      <a:pt x="2596" y="179200"/>
                                    </a:cubicBezTo>
                                    <a:cubicBezTo>
                                      <a:pt x="2596" y="89600"/>
                                      <a:pt x="25028" y="44800"/>
                                      <a:pt x="159618" y="44800"/>
                                    </a:cubicBezTo>
                                    <a:cubicBezTo>
                                      <a:pt x="294208" y="22400"/>
                                      <a:pt x="451230" y="0"/>
                                      <a:pt x="608252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anchor="ctr">
                              <a:scene3d>
                                <a:camera prst="orthographicFront"/>
                                <a:lightRig rig="threePt" dir="t"/>
                              </a:scene3d>
                              <a:sp3d contourW="12700">
                                <a:contourClr>
                                  <a:srgbClr val="FFFFFF"/>
                                </a:contourClr>
                              </a:sp3d>
                            </wps:bodyPr>
                          </wps:wsp>
                        </wpg:grpSp>
                        <wpg:grpSp>
                          <wpg:cNvPr id="7" name="组合 7"/>
                          <wpg:cNvGrpSpPr/>
                          <wpg:grpSpPr>
                            <a:xfrm>
                              <a:off x="10574" y="2814"/>
                              <a:ext cx="282" cy="282"/>
                              <a:chOff x="4262" y="2814"/>
                              <a:chExt cx="282" cy="282"/>
                            </a:xfrm>
                          </wpg:grpSpPr>
                          <wps:wsp>
                            <wps:cNvPr id="33" name="椭圆 33"/>
                            <wps:cNvSpPr/>
                            <wps:spPr>
                              <a:xfrm>
                                <a:off x="4262" y="2814"/>
                                <a:ext cx="282" cy="28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25268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  <wps:wsp>
                            <wps:cNvPr id="37" name="KSO_Shape"/>
                            <wps:cNvSpPr/>
                            <wps:spPr bwMode="auto">
                              <a:xfrm>
                                <a:off x="4332" y="2874"/>
                                <a:ext cx="149" cy="170"/>
                              </a:xfrm>
                              <a:custGeom>
                                <a:avLst/>
                                <a:gdLst>
                                  <a:gd name="T0" fmla="*/ 497573 w 1903413"/>
                                  <a:gd name="T1" fmla="*/ 570111 h 2176462"/>
                                  <a:gd name="T2" fmla="*/ 190290 w 1903413"/>
                                  <a:gd name="T3" fmla="*/ 633620 h 2176462"/>
                                  <a:gd name="T4" fmla="*/ 173 w 1903413"/>
                                  <a:gd name="T5" fmla="*/ 841900 h 2176462"/>
                                  <a:gd name="T6" fmla="*/ 47311 w 1903413"/>
                                  <a:gd name="T7" fmla="*/ 627888 h 2176462"/>
                                  <a:gd name="T8" fmla="*/ 1157362 w 1903413"/>
                                  <a:gd name="T9" fmla="*/ 608337 h 2176462"/>
                                  <a:gd name="T10" fmla="*/ 1611719 w 1903413"/>
                                  <a:gd name="T11" fmla="*/ 621287 h 2176462"/>
                                  <a:gd name="T12" fmla="*/ 1665135 w 1903413"/>
                                  <a:gd name="T13" fmla="*/ 817059 h 2176462"/>
                                  <a:gd name="T14" fmla="*/ 1532378 w 1903413"/>
                                  <a:gd name="T15" fmla="*/ 674616 h 2176462"/>
                                  <a:gd name="T16" fmla="*/ 235817 w 1903413"/>
                                  <a:gd name="T17" fmla="*/ 530787 h 2176462"/>
                                  <a:gd name="T18" fmla="*/ 858257 w 1903413"/>
                                  <a:gd name="T19" fmla="*/ 579561 h 2176462"/>
                                  <a:gd name="T20" fmla="*/ 1100839 w 1903413"/>
                                  <a:gd name="T21" fmla="*/ 575245 h 2176462"/>
                                  <a:gd name="T22" fmla="*/ 1172819 w 1903413"/>
                                  <a:gd name="T23" fmla="*/ 717303 h 2176462"/>
                                  <a:gd name="T24" fmla="*/ 486232 w 1903413"/>
                                  <a:gd name="T25" fmla="*/ 771661 h 2176462"/>
                                  <a:gd name="T26" fmla="*/ 541347 w 1903413"/>
                                  <a:gd name="T27" fmla="*/ 590875 h 2176462"/>
                                  <a:gd name="T28" fmla="*/ 645062 w 1903413"/>
                                  <a:gd name="T29" fmla="*/ 650742 h 2176462"/>
                                  <a:gd name="T30" fmla="*/ 447845 w 1903413"/>
                                  <a:gd name="T31" fmla="*/ 219977 h 2176462"/>
                                  <a:gd name="T32" fmla="*/ 498741 w 1903413"/>
                                  <a:gd name="T33" fmla="*/ 328564 h 2176462"/>
                                  <a:gd name="T34" fmla="*/ 446451 w 1903413"/>
                                  <a:gd name="T35" fmla="*/ 437847 h 2176462"/>
                                  <a:gd name="T36" fmla="*/ 337515 w 1903413"/>
                                  <a:gd name="T37" fmla="*/ 538081 h 2176462"/>
                                  <a:gd name="T38" fmla="*/ 215680 w 1903413"/>
                                  <a:gd name="T39" fmla="*/ 463775 h 2176462"/>
                                  <a:gd name="T40" fmla="*/ 151189 w 1903413"/>
                                  <a:gd name="T41" fmla="*/ 342486 h 2176462"/>
                                  <a:gd name="T42" fmla="*/ 193718 w 1903413"/>
                                  <a:gd name="T43" fmla="*/ 255129 h 2176462"/>
                                  <a:gd name="T44" fmla="*/ 297252 w 1903413"/>
                                  <a:gd name="T45" fmla="*/ 213191 h 2176462"/>
                                  <a:gd name="T46" fmla="*/ 1455279 w 1903413"/>
                                  <a:gd name="T47" fmla="*/ 192483 h 2176462"/>
                                  <a:gd name="T48" fmla="*/ 1507359 w 1903413"/>
                                  <a:gd name="T49" fmla="*/ 306638 h 2176462"/>
                                  <a:gd name="T50" fmla="*/ 1487222 w 1903413"/>
                                  <a:gd name="T51" fmla="*/ 384597 h 2176462"/>
                                  <a:gd name="T52" fmla="*/ 1405454 w 1903413"/>
                                  <a:gd name="T53" fmla="*/ 519286 h 2176462"/>
                                  <a:gd name="T54" fmla="*/ 1270910 w 1903413"/>
                                  <a:gd name="T55" fmla="*/ 506931 h 2176462"/>
                                  <a:gd name="T56" fmla="*/ 1190706 w 1903413"/>
                                  <a:gd name="T57" fmla="*/ 372764 h 2176462"/>
                                  <a:gd name="T58" fmla="*/ 1192268 w 1903413"/>
                                  <a:gd name="T59" fmla="*/ 300721 h 2176462"/>
                                  <a:gd name="T60" fmla="*/ 1267438 w 1903413"/>
                                  <a:gd name="T61" fmla="*/ 210929 h 2176462"/>
                                  <a:gd name="T62" fmla="*/ 927799 w 1903413"/>
                                  <a:gd name="T63" fmla="*/ 101433 h 2176462"/>
                                  <a:gd name="T64" fmla="*/ 984972 w 1903413"/>
                                  <a:gd name="T65" fmla="*/ 235520 h 2176462"/>
                                  <a:gd name="T66" fmla="*/ 1019553 w 1903413"/>
                                  <a:gd name="T67" fmla="*/ 298998 h 2176462"/>
                                  <a:gd name="T68" fmla="*/ 941180 w 1903413"/>
                                  <a:gd name="T69" fmla="*/ 438825 h 2176462"/>
                                  <a:gd name="T70" fmla="*/ 800419 w 1903413"/>
                                  <a:gd name="T71" fmla="*/ 495346 h 2176462"/>
                                  <a:gd name="T72" fmla="*/ 694067 w 1903413"/>
                                  <a:gd name="T73" fmla="*/ 368564 h 2176462"/>
                                  <a:gd name="T74" fmla="*/ 648364 w 1903413"/>
                                  <a:gd name="T75" fmla="*/ 261955 h 2176462"/>
                                  <a:gd name="T76" fmla="*/ 704494 w 1903413"/>
                                  <a:gd name="T77" fmla="*/ 143345 h 2176462"/>
                                  <a:gd name="T78" fmla="*/ 864196 w 1903413"/>
                                  <a:gd name="T79" fmla="*/ 134302 h 2176462"/>
                                  <a:gd name="T80" fmla="*/ 411106 w 1903413"/>
                                  <a:gd name="T81" fmla="*/ 101713 h 2176462"/>
                                  <a:gd name="T82" fmla="*/ 469750 w 1903413"/>
                                  <a:gd name="T83" fmla="*/ 143611 h 2176462"/>
                                  <a:gd name="T84" fmla="*/ 472179 w 1903413"/>
                                  <a:gd name="T85" fmla="*/ 293548 h 2176462"/>
                                  <a:gd name="T86" fmla="*/ 418741 w 1903413"/>
                                  <a:gd name="T87" fmla="*/ 169236 h 2176462"/>
                                  <a:gd name="T88" fmla="*/ 247841 w 1903413"/>
                                  <a:gd name="T89" fmla="*/ 205595 h 2176462"/>
                                  <a:gd name="T90" fmla="*/ 163867 w 1903413"/>
                                  <a:gd name="T91" fmla="*/ 298741 h 2176462"/>
                                  <a:gd name="T92" fmla="*/ 183646 w 1903413"/>
                                  <a:gd name="T93" fmla="*/ 148633 h 2176462"/>
                                  <a:gd name="T94" fmla="*/ 299197 w 1903413"/>
                                  <a:gd name="T95" fmla="*/ 81802 h 2176462"/>
                                  <a:gd name="T96" fmla="*/ 1452457 w 1903413"/>
                                  <a:gd name="T97" fmla="*/ 116429 h 2176462"/>
                                  <a:gd name="T98" fmla="*/ 1504553 w 1903413"/>
                                  <a:gd name="T99" fmla="*/ 180316 h 2176462"/>
                                  <a:gd name="T100" fmla="*/ 1476850 w 1903413"/>
                                  <a:gd name="T101" fmla="*/ 222908 h 2176462"/>
                                  <a:gd name="T102" fmla="*/ 1388860 w 1903413"/>
                                  <a:gd name="T103" fmla="*/ 189839 h 2176462"/>
                                  <a:gd name="T104" fmla="*/ 1224902 w 1903413"/>
                                  <a:gd name="T105" fmla="*/ 195206 h 2176462"/>
                                  <a:gd name="T106" fmla="*/ 1180298 w 1903413"/>
                                  <a:gd name="T107" fmla="*/ 249398 h 2176462"/>
                                  <a:gd name="T108" fmla="*/ 1226819 w 1903413"/>
                                  <a:gd name="T109" fmla="*/ 120065 h 2176462"/>
                                  <a:gd name="T110" fmla="*/ 871321 w 1903413"/>
                                  <a:gd name="T111" fmla="*/ 2952 h 2176462"/>
                                  <a:gd name="T112" fmla="*/ 970896 w 1903413"/>
                                  <a:gd name="T113" fmla="*/ 44985 h 2176462"/>
                                  <a:gd name="T114" fmla="*/ 1012949 w 1903413"/>
                                  <a:gd name="T115" fmla="*/ 151628 h 2176462"/>
                                  <a:gd name="T116" fmla="*/ 973154 w 1903413"/>
                                  <a:gd name="T117" fmla="*/ 142249 h 2176462"/>
                                  <a:gd name="T118" fmla="*/ 881922 w 1903413"/>
                                  <a:gd name="T119" fmla="*/ 119497 h 2176462"/>
                                  <a:gd name="T120" fmla="*/ 703626 w 1903413"/>
                                  <a:gd name="T121" fmla="*/ 125576 h 2176462"/>
                                  <a:gd name="T122" fmla="*/ 655142 w 1903413"/>
                                  <a:gd name="T123" fmla="*/ 202172 h 2176462"/>
                                  <a:gd name="T124" fmla="*/ 693894 w 1903413"/>
                                  <a:gd name="T125" fmla="*/ 56101 h 2176462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  <a:gd name="T132" fmla="*/ 0 60000 65536"/>
                                  <a:gd name="T133" fmla="*/ 0 60000 65536"/>
                                  <a:gd name="T134" fmla="*/ 0 60000 65536"/>
                                  <a:gd name="T135" fmla="*/ 0 60000 65536"/>
                                  <a:gd name="T136" fmla="*/ 0 60000 65536"/>
                                  <a:gd name="T137" fmla="*/ 0 60000 65536"/>
                                  <a:gd name="T138" fmla="*/ 0 60000 65536"/>
                                  <a:gd name="T139" fmla="*/ 0 60000 65536"/>
                                  <a:gd name="T140" fmla="*/ 0 60000 65536"/>
                                  <a:gd name="T141" fmla="*/ 0 60000 65536"/>
                                  <a:gd name="T142" fmla="*/ 0 60000 65536"/>
                                  <a:gd name="T143" fmla="*/ 0 60000 65536"/>
                                  <a:gd name="T144" fmla="*/ 0 60000 65536"/>
                                  <a:gd name="T145" fmla="*/ 0 60000 65536"/>
                                  <a:gd name="T146" fmla="*/ 0 60000 65536"/>
                                  <a:gd name="T147" fmla="*/ 0 60000 65536"/>
                                  <a:gd name="T148" fmla="*/ 0 60000 65536"/>
                                  <a:gd name="T149" fmla="*/ 0 60000 65536"/>
                                  <a:gd name="T150" fmla="*/ 0 60000 65536"/>
                                  <a:gd name="T151" fmla="*/ 0 60000 65536"/>
                                  <a:gd name="T152" fmla="*/ 0 60000 65536"/>
                                  <a:gd name="T153" fmla="*/ 0 60000 65536"/>
                                  <a:gd name="T154" fmla="*/ 0 60000 65536"/>
                                  <a:gd name="T155" fmla="*/ 0 60000 65536"/>
                                  <a:gd name="T156" fmla="*/ 0 60000 65536"/>
                                  <a:gd name="T157" fmla="*/ 0 60000 65536"/>
                                  <a:gd name="T158" fmla="*/ 0 60000 65536"/>
                                  <a:gd name="T159" fmla="*/ 0 60000 65536"/>
                                  <a:gd name="T160" fmla="*/ 0 60000 65536"/>
                                  <a:gd name="T161" fmla="*/ 0 60000 65536"/>
                                  <a:gd name="T162" fmla="*/ 0 60000 65536"/>
                                  <a:gd name="T163" fmla="*/ 0 60000 65536"/>
                                  <a:gd name="T164" fmla="*/ 0 60000 65536"/>
                                  <a:gd name="T165" fmla="*/ 0 60000 65536"/>
                                  <a:gd name="T166" fmla="*/ 0 60000 65536"/>
                                  <a:gd name="T167" fmla="*/ 0 60000 65536"/>
                                  <a:gd name="T168" fmla="*/ 0 60000 65536"/>
                                  <a:gd name="T169" fmla="*/ 0 60000 65536"/>
                                  <a:gd name="T170" fmla="*/ 0 60000 65536"/>
                                  <a:gd name="T171" fmla="*/ 0 60000 65536"/>
                                  <a:gd name="T172" fmla="*/ 0 60000 65536"/>
                                  <a:gd name="T173" fmla="*/ 0 60000 65536"/>
                                  <a:gd name="T174" fmla="*/ 0 60000 65536"/>
                                  <a:gd name="T175" fmla="*/ 0 60000 65536"/>
                                  <a:gd name="T176" fmla="*/ 0 60000 65536"/>
                                  <a:gd name="T177" fmla="*/ 0 60000 65536"/>
                                  <a:gd name="T178" fmla="*/ 0 60000 65536"/>
                                  <a:gd name="T179" fmla="*/ 0 60000 65536"/>
                                  <a:gd name="T180" fmla="*/ 0 60000 65536"/>
                                  <a:gd name="T181" fmla="*/ 0 60000 65536"/>
                                  <a:gd name="T182" fmla="*/ 0 60000 65536"/>
                                  <a:gd name="T183" fmla="*/ 0 60000 65536"/>
                                  <a:gd name="T184" fmla="*/ 0 60000 65536"/>
                                  <a:gd name="T185" fmla="*/ 0 60000 65536"/>
                                  <a:gd name="T186" fmla="*/ 0 60000 65536"/>
                                  <a:gd name="T187" fmla="*/ 0 60000 65536"/>
                                  <a:gd name="T188" fmla="*/ 0 60000 65536"/>
                                </a:gdLst>
                                <a:ahLst/>
                                <a:cxnLst>
                                  <a:cxn ang="T126">
                                    <a:pos x="T0" y="T1"/>
                                  </a:cxn>
                                  <a:cxn ang="T127">
                                    <a:pos x="T2" y="T3"/>
                                  </a:cxn>
                                  <a:cxn ang="T128">
                                    <a:pos x="T4" y="T5"/>
                                  </a:cxn>
                                  <a:cxn ang="T129">
                                    <a:pos x="T6" y="T7"/>
                                  </a:cxn>
                                  <a:cxn ang="T130">
                                    <a:pos x="T8" y="T9"/>
                                  </a:cxn>
                                  <a:cxn ang="T131">
                                    <a:pos x="T10" y="T11"/>
                                  </a:cxn>
                                  <a:cxn ang="T132">
                                    <a:pos x="T12" y="T13"/>
                                  </a:cxn>
                                  <a:cxn ang="T133">
                                    <a:pos x="T14" y="T15"/>
                                  </a:cxn>
                                  <a:cxn ang="T134">
                                    <a:pos x="T16" y="T17"/>
                                  </a:cxn>
                                  <a:cxn ang="T135">
                                    <a:pos x="T18" y="T19"/>
                                  </a:cxn>
                                  <a:cxn ang="T136">
                                    <a:pos x="T20" y="T21"/>
                                  </a:cxn>
                                  <a:cxn ang="T137">
                                    <a:pos x="T22" y="T23"/>
                                  </a:cxn>
                                  <a:cxn ang="T138">
                                    <a:pos x="T24" y="T25"/>
                                  </a:cxn>
                                  <a:cxn ang="T139">
                                    <a:pos x="T26" y="T27"/>
                                  </a:cxn>
                                  <a:cxn ang="T140">
                                    <a:pos x="T28" y="T29"/>
                                  </a:cxn>
                                  <a:cxn ang="T141">
                                    <a:pos x="T30" y="T31"/>
                                  </a:cxn>
                                  <a:cxn ang="T142">
                                    <a:pos x="T32" y="T33"/>
                                  </a:cxn>
                                  <a:cxn ang="T143">
                                    <a:pos x="T34" y="T35"/>
                                  </a:cxn>
                                  <a:cxn ang="T144">
                                    <a:pos x="T36" y="T37"/>
                                  </a:cxn>
                                  <a:cxn ang="T145">
                                    <a:pos x="T38" y="T39"/>
                                  </a:cxn>
                                  <a:cxn ang="T146">
                                    <a:pos x="T40" y="T41"/>
                                  </a:cxn>
                                  <a:cxn ang="T147">
                                    <a:pos x="T42" y="T43"/>
                                  </a:cxn>
                                  <a:cxn ang="T148">
                                    <a:pos x="T44" y="T45"/>
                                  </a:cxn>
                                  <a:cxn ang="T149">
                                    <a:pos x="T46" y="T47"/>
                                  </a:cxn>
                                  <a:cxn ang="T150">
                                    <a:pos x="T48" y="T49"/>
                                  </a:cxn>
                                  <a:cxn ang="T151">
                                    <a:pos x="T50" y="T51"/>
                                  </a:cxn>
                                  <a:cxn ang="T152">
                                    <a:pos x="T52" y="T53"/>
                                  </a:cxn>
                                  <a:cxn ang="T153">
                                    <a:pos x="T54" y="T55"/>
                                  </a:cxn>
                                  <a:cxn ang="T154">
                                    <a:pos x="T56" y="T57"/>
                                  </a:cxn>
                                  <a:cxn ang="T155">
                                    <a:pos x="T58" y="T59"/>
                                  </a:cxn>
                                  <a:cxn ang="T156">
                                    <a:pos x="T60" y="T61"/>
                                  </a:cxn>
                                  <a:cxn ang="T157">
                                    <a:pos x="T62" y="T63"/>
                                  </a:cxn>
                                  <a:cxn ang="T158">
                                    <a:pos x="T64" y="T65"/>
                                  </a:cxn>
                                  <a:cxn ang="T159">
                                    <a:pos x="T66" y="T67"/>
                                  </a:cxn>
                                  <a:cxn ang="T160">
                                    <a:pos x="T68" y="T69"/>
                                  </a:cxn>
                                  <a:cxn ang="T161">
                                    <a:pos x="T70" y="T71"/>
                                  </a:cxn>
                                  <a:cxn ang="T162">
                                    <a:pos x="T72" y="T73"/>
                                  </a:cxn>
                                  <a:cxn ang="T163">
                                    <a:pos x="T74" y="T75"/>
                                  </a:cxn>
                                  <a:cxn ang="T164">
                                    <a:pos x="T76" y="T77"/>
                                  </a:cxn>
                                  <a:cxn ang="T165">
                                    <a:pos x="T78" y="T79"/>
                                  </a:cxn>
                                  <a:cxn ang="T166">
                                    <a:pos x="T80" y="T81"/>
                                  </a:cxn>
                                  <a:cxn ang="T167">
                                    <a:pos x="T82" y="T83"/>
                                  </a:cxn>
                                  <a:cxn ang="T168">
                                    <a:pos x="T84" y="T85"/>
                                  </a:cxn>
                                  <a:cxn ang="T169">
                                    <a:pos x="T86" y="T87"/>
                                  </a:cxn>
                                  <a:cxn ang="T170">
                                    <a:pos x="T88" y="T89"/>
                                  </a:cxn>
                                  <a:cxn ang="T171">
                                    <a:pos x="T90" y="T91"/>
                                  </a:cxn>
                                  <a:cxn ang="T172">
                                    <a:pos x="T92" y="T93"/>
                                  </a:cxn>
                                  <a:cxn ang="T173">
                                    <a:pos x="T94" y="T95"/>
                                  </a:cxn>
                                  <a:cxn ang="T174">
                                    <a:pos x="T96" y="T97"/>
                                  </a:cxn>
                                  <a:cxn ang="T175">
                                    <a:pos x="T98" y="T99"/>
                                  </a:cxn>
                                  <a:cxn ang="T176">
                                    <a:pos x="T100" y="T101"/>
                                  </a:cxn>
                                  <a:cxn ang="T177">
                                    <a:pos x="T102" y="T103"/>
                                  </a:cxn>
                                  <a:cxn ang="T178">
                                    <a:pos x="T104" y="T105"/>
                                  </a:cxn>
                                  <a:cxn ang="T179">
                                    <a:pos x="T106" y="T107"/>
                                  </a:cxn>
                                  <a:cxn ang="T180">
                                    <a:pos x="T108" y="T109"/>
                                  </a:cxn>
                                  <a:cxn ang="T181">
                                    <a:pos x="T110" y="T111"/>
                                  </a:cxn>
                                  <a:cxn ang="T182">
                                    <a:pos x="T112" y="T113"/>
                                  </a:cxn>
                                  <a:cxn ang="T183">
                                    <a:pos x="T114" y="T115"/>
                                  </a:cxn>
                                  <a:cxn ang="T184">
                                    <a:pos x="T116" y="T117"/>
                                  </a:cxn>
                                  <a:cxn ang="T185">
                                    <a:pos x="T118" y="T119"/>
                                  </a:cxn>
                                  <a:cxn ang="T186">
                                    <a:pos x="T120" y="T121"/>
                                  </a:cxn>
                                  <a:cxn ang="T187">
                                    <a:pos x="T122" y="T123"/>
                                  </a:cxn>
                                  <a:cxn ang="T188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1903413" h="2176462">
                                    <a:moveTo>
                                      <a:pt x="1515515" y="644525"/>
                                    </a:moveTo>
                                    <a:lnTo>
                                      <a:pt x="1554907" y="644525"/>
                                    </a:lnTo>
                                    <a:lnTo>
                                      <a:pt x="1574800" y="682651"/>
                                    </a:lnTo>
                                    <a:lnTo>
                                      <a:pt x="1560816" y="697147"/>
                                    </a:lnTo>
                                    <a:lnTo>
                                      <a:pt x="1573618" y="785117"/>
                                    </a:lnTo>
                                    <a:lnTo>
                                      <a:pt x="1535211" y="928688"/>
                                    </a:lnTo>
                                    <a:lnTo>
                                      <a:pt x="1496804" y="785117"/>
                                    </a:lnTo>
                                    <a:lnTo>
                                      <a:pt x="1509409" y="697147"/>
                                    </a:lnTo>
                                    <a:lnTo>
                                      <a:pt x="1495425" y="682651"/>
                                    </a:lnTo>
                                    <a:lnTo>
                                      <a:pt x="1515515" y="644525"/>
                                    </a:lnTo>
                                    <a:close/>
                                    <a:moveTo>
                                      <a:pt x="348904" y="644524"/>
                                    </a:moveTo>
                                    <a:lnTo>
                                      <a:pt x="389084" y="644524"/>
                                    </a:lnTo>
                                    <a:lnTo>
                                      <a:pt x="409576" y="682651"/>
                                    </a:lnTo>
                                    <a:lnTo>
                                      <a:pt x="395312" y="697147"/>
                                    </a:lnTo>
                                    <a:lnTo>
                                      <a:pt x="408169" y="785116"/>
                                    </a:lnTo>
                                    <a:lnTo>
                                      <a:pt x="369195" y="928687"/>
                                    </a:lnTo>
                                    <a:lnTo>
                                      <a:pt x="329818" y="785116"/>
                                    </a:lnTo>
                                    <a:lnTo>
                                      <a:pt x="342877" y="697147"/>
                                    </a:lnTo>
                                    <a:lnTo>
                                      <a:pt x="328613" y="682651"/>
                                    </a:lnTo>
                                    <a:lnTo>
                                      <a:pt x="348904" y="644524"/>
                                    </a:lnTo>
                                    <a:close/>
                                    <a:moveTo>
                                      <a:pt x="534294" y="635000"/>
                                    </a:moveTo>
                                    <a:lnTo>
                                      <a:pt x="550843" y="642777"/>
                                    </a:lnTo>
                                    <a:lnTo>
                                      <a:pt x="568181" y="651352"/>
                                    </a:lnTo>
                                    <a:lnTo>
                                      <a:pt x="585715" y="659927"/>
                                    </a:lnTo>
                                    <a:lnTo>
                                      <a:pt x="603250" y="668702"/>
                                    </a:lnTo>
                                    <a:lnTo>
                                      <a:pt x="597930" y="673288"/>
                                    </a:lnTo>
                                    <a:lnTo>
                                      <a:pt x="594187" y="677077"/>
                                    </a:lnTo>
                                    <a:lnTo>
                                      <a:pt x="591626" y="680069"/>
                                    </a:lnTo>
                                    <a:lnTo>
                                      <a:pt x="589853" y="682063"/>
                                    </a:lnTo>
                                    <a:lnTo>
                                      <a:pt x="588079" y="685054"/>
                                    </a:lnTo>
                                    <a:lnTo>
                                      <a:pt x="586109" y="688046"/>
                                    </a:lnTo>
                                    <a:lnTo>
                                      <a:pt x="584139" y="691436"/>
                                    </a:lnTo>
                                    <a:lnTo>
                                      <a:pt x="582366" y="695025"/>
                                    </a:lnTo>
                                    <a:lnTo>
                                      <a:pt x="580396" y="699014"/>
                                    </a:lnTo>
                                    <a:lnTo>
                                      <a:pt x="578623" y="703002"/>
                                    </a:lnTo>
                                    <a:lnTo>
                                      <a:pt x="575076" y="712175"/>
                                    </a:lnTo>
                                    <a:lnTo>
                                      <a:pt x="571727" y="721947"/>
                                    </a:lnTo>
                                    <a:lnTo>
                                      <a:pt x="568575" y="732716"/>
                                    </a:lnTo>
                                    <a:lnTo>
                                      <a:pt x="565423" y="743883"/>
                                    </a:lnTo>
                                    <a:lnTo>
                                      <a:pt x="562467" y="755649"/>
                                    </a:lnTo>
                                    <a:lnTo>
                                      <a:pt x="520700" y="724340"/>
                                    </a:lnTo>
                                    <a:lnTo>
                                      <a:pt x="572909" y="702603"/>
                                    </a:lnTo>
                                    <a:lnTo>
                                      <a:pt x="534294" y="635000"/>
                                    </a:lnTo>
                                    <a:close/>
                                    <a:moveTo>
                                      <a:pt x="203588" y="634999"/>
                                    </a:moveTo>
                                    <a:lnTo>
                                      <a:pt x="164658" y="702279"/>
                                    </a:lnTo>
                                    <a:lnTo>
                                      <a:pt x="217293" y="723911"/>
                                    </a:lnTo>
                                    <a:lnTo>
                                      <a:pt x="153932" y="770749"/>
                                    </a:lnTo>
                                    <a:lnTo>
                                      <a:pt x="369041" y="988862"/>
                                    </a:lnTo>
                                    <a:lnTo>
                                      <a:pt x="552966" y="802503"/>
                                    </a:lnTo>
                                    <a:lnTo>
                                      <a:pt x="550979" y="814411"/>
                                    </a:lnTo>
                                    <a:lnTo>
                                      <a:pt x="548993" y="826518"/>
                                    </a:lnTo>
                                    <a:lnTo>
                                      <a:pt x="545418" y="850532"/>
                                    </a:lnTo>
                                    <a:lnTo>
                                      <a:pt x="542637" y="873752"/>
                                    </a:lnTo>
                                    <a:lnTo>
                                      <a:pt x="539857" y="895980"/>
                                    </a:lnTo>
                                    <a:lnTo>
                                      <a:pt x="538069" y="916422"/>
                                    </a:lnTo>
                                    <a:lnTo>
                                      <a:pt x="536480" y="934482"/>
                                    </a:lnTo>
                                    <a:lnTo>
                                      <a:pt x="535685" y="949963"/>
                                    </a:lnTo>
                                    <a:lnTo>
                                      <a:pt x="535487" y="962268"/>
                                    </a:lnTo>
                                    <a:lnTo>
                                      <a:pt x="535487" y="1379440"/>
                                    </a:lnTo>
                                    <a:lnTo>
                                      <a:pt x="638175" y="1379440"/>
                                    </a:lnTo>
                                    <a:lnTo>
                                      <a:pt x="605005" y="2085974"/>
                                    </a:lnTo>
                                    <a:lnTo>
                                      <a:pt x="380561" y="2085974"/>
                                    </a:lnTo>
                                    <a:lnTo>
                                      <a:pt x="369041" y="1405240"/>
                                    </a:lnTo>
                                    <a:lnTo>
                                      <a:pt x="357322" y="2085974"/>
                                    </a:lnTo>
                                    <a:lnTo>
                                      <a:pt x="132878" y="2085974"/>
                                    </a:lnTo>
                                    <a:lnTo>
                                      <a:pt x="97722" y="1341732"/>
                                    </a:lnTo>
                                    <a:lnTo>
                                      <a:pt x="0" y="1341732"/>
                                    </a:lnTo>
                                    <a:lnTo>
                                      <a:pt x="0" y="972985"/>
                                    </a:lnTo>
                                    <a:lnTo>
                                      <a:pt x="198" y="961871"/>
                                    </a:lnTo>
                                    <a:lnTo>
                                      <a:pt x="993" y="948574"/>
                                    </a:lnTo>
                                    <a:lnTo>
                                      <a:pt x="2185" y="933490"/>
                                    </a:lnTo>
                                    <a:lnTo>
                                      <a:pt x="3774" y="916819"/>
                                    </a:lnTo>
                                    <a:lnTo>
                                      <a:pt x="5561" y="898957"/>
                                    </a:lnTo>
                                    <a:lnTo>
                                      <a:pt x="7945" y="880302"/>
                                    </a:lnTo>
                                    <a:lnTo>
                                      <a:pt x="10725" y="861249"/>
                                    </a:lnTo>
                                    <a:lnTo>
                                      <a:pt x="13506" y="841998"/>
                                    </a:lnTo>
                                    <a:lnTo>
                                      <a:pt x="16883" y="823144"/>
                                    </a:lnTo>
                                    <a:lnTo>
                                      <a:pt x="20657" y="804488"/>
                                    </a:lnTo>
                                    <a:lnTo>
                                      <a:pt x="24430" y="787023"/>
                                    </a:lnTo>
                                    <a:lnTo>
                                      <a:pt x="26615" y="778489"/>
                                    </a:lnTo>
                                    <a:lnTo>
                                      <a:pt x="28601" y="770551"/>
                                    </a:lnTo>
                                    <a:lnTo>
                                      <a:pt x="30786" y="763009"/>
                                    </a:lnTo>
                                    <a:lnTo>
                                      <a:pt x="32971" y="755666"/>
                                    </a:lnTo>
                                    <a:lnTo>
                                      <a:pt x="35355" y="749117"/>
                                    </a:lnTo>
                                    <a:lnTo>
                                      <a:pt x="37738" y="742766"/>
                                    </a:lnTo>
                                    <a:lnTo>
                                      <a:pt x="40122" y="737010"/>
                                    </a:lnTo>
                                    <a:lnTo>
                                      <a:pt x="42704" y="732247"/>
                                    </a:lnTo>
                                    <a:lnTo>
                                      <a:pt x="45087" y="727682"/>
                                    </a:lnTo>
                                    <a:lnTo>
                                      <a:pt x="47669" y="723911"/>
                                    </a:lnTo>
                                    <a:lnTo>
                                      <a:pt x="49457" y="721728"/>
                                    </a:lnTo>
                                    <a:lnTo>
                                      <a:pt x="51443" y="719545"/>
                                    </a:lnTo>
                                    <a:lnTo>
                                      <a:pt x="54025" y="717362"/>
                                    </a:lnTo>
                                    <a:lnTo>
                                      <a:pt x="56806" y="714981"/>
                                    </a:lnTo>
                                    <a:lnTo>
                                      <a:pt x="63162" y="709821"/>
                                    </a:lnTo>
                                    <a:lnTo>
                                      <a:pt x="70709" y="704462"/>
                                    </a:lnTo>
                                    <a:lnTo>
                                      <a:pt x="79250" y="698905"/>
                                    </a:lnTo>
                                    <a:lnTo>
                                      <a:pt x="88784" y="693348"/>
                                    </a:lnTo>
                                    <a:lnTo>
                                      <a:pt x="98914" y="687394"/>
                                    </a:lnTo>
                                    <a:lnTo>
                                      <a:pt x="109640" y="681440"/>
                                    </a:lnTo>
                                    <a:lnTo>
                                      <a:pt x="120961" y="675486"/>
                                    </a:lnTo>
                                    <a:lnTo>
                                      <a:pt x="132680" y="669334"/>
                                    </a:lnTo>
                                    <a:lnTo>
                                      <a:pt x="156713" y="657426"/>
                                    </a:lnTo>
                                    <a:lnTo>
                                      <a:pt x="180746" y="645915"/>
                                    </a:lnTo>
                                    <a:lnTo>
                                      <a:pt x="203588" y="634999"/>
                                    </a:lnTo>
                                    <a:close/>
                                    <a:moveTo>
                                      <a:pt x="1370478" y="634999"/>
                                    </a:moveTo>
                                    <a:lnTo>
                                      <a:pt x="1331214" y="702603"/>
                                    </a:lnTo>
                                    <a:lnTo>
                                      <a:pt x="1384301" y="724340"/>
                                    </a:lnTo>
                                    <a:lnTo>
                                      <a:pt x="1341831" y="755649"/>
                                    </a:lnTo>
                                    <a:lnTo>
                                      <a:pt x="1338826" y="743883"/>
                                    </a:lnTo>
                                    <a:lnTo>
                                      <a:pt x="1335821" y="732716"/>
                                    </a:lnTo>
                                    <a:lnTo>
                                      <a:pt x="1332416" y="721947"/>
                                    </a:lnTo>
                                    <a:lnTo>
                                      <a:pt x="1329010" y="712175"/>
                                    </a:lnTo>
                                    <a:lnTo>
                                      <a:pt x="1325404" y="703002"/>
                                    </a:lnTo>
                                    <a:lnTo>
                                      <a:pt x="1323601" y="699013"/>
                                    </a:lnTo>
                                    <a:lnTo>
                                      <a:pt x="1321598" y="695025"/>
                                    </a:lnTo>
                                    <a:lnTo>
                                      <a:pt x="1319795" y="691435"/>
                                    </a:lnTo>
                                    <a:lnTo>
                                      <a:pt x="1317792" y="688045"/>
                                    </a:lnTo>
                                    <a:lnTo>
                                      <a:pt x="1315788" y="685054"/>
                                    </a:lnTo>
                                    <a:lnTo>
                                      <a:pt x="1313785" y="682063"/>
                                    </a:lnTo>
                                    <a:lnTo>
                                      <a:pt x="1311381" y="679071"/>
                                    </a:lnTo>
                                    <a:lnTo>
                                      <a:pt x="1308176" y="675880"/>
                                    </a:lnTo>
                                    <a:lnTo>
                                      <a:pt x="1304370" y="672490"/>
                                    </a:lnTo>
                                    <a:lnTo>
                                      <a:pt x="1300163" y="668901"/>
                                    </a:lnTo>
                                    <a:lnTo>
                                      <a:pt x="1317992" y="659927"/>
                                    </a:lnTo>
                                    <a:lnTo>
                                      <a:pt x="1336022" y="651352"/>
                                    </a:lnTo>
                                    <a:lnTo>
                                      <a:pt x="1353650" y="642777"/>
                                    </a:lnTo>
                                    <a:lnTo>
                                      <a:pt x="1370478" y="634999"/>
                                    </a:lnTo>
                                    <a:close/>
                                    <a:moveTo>
                                      <a:pt x="1699960" y="634999"/>
                                    </a:moveTo>
                                    <a:lnTo>
                                      <a:pt x="1722809" y="645915"/>
                                    </a:lnTo>
                                    <a:lnTo>
                                      <a:pt x="1746850" y="657426"/>
                                    </a:lnTo>
                                    <a:lnTo>
                                      <a:pt x="1770891" y="669334"/>
                                    </a:lnTo>
                                    <a:lnTo>
                                      <a:pt x="1782613" y="675486"/>
                                    </a:lnTo>
                                    <a:lnTo>
                                      <a:pt x="1793739" y="681440"/>
                                    </a:lnTo>
                                    <a:lnTo>
                                      <a:pt x="1804667" y="687394"/>
                                    </a:lnTo>
                                    <a:lnTo>
                                      <a:pt x="1814800" y="693348"/>
                                    </a:lnTo>
                                    <a:lnTo>
                                      <a:pt x="1824138" y="698905"/>
                                    </a:lnTo>
                                    <a:lnTo>
                                      <a:pt x="1832880" y="704462"/>
                                    </a:lnTo>
                                    <a:lnTo>
                                      <a:pt x="1840430" y="709820"/>
                                    </a:lnTo>
                                    <a:lnTo>
                                      <a:pt x="1846788" y="714980"/>
                                    </a:lnTo>
                                    <a:lnTo>
                                      <a:pt x="1849768" y="717362"/>
                                    </a:lnTo>
                                    <a:lnTo>
                                      <a:pt x="1852153" y="719545"/>
                                    </a:lnTo>
                                    <a:lnTo>
                                      <a:pt x="1854139" y="721728"/>
                                    </a:lnTo>
                                    <a:lnTo>
                                      <a:pt x="1855928" y="723911"/>
                                    </a:lnTo>
                                    <a:lnTo>
                                      <a:pt x="1858510" y="727682"/>
                                    </a:lnTo>
                                    <a:lnTo>
                                      <a:pt x="1861093" y="732247"/>
                                    </a:lnTo>
                                    <a:lnTo>
                                      <a:pt x="1863478" y="737010"/>
                                    </a:lnTo>
                                    <a:lnTo>
                                      <a:pt x="1865862" y="742765"/>
                                    </a:lnTo>
                                    <a:lnTo>
                                      <a:pt x="1868047" y="749116"/>
                                    </a:lnTo>
                                    <a:lnTo>
                                      <a:pt x="1870630" y="755666"/>
                                    </a:lnTo>
                                    <a:lnTo>
                                      <a:pt x="1872816" y="763009"/>
                                    </a:lnTo>
                                    <a:lnTo>
                                      <a:pt x="1875001" y="770551"/>
                                    </a:lnTo>
                                    <a:lnTo>
                                      <a:pt x="1876988" y="778489"/>
                                    </a:lnTo>
                                    <a:lnTo>
                                      <a:pt x="1879174" y="787023"/>
                                    </a:lnTo>
                                    <a:lnTo>
                                      <a:pt x="1882949" y="804488"/>
                                    </a:lnTo>
                                    <a:lnTo>
                                      <a:pt x="1886724" y="823144"/>
                                    </a:lnTo>
                                    <a:lnTo>
                                      <a:pt x="1890101" y="841998"/>
                                    </a:lnTo>
                                    <a:lnTo>
                                      <a:pt x="1893082" y="861249"/>
                                    </a:lnTo>
                                    <a:lnTo>
                                      <a:pt x="1895665" y="880301"/>
                                    </a:lnTo>
                                    <a:lnTo>
                                      <a:pt x="1898049" y="898957"/>
                                    </a:lnTo>
                                    <a:lnTo>
                                      <a:pt x="1899837" y="916819"/>
                                    </a:lnTo>
                                    <a:lnTo>
                                      <a:pt x="1901426" y="933490"/>
                                    </a:lnTo>
                                    <a:lnTo>
                                      <a:pt x="1902618" y="948573"/>
                                    </a:lnTo>
                                    <a:lnTo>
                                      <a:pt x="1903215" y="961870"/>
                                    </a:lnTo>
                                    <a:lnTo>
                                      <a:pt x="1903413" y="972984"/>
                                    </a:lnTo>
                                    <a:lnTo>
                                      <a:pt x="1903413" y="1341732"/>
                                    </a:lnTo>
                                    <a:lnTo>
                                      <a:pt x="1805660" y="1341732"/>
                                    </a:lnTo>
                                    <a:lnTo>
                                      <a:pt x="1770692" y="2085974"/>
                                    </a:lnTo>
                                    <a:lnTo>
                                      <a:pt x="1546178" y="2085974"/>
                                    </a:lnTo>
                                    <a:lnTo>
                                      <a:pt x="1534655" y="1405240"/>
                                    </a:lnTo>
                                    <a:lnTo>
                                      <a:pt x="1522932" y="2085974"/>
                                    </a:lnTo>
                                    <a:lnTo>
                                      <a:pt x="1298418" y="2085974"/>
                                    </a:lnTo>
                                    <a:lnTo>
                                      <a:pt x="1265238" y="1379440"/>
                                    </a:lnTo>
                                    <a:lnTo>
                                      <a:pt x="1367958" y="1379440"/>
                                    </a:lnTo>
                                    <a:lnTo>
                                      <a:pt x="1367958" y="962267"/>
                                    </a:lnTo>
                                    <a:lnTo>
                                      <a:pt x="1367560" y="949962"/>
                                    </a:lnTo>
                                    <a:lnTo>
                                      <a:pt x="1366766" y="934482"/>
                                    </a:lnTo>
                                    <a:lnTo>
                                      <a:pt x="1365375" y="916422"/>
                                    </a:lnTo>
                                    <a:lnTo>
                                      <a:pt x="1363388" y="895980"/>
                                    </a:lnTo>
                                    <a:lnTo>
                                      <a:pt x="1361004" y="873752"/>
                                    </a:lnTo>
                                    <a:lnTo>
                                      <a:pt x="1358023" y="850532"/>
                                    </a:lnTo>
                                    <a:lnTo>
                                      <a:pt x="1354447" y="826517"/>
                                    </a:lnTo>
                                    <a:lnTo>
                                      <a:pt x="1350473" y="802503"/>
                                    </a:lnTo>
                                    <a:lnTo>
                                      <a:pt x="1534655" y="988862"/>
                                    </a:lnTo>
                                    <a:lnTo>
                                      <a:pt x="1749830" y="770749"/>
                                    </a:lnTo>
                                    <a:lnTo>
                                      <a:pt x="1686251" y="723911"/>
                                    </a:lnTo>
                                    <a:lnTo>
                                      <a:pt x="1738902" y="702279"/>
                                    </a:lnTo>
                                    <a:lnTo>
                                      <a:pt x="1699960" y="634999"/>
                                    </a:lnTo>
                                    <a:close/>
                                    <a:moveTo>
                                      <a:pt x="467842" y="606424"/>
                                    </a:moveTo>
                                    <a:lnTo>
                                      <a:pt x="481434" y="612173"/>
                                    </a:lnTo>
                                    <a:lnTo>
                                      <a:pt x="496825" y="618714"/>
                                    </a:lnTo>
                                    <a:lnTo>
                                      <a:pt x="516413" y="627436"/>
                                    </a:lnTo>
                                    <a:lnTo>
                                      <a:pt x="556990" y="697211"/>
                                    </a:lnTo>
                                    <a:lnTo>
                                      <a:pt x="497424" y="721592"/>
                                    </a:lnTo>
                                    <a:lnTo>
                                      <a:pt x="560388" y="767778"/>
                                    </a:lnTo>
                                    <a:lnTo>
                                      <a:pt x="558789" y="774914"/>
                                    </a:lnTo>
                                    <a:lnTo>
                                      <a:pt x="557390" y="782050"/>
                                    </a:lnTo>
                                    <a:lnTo>
                                      <a:pt x="368300" y="973137"/>
                                    </a:lnTo>
                                    <a:lnTo>
                                      <a:pt x="467842" y="606424"/>
                                    </a:lnTo>
                                    <a:close/>
                                    <a:moveTo>
                                      <a:pt x="269281" y="606424"/>
                                    </a:moveTo>
                                    <a:lnTo>
                                      <a:pt x="368300" y="973137"/>
                                    </a:lnTo>
                                    <a:lnTo>
                                      <a:pt x="171450" y="772535"/>
                                    </a:lnTo>
                                    <a:lnTo>
                                      <a:pt x="240367" y="721592"/>
                                    </a:lnTo>
                                    <a:lnTo>
                                      <a:pt x="181154" y="697211"/>
                                    </a:lnTo>
                                    <a:lnTo>
                                      <a:pt x="221553" y="627436"/>
                                    </a:lnTo>
                                    <a:lnTo>
                                      <a:pt x="240763" y="618714"/>
                                    </a:lnTo>
                                    <a:lnTo>
                                      <a:pt x="256012" y="612173"/>
                                    </a:lnTo>
                                    <a:lnTo>
                                      <a:pt x="269281" y="606424"/>
                                    </a:lnTo>
                                    <a:close/>
                                    <a:moveTo>
                                      <a:pt x="1633836" y="606424"/>
                                    </a:moveTo>
                                    <a:lnTo>
                                      <a:pt x="1647316" y="612173"/>
                                    </a:lnTo>
                                    <a:lnTo>
                                      <a:pt x="1662580" y="618714"/>
                                    </a:lnTo>
                                    <a:lnTo>
                                      <a:pt x="1682007" y="627436"/>
                                    </a:lnTo>
                                    <a:lnTo>
                                      <a:pt x="1722250" y="697210"/>
                                    </a:lnTo>
                                    <a:lnTo>
                                      <a:pt x="1663175" y="721592"/>
                                    </a:lnTo>
                                    <a:lnTo>
                                      <a:pt x="1731963" y="772535"/>
                                    </a:lnTo>
                                    <a:lnTo>
                                      <a:pt x="1535113" y="973137"/>
                                    </a:lnTo>
                                    <a:lnTo>
                                      <a:pt x="1633836" y="606424"/>
                                    </a:lnTo>
                                    <a:close/>
                                    <a:moveTo>
                                      <a:pt x="1436401" y="606424"/>
                                    </a:moveTo>
                                    <a:lnTo>
                                      <a:pt x="1535113" y="973137"/>
                                    </a:lnTo>
                                    <a:lnTo>
                                      <a:pt x="1347778" y="782050"/>
                                    </a:lnTo>
                                    <a:lnTo>
                                      <a:pt x="1344613" y="767778"/>
                                    </a:lnTo>
                                    <a:lnTo>
                                      <a:pt x="1407321" y="721592"/>
                                    </a:lnTo>
                                    <a:lnTo>
                                      <a:pt x="1348173" y="697210"/>
                                    </a:lnTo>
                                    <a:lnTo>
                                      <a:pt x="1388529" y="627436"/>
                                    </a:lnTo>
                                    <a:lnTo>
                                      <a:pt x="1407717" y="618714"/>
                                    </a:lnTo>
                                    <a:lnTo>
                                      <a:pt x="1422949" y="612172"/>
                                    </a:lnTo>
                                    <a:lnTo>
                                      <a:pt x="1436401" y="606424"/>
                                    </a:lnTo>
                                    <a:close/>
                                    <a:moveTo>
                                      <a:pt x="930127" y="604836"/>
                                    </a:moveTo>
                                    <a:lnTo>
                                      <a:pt x="973485" y="604836"/>
                                    </a:lnTo>
                                    <a:lnTo>
                                      <a:pt x="995363" y="646482"/>
                                    </a:lnTo>
                                    <a:lnTo>
                                      <a:pt x="980048" y="662148"/>
                                    </a:lnTo>
                                    <a:lnTo>
                                      <a:pt x="994169" y="757932"/>
                                    </a:lnTo>
                                    <a:lnTo>
                                      <a:pt x="951806" y="914399"/>
                                    </a:lnTo>
                                    <a:lnTo>
                                      <a:pt x="909442" y="757932"/>
                                    </a:lnTo>
                                    <a:lnTo>
                                      <a:pt x="923364" y="662148"/>
                                    </a:lnTo>
                                    <a:lnTo>
                                      <a:pt x="908050" y="646482"/>
                                    </a:lnTo>
                                    <a:lnTo>
                                      <a:pt x="930127" y="604836"/>
                                    </a:lnTo>
                                    <a:close/>
                                    <a:moveTo>
                                      <a:pt x="771237" y="593725"/>
                                    </a:moveTo>
                                    <a:lnTo>
                                      <a:pt x="728949" y="666939"/>
                                    </a:lnTo>
                                    <a:lnTo>
                                      <a:pt x="786128" y="690748"/>
                                    </a:lnTo>
                                    <a:lnTo>
                                      <a:pt x="717037" y="741939"/>
                                    </a:lnTo>
                                    <a:lnTo>
                                      <a:pt x="951706" y="979637"/>
                                    </a:lnTo>
                                    <a:lnTo>
                                      <a:pt x="1186375" y="741939"/>
                                    </a:lnTo>
                                    <a:lnTo>
                                      <a:pt x="1117086" y="690748"/>
                                    </a:lnTo>
                                    <a:lnTo>
                                      <a:pt x="1174265" y="666939"/>
                                    </a:lnTo>
                                    <a:lnTo>
                                      <a:pt x="1131977" y="593725"/>
                                    </a:lnTo>
                                    <a:lnTo>
                                      <a:pt x="1156992" y="605233"/>
                                    </a:lnTo>
                                    <a:lnTo>
                                      <a:pt x="1183199" y="617931"/>
                                    </a:lnTo>
                                    <a:lnTo>
                                      <a:pt x="1196302" y="624280"/>
                                    </a:lnTo>
                                    <a:lnTo>
                                      <a:pt x="1209405" y="631026"/>
                                    </a:lnTo>
                                    <a:lnTo>
                                      <a:pt x="1222112" y="637772"/>
                                    </a:lnTo>
                                    <a:lnTo>
                                      <a:pt x="1234222" y="644320"/>
                                    </a:lnTo>
                                    <a:lnTo>
                                      <a:pt x="1245936" y="650867"/>
                                    </a:lnTo>
                                    <a:lnTo>
                                      <a:pt x="1257054" y="657217"/>
                                    </a:lnTo>
                                    <a:lnTo>
                                      <a:pt x="1267576" y="663368"/>
                                    </a:lnTo>
                                    <a:lnTo>
                                      <a:pt x="1276907" y="669320"/>
                                    </a:lnTo>
                                    <a:lnTo>
                                      <a:pt x="1285047" y="675074"/>
                                    </a:lnTo>
                                    <a:lnTo>
                                      <a:pt x="1288820" y="678050"/>
                                    </a:lnTo>
                                    <a:lnTo>
                                      <a:pt x="1292195" y="680629"/>
                                    </a:lnTo>
                                    <a:lnTo>
                                      <a:pt x="1294974" y="683407"/>
                                    </a:lnTo>
                                    <a:lnTo>
                                      <a:pt x="1297952" y="685788"/>
                                    </a:lnTo>
                                    <a:lnTo>
                                      <a:pt x="1300136" y="688169"/>
                                    </a:lnTo>
                                    <a:lnTo>
                                      <a:pt x="1302121" y="690748"/>
                                    </a:lnTo>
                                    <a:lnTo>
                                      <a:pt x="1304702" y="694717"/>
                                    </a:lnTo>
                                    <a:lnTo>
                                      <a:pt x="1307482" y="699479"/>
                                    </a:lnTo>
                                    <a:lnTo>
                                      <a:pt x="1310063" y="705034"/>
                                    </a:lnTo>
                                    <a:lnTo>
                                      <a:pt x="1312842" y="711383"/>
                                    </a:lnTo>
                                    <a:lnTo>
                                      <a:pt x="1315423" y="717931"/>
                                    </a:lnTo>
                                    <a:lnTo>
                                      <a:pt x="1317806" y="725272"/>
                                    </a:lnTo>
                                    <a:lnTo>
                                      <a:pt x="1320387" y="733209"/>
                                    </a:lnTo>
                                    <a:lnTo>
                                      <a:pt x="1322769" y="741542"/>
                                    </a:lnTo>
                                    <a:lnTo>
                                      <a:pt x="1324953" y="750272"/>
                                    </a:lnTo>
                                    <a:lnTo>
                                      <a:pt x="1327534" y="759399"/>
                                    </a:lnTo>
                                    <a:lnTo>
                                      <a:pt x="1329519" y="768923"/>
                                    </a:lnTo>
                                    <a:lnTo>
                                      <a:pt x="1331703" y="778645"/>
                                    </a:lnTo>
                                    <a:lnTo>
                                      <a:pt x="1335674" y="798685"/>
                                    </a:lnTo>
                                    <a:lnTo>
                                      <a:pt x="1339248" y="819518"/>
                                    </a:lnTo>
                                    <a:lnTo>
                                      <a:pt x="1342623" y="840352"/>
                                    </a:lnTo>
                                    <a:lnTo>
                                      <a:pt x="1345402" y="861185"/>
                                    </a:lnTo>
                                    <a:lnTo>
                                      <a:pt x="1347785" y="881622"/>
                                    </a:lnTo>
                                    <a:lnTo>
                                      <a:pt x="1350167" y="900868"/>
                                    </a:lnTo>
                                    <a:lnTo>
                                      <a:pt x="1351557" y="919121"/>
                                    </a:lnTo>
                                    <a:lnTo>
                                      <a:pt x="1352947" y="935590"/>
                                    </a:lnTo>
                                    <a:lnTo>
                                      <a:pt x="1353542" y="950272"/>
                                    </a:lnTo>
                                    <a:lnTo>
                                      <a:pt x="1354138" y="962177"/>
                                    </a:lnTo>
                                    <a:lnTo>
                                      <a:pt x="1354138" y="1364954"/>
                                    </a:lnTo>
                                    <a:lnTo>
                                      <a:pt x="1247524" y="1364954"/>
                                    </a:lnTo>
                                    <a:lnTo>
                                      <a:pt x="1209008" y="2176462"/>
                                    </a:lnTo>
                                    <a:lnTo>
                                      <a:pt x="964214" y="2176462"/>
                                    </a:lnTo>
                                    <a:lnTo>
                                      <a:pt x="951706" y="1434200"/>
                                    </a:lnTo>
                                    <a:lnTo>
                                      <a:pt x="939000" y="2176462"/>
                                    </a:lnTo>
                                    <a:lnTo>
                                      <a:pt x="694007" y="2176462"/>
                                    </a:lnTo>
                                    <a:lnTo>
                                      <a:pt x="655690" y="1364954"/>
                                    </a:lnTo>
                                    <a:lnTo>
                                      <a:pt x="549275" y="1364954"/>
                                    </a:lnTo>
                                    <a:lnTo>
                                      <a:pt x="549275" y="962177"/>
                                    </a:lnTo>
                                    <a:lnTo>
                                      <a:pt x="549473" y="950272"/>
                                    </a:lnTo>
                                    <a:lnTo>
                                      <a:pt x="550267" y="935590"/>
                                    </a:lnTo>
                                    <a:lnTo>
                                      <a:pt x="551459" y="919121"/>
                                    </a:lnTo>
                                    <a:lnTo>
                                      <a:pt x="553245" y="900868"/>
                                    </a:lnTo>
                                    <a:lnTo>
                                      <a:pt x="555231" y="881622"/>
                                    </a:lnTo>
                                    <a:lnTo>
                                      <a:pt x="557812" y="861185"/>
                                    </a:lnTo>
                                    <a:lnTo>
                                      <a:pt x="560790" y="840352"/>
                                    </a:lnTo>
                                    <a:lnTo>
                                      <a:pt x="563966" y="819518"/>
                                    </a:lnTo>
                                    <a:lnTo>
                                      <a:pt x="567540" y="798685"/>
                                    </a:lnTo>
                                    <a:lnTo>
                                      <a:pt x="571511" y="778645"/>
                                    </a:lnTo>
                                    <a:lnTo>
                                      <a:pt x="573893" y="768923"/>
                                    </a:lnTo>
                                    <a:lnTo>
                                      <a:pt x="575879" y="759399"/>
                                    </a:lnTo>
                                    <a:lnTo>
                                      <a:pt x="578062" y="750272"/>
                                    </a:lnTo>
                                    <a:lnTo>
                                      <a:pt x="580445" y="741542"/>
                                    </a:lnTo>
                                    <a:lnTo>
                                      <a:pt x="582827" y="733209"/>
                                    </a:lnTo>
                                    <a:lnTo>
                                      <a:pt x="585408" y="725272"/>
                                    </a:lnTo>
                                    <a:lnTo>
                                      <a:pt x="587791" y="717931"/>
                                    </a:lnTo>
                                    <a:lnTo>
                                      <a:pt x="590372" y="711383"/>
                                    </a:lnTo>
                                    <a:lnTo>
                                      <a:pt x="592953" y="705034"/>
                                    </a:lnTo>
                                    <a:lnTo>
                                      <a:pt x="595534" y="699479"/>
                                    </a:lnTo>
                                    <a:lnTo>
                                      <a:pt x="598512" y="694717"/>
                                    </a:lnTo>
                                    <a:lnTo>
                                      <a:pt x="601093" y="690748"/>
                                    </a:lnTo>
                                    <a:lnTo>
                                      <a:pt x="603078" y="688169"/>
                                    </a:lnTo>
                                    <a:lnTo>
                                      <a:pt x="605262" y="685788"/>
                                    </a:lnTo>
                                    <a:lnTo>
                                      <a:pt x="608041" y="683407"/>
                                    </a:lnTo>
                                    <a:lnTo>
                                      <a:pt x="611019" y="680629"/>
                                    </a:lnTo>
                                    <a:lnTo>
                                      <a:pt x="614394" y="678050"/>
                                    </a:lnTo>
                                    <a:lnTo>
                                      <a:pt x="618167" y="675074"/>
                                    </a:lnTo>
                                    <a:lnTo>
                                      <a:pt x="626505" y="669320"/>
                                    </a:lnTo>
                                    <a:lnTo>
                                      <a:pt x="635638" y="663368"/>
                                    </a:lnTo>
                                    <a:lnTo>
                                      <a:pt x="645962" y="657217"/>
                                    </a:lnTo>
                                    <a:lnTo>
                                      <a:pt x="657080" y="650867"/>
                                    </a:lnTo>
                                    <a:lnTo>
                                      <a:pt x="668793" y="644320"/>
                                    </a:lnTo>
                                    <a:lnTo>
                                      <a:pt x="681301" y="637772"/>
                                    </a:lnTo>
                                    <a:lnTo>
                                      <a:pt x="693809" y="631026"/>
                                    </a:lnTo>
                                    <a:lnTo>
                                      <a:pt x="706912" y="624280"/>
                                    </a:lnTo>
                                    <a:lnTo>
                                      <a:pt x="720015" y="617931"/>
                                    </a:lnTo>
                                    <a:lnTo>
                                      <a:pt x="746222" y="605233"/>
                                    </a:lnTo>
                                    <a:lnTo>
                                      <a:pt x="771237" y="593725"/>
                                    </a:lnTo>
                                    <a:close/>
                                    <a:moveTo>
                                      <a:pt x="1059854" y="561975"/>
                                    </a:moveTo>
                                    <a:lnTo>
                                      <a:pt x="1074682" y="568513"/>
                                    </a:lnTo>
                                    <a:lnTo>
                                      <a:pt x="1091289" y="575646"/>
                                    </a:lnTo>
                                    <a:lnTo>
                                      <a:pt x="1112246" y="584959"/>
                                    </a:lnTo>
                                    <a:lnTo>
                                      <a:pt x="1156334" y="661046"/>
                                    </a:lnTo>
                                    <a:lnTo>
                                      <a:pt x="1091685" y="687597"/>
                                    </a:lnTo>
                                    <a:lnTo>
                                      <a:pt x="1166813" y="743473"/>
                                    </a:lnTo>
                                    <a:lnTo>
                                      <a:pt x="952500" y="962025"/>
                                    </a:lnTo>
                                    <a:lnTo>
                                      <a:pt x="1059854" y="561975"/>
                                    </a:lnTo>
                                    <a:close/>
                                    <a:moveTo>
                                      <a:pt x="844251" y="561974"/>
                                    </a:moveTo>
                                    <a:lnTo>
                                      <a:pt x="952500" y="962025"/>
                                    </a:lnTo>
                                    <a:lnTo>
                                      <a:pt x="736600" y="743473"/>
                                    </a:lnTo>
                                    <a:lnTo>
                                      <a:pt x="812215" y="687597"/>
                                    </a:lnTo>
                                    <a:lnTo>
                                      <a:pt x="747146" y="661046"/>
                                    </a:lnTo>
                                    <a:lnTo>
                                      <a:pt x="791520" y="584959"/>
                                    </a:lnTo>
                                    <a:lnTo>
                                      <a:pt x="812612" y="575646"/>
                                    </a:lnTo>
                                    <a:lnTo>
                                      <a:pt x="829327" y="568513"/>
                                    </a:lnTo>
                                    <a:lnTo>
                                      <a:pt x="844251" y="561974"/>
                                    </a:lnTo>
                                    <a:close/>
                                    <a:moveTo>
                                      <a:pt x="468406" y="196849"/>
                                    </a:moveTo>
                                    <a:lnTo>
                                      <a:pt x="472984" y="199235"/>
                                    </a:lnTo>
                                    <a:lnTo>
                                      <a:pt x="476965" y="201621"/>
                                    </a:lnTo>
                                    <a:lnTo>
                                      <a:pt x="480746" y="204404"/>
                                    </a:lnTo>
                                    <a:lnTo>
                                      <a:pt x="484329" y="207188"/>
                                    </a:lnTo>
                                    <a:lnTo>
                                      <a:pt x="487513" y="210170"/>
                                    </a:lnTo>
                                    <a:lnTo>
                                      <a:pt x="490698" y="213152"/>
                                    </a:lnTo>
                                    <a:lnTo>
                                      <a:pt x="493683" y="216532"/>
                                    </a:lnTo>
                                    <a:lnTo>
                                      <a:pt x="496271" y="219912"/>
                                    </a:lnTo>
                                    <a:lnTo>
                                      <a:pt x="498659" y="223490"/>
                                    </a:lnTo>
                                    <a:lnTo>
                                      <a:pt x="500848" y="227069"/>
                                    </a:lnTo>
                                    <a:lnTo>
                                      <a:pt x="502839" y="230847"/>
                                    </a:lnTo>
                                    <a:lnTo>
                                      <a:pt x="505028" y="234823"/>
                                    </a:lnTo>
                                    <a:lnTo>
                                      <a:pt x="506620" y="238799"/>
                                    </a:lnTo>
                                    <a:lnTo>
                                      <a:pt x="508213" y="242775"/>
                                    </a:lnTo>
                                    <a:lnTo>
                                      <a:pt x="509805" y="247149"/>
                                    </a:lnTo>
                                    <a:lnTo>
                                      <a:pt x="511397" y="251324"/>
                                    </a:lnTo>
                                    <a:lnTo>
                                      <a:pt x="513786" y="260669"/>
                                    </a:lnTo>
                                    <a:lnTo>
                                      <a:pt x="515975" y="270212"/>
                                    </a:lnTo>
                                    <a:lnTo>
                                      <a:pt x="517965" y="280351"/>
                                    </a:lnTo>
                                    <a:lnTo>
                                      <a:pt x="519757" y="290888"/>
                                    </a:lnTo>
                                    <a:lnTo>
                                      <a:pt x="523936" y="313156"/>
                                    </a:lnTo>
                                    <a:lnTo>
                                      <a:pt x="525927" y="324886"/>
                                    </a:lnTo>
                                    <a:lnTo>
                                      <a:pt x="528315" y="337212"/>
                                    </a:lnTo>
                                    <a:lnTo>
                                      <a:pt x="532296" y="338007"/>
                                    </a:lnTo>
                                    <a:lnTo>
                                      <a:pt x="536077" y="339200"/>
                                    </a:lnTo>
                                    <a:lnTo>
                                      <a:pt x="539859" y="340592"/>
                                    </a:lnTo>
                                    <a:lnTo>
                                      <a:pt x="543242" y="341785"/>
                                    </a:lnTo>
                                    <a:lnTo>
                                      <a:pt x="546825" y="343574"/>
                                    </a:lnTo>
                                    <a:lnTo>
                                      <a:pt x="549810" y="345562"/>
                                    </a:lnTo>
                                    <a:lnTo>
                                      <a:pt x="552995" y="347948"/>
                                    </a:lnTo>
                                    <a:lnTo>
                                      <a:pt x="555980" y="350334"/>
                                    </a:lnTo>
                                    <a:lnTo>
                                      <a:pt x="558369" y="352720"/>
                                    </a:lnTo>
                                    <a:lnTo>
                                      <a:pt x="560757" y="355702"/>
                                    </a:lnTo>
                                    <a:lnTo>
                                      <a:pt x="562947" y="358485"/>
                                    </a:lnTo>
                                    <a:lnTo>
                                      <a:pt x="564738" y="361666"/>
                                    </a:lnTo>
                                    <a:lnTo>
                                      <a:pt x="566330" y="365046"/>
                                    </a:lnTo>
                                    <a:lnTo>
                                      <a:pt x="567723" y="368227"/>
                                    </a:lnTo>
                                    <a:lnTo>
                                      <a:pt x="568719" y="371806"/>
                                    </a:lnTo>
                                    <a:lnTo>
                                      <a:pt x="569515" y="375384"/>
                                    </a:lnTo>
                                    <a:lnTo>
                                      <a:pt x="569913" y="379162"/>
                                    </a:lnTo>
                                    <a:lnTo>
                                      <a:pt x="569913" y="383138"/>
                                    </a:lnTo>
                                    <a:lnTo>
                                      <a:pt x="569714" y="387114"/>
                                    </a:lnTo>
                                    <a:lnTo>
                                      <a:pt x="568918" y="391290"/>
                                    </a:lnTo>
                                    <a:lnTo>
                                      <a:pt x="567922" y="395465"/>
                                    </a:lnTo>
                                    <a:lnTo>
                                      <a:pt x="566330" y="399640"/>
                                    </a:lnTo>
                                    <a:lnTo>
                                      <a:pt x="564539" y="403815"/>
                                    </a:lnTo>
                                    <a:lnTo>
                                      <a:pt x="562150" y="408388"/>
                                    </a:lnTo>
                                    <a:lnTo>
                                      <a:pt x="559364" y="412563"/>
                                    </a:lnTo>
                                    <a:lnTo>
                                      <a:pt x="556379" y="416937"/>
                                    </a:lnTo>
                                    <a:lnTo>
                                      <a:pt x="552597" y="421509"/>
                                    </a:lnTo>
                                    <a:lnTo>
                                      <a:pt x="548417" y="425883"/>
                                    </a:lnTo>
                                    <a:lnTo>
                                      <a:pt x="543640" y="430456"/>
                                    </a:lnTo>
                                    <a:lnTo>
                                      <a:pt x="538466" y="435029"/>
                                    </a:lnTo>
                                    <a:lnTo>
                                      <a:pt x="532893" y="439403"/>
                                    </a:lnTo>
                                    <a:lnTo>
                                      <a:pt x="526524" y="443776"/>
                                    </a:lnTo>
                                    <a:lnTo>
                                      <a:pt x="524931" y="452325"/>
                                    </a:lnTo>
                                    <a:lnTo>
                                      <a:pt x="522941" y="460477"/>
                                    </a:lnTo>
                                    <a:lnTo>
                                      <a:pt x="520752" y="468628"/>
                                    </a:lnTo>
                                    <a:lnTo>
                                      <a:pt x="518562" y="476780"/>
                                    </a:lnTo>
                                    <a:lnTo>
                                      <a:pt x="515776" y="484732"/>
                                    </a:lnTo>
                                    <a:lnTo>
                                      <a:pt x="512989" y="492486"/>
                                    </a:lnTo>
                                    <a:lnTo>
                                      <a:pt x="509805" y="500240"/>
                                    </a:lnTo>
                                    <a:lnTo>
                                      <a:pt x="506421" y="507795"/>
                                    </a:lnTo>
                                    <a:lnTo>
                                      <a:pt x="502839" y="515350"/>
                                    </a:lnTo>
                                    <a:lnTo>
                                      <a:pt x="499057" y="522706"/>
                                    </a:lnTo>
                                    <a:lnTo>
                                      <a:pt x="495077" y="529863"/>
                                    </a:lnTo>
                                    <a:lnTo>
                                      <a:pt x="491096" y="536821"/>
                                    </a:lnTo>
                                    <a:lnTo>
                                      <a:pt x="486717" y="543581"/>
                                    </a:lnTo>
                                    <a:lnTo>
                                      <a:pt x="482338" y="550142"/>
                                    </a:lnTo>
                                    <a:lnTo>
                                      <a:pt x="477363" y="556504"/>
                                    </a:lnTo>
                                    <a:lnTo>
                                      <a:pt x="472387" y="562468"/>
                                    </a:lnTo>
                                    <a:lnTo>
                                      <a:pt x="467411" y="568234"/>
                                    </a:lnTo>
                                    <a:lnTo>
                                      <a:pt x="462037" y="573801"/>
                                    </a:lnTo>
                                    <a:lnTo>
                                      <a:pt x="456663" y="579169"/>
                                    </a:lnTo>
                                    <a:lnTo>
                                      <a:pt x="450891" y="584139"/>
                                    </a:lnTo>
                                    <a:lnTo>
                                      <a:pt x="445119" y="588712"/>
                                    </a:lnTo>
                                    <a:lnTo>
                                      <a:pt x="439148" y="593285"/>
                                    </a:lnTo>
                                    <a:lnTo>
                                      <a:pt x="432779" y="597261"/>
                                    </a:lnTo>
                                    <a:lnTo>
                                      <a:pt x="426609" y="600839"/>
                                    </a:lnTo>
                                    <a:lnTo>
                                      <a:pt x="420240" y="604021"/>
                                    </a:lnTo>
                                    <a:lnTo>
                                      <a:pt x="413473" y="607003"/>
                                    </a:lnTo>
                                    <a:lnTo>
                                      <a:pt x="406507" y="609389"/>
                                    </a:lnTo>
                                    <a:lnTo>
                                      <a:pt x="399740" y="611576"/>
                                    </a:lnTo>
                                    <a:lnTo>
                                      <a:pt x="392774" y="613365"/>
                                    </a:lnTo>
                                    <a:lnTo>
                                      <a:pt x="385410" y="614757"/>
                                    </a:lnTo>
                                    <a:lnTo>
                                      <a:pt x="378045" y="615353"/>
                                    </a:lnTo>
                                    <a:lnTo>
                                      <a:pt x="370880" y="615949"/>
                                    </a:lnTo>
                                    <a:lnTo>
                                      <a:pt x="363317" y="615353"/>
                                    </a:lnTo>
                                    <a:lnTo>
                                      <a:pt x="355953" y="614757"/>
                                    </a:lnTo>
                                    <a:lnTo>
                                      <a:pt x="348788" y="613365"/>
                                    </a:lnTo>
                                    <a:lnTo>
                                      <a:pt x="341623" y="611576"/>
                                    </a:lnTo>
                                    <a:lnTo>
                                      <a:pt x="334656" y="609389"/>
                                    </a:lnTo>
                                    <a:lnTo>
                                      <a:pt x="327889" y="607003"/>
                                    </a:lnTo>
                                    <a:lnTo>
                                      <a:pt x="321321" y="604021"/>
                                    </a:lnTo>
                                    <a:lnTo>
                                      <a:pt x="314753" y="600839"/>
                                    </a:lnTo>
                                    <a:lnTo>
                                      <a:pt x="308583" y="597261"/>
                                    </a:lnTo>
                                    <a:lnTo>
                                      <a:pt x="302214" y="593285"/>
                                    </a:lnTo>
                                    <a:lnTo>
                                      <a:pt x="296243" y="588712"/>
                                    </a:lnTo>
                                    <a:lnTo>
                                      <a:pt x="290471" y="584139"/>
                                    </a:lnTo>
                                    <a:lnTo>
                                      <a:pt x="284898" y="579169"/>
                                    </a:lnTo>
                                    <a:lnTo>
                                      <a:pt x="279325" y="573801"/>
                                    </a:lnTo>
                                    <a:lnTo>
                                      <a:pt x="273951" y="568234"/>
                                    </a:lnTo>
                                    <a:lnTo>
                                      <a:pt x="268976" y="562468"/>
                                    </a:lnTo>
                                    <a:lnTo>
                                      <a:pt x="264000" y="556504"/>
                                    </a:lnTo>
                                    <a:lnTo>
                                      <a:pt x="259422" y="550142"/>
                                    </a:lnTo>
                                    <a:lnTo>
                                      <a:pt x="254645" y="543581"/>
                                    </a:lnTo>
                                    <a:lnTo>
                                      <a:pt x="250267" y="536821"/>
                                    </a:lnTo>
                                    <a:lnTo>
                                      <a:pt x="246286" y="529863"/>
                                    </a:lnTo>
                                    <a:lnTo>
                                      <a:pt x="242106" y="522706"/>
                                    </a:lnTo>
                                    <a:lnTo>
                                      <a:pt x="238325" y="515350"/>
                                    </a:lnTo>
                                    <a:lnTo>
                                      <a:pt x="234941" y="507795"/>
                                    </a:lnTo>
                                    <a:lnTo>
                                      <a:pt x="231558" y="500240"/>
                                    </a:lnTo>
                                    <a:lnTo>
                                      <a:pt x="228572" y="492486"/>
                                    </a:lnTo>
                                    <a:lnTo>
                                      <a:pt x="225786" y="484732"/>
                                    </a:lnTo>
                                    <a:lnTo>
                                      <a:pt x="222999" y="476780"/>
                                    </a:lnTo>
                                    <a:lnTo>
                                      <a:pt x="220611" y="468628"/>
                                    </a:lnTo>
                                    <a:lnTo>
                                      <a:pt x="218421" y="460477"/>
                                    </a:lnTo>
                                    <a:lnTo>
                                      <a:pt x="216630" y="452325"/>
                                    </a:lnTo>
                                    <a:lnTo>
                                      <a:pt x="214839" y="443776"/>
                                    </a:lnTo>
                                    <a:lnTo>
                                      <a:pt x="208669" y="439403"/>
                                    </a:lnTo>
                                    <a:lnTo>
                                      <a:pt x="202897" y="435029"/>
                                    </a:lnTo>
                                    <a:lnTo>
                                      <a:pt x="197722" y="430456"/>
                                    </a:lnTo>
                                    <a:lnTo>
                                      <a:pt x="192945" y="425883"/>
                                    </a:lnTo>
                                    <a:lnTo>
                                      <a:pt x="188766" y="421509"/>
                                    </a:lnTo>
                                    <a:lnTo>
                                      <a:pt x="185183" y="416937"/>
                                    </a:lnTo>
                                    <a:lnTo>
                                      <a:pt x="181998" y="412563"/>
                                    </a:lnTo>
                                    <a:lnTo>
                                      <a:pt x="179212" y="408388"/>
                                    </a:lnTo>
                                    <a:lnTo>
                                      <a:pt x="177023" y="403815"/>
                                    </a:lnTo>
                                    <a:lnTo>
                                      <a:pt x="175032" y="399640"/>
                                    </a:lnTo>
                                    <a:lnTo>
                                      <a:pt x="173440" y="395465"/>
                                    </a:lnTo>
                                    <a:lnTo>
                                      <a:pt x="172644" y="391290"/>
                                    </a:lnTo>
                                    <a:lnTo>
                                      <a:pt x="171848" y="387114"/>
                                    </a:lnTo>
                                    <a:lnTo>
                                      <a:pt x="171450" y="383138"/>
                                    </a:lnTo>
                                    <a:lnTo>
                                      <a:pt x="171450" y="379162"/>
                                    </a:lnTo>
                                    <a:lnTo>
                                      <a:pt x="171848" y="375384"/>
                                    </a:lnTo>
                                    <a:lnTo>
                                      <a:pt x="172644" y="371806"/>
                                    </a:lnTo>
                                    <a:lnTo>
                                      <a:pt x="173639" y="368227"/>
                                    </a:lnTo>
                                    <a:lnTo>
                                      <a:pt x="175032" y="365046"/>
                                    </a:lnTo>
                                    <a:lnTo>
                                      <a:pt x="176625" y="361666"/>
                                    </a:lnTo>
                                    <a:lnTo>
                                      <a:pt x="178615" y="358485"/>
                                    </a:lnTo>
                                    <a:lnTo>
                                      <a:pt x="180605" y="355702"/>
                                    </a:lnTo>
                                    <a:lnTo>
                                      <a:pt x="182994" y="352720"/>
                                    </a:lnTo>
                                    <a:lnTo>
                                      <a:pt x="185780" y="350334"/>
                                    </a:lnTo>
                                    <a:lnTo>
                                      <a:pt x="188368" y="347948"/>
                                    </a:lnTo>
                                    <a:lnTo>
                                      <a:pt x="191552" y="345562"/>
                                    </a:lnTo>
                                    <a:lnTo>
                                      <a:pt x="194737" y="343574"/>
                                    </a:lnTo>
                                    <a:lnTo>
                                      <a:pt x="198120" y="341785"/>
                                    </a:lnTo>
                                    <a:lnTo>
                                      <a:pt x="201703" y="340592"/>
                                    </a:lnTo>
                                    <a:lnTo>
                                      <a:pt x="205285" y="339200"/>
                                    </a:lnTo>
                                    <a:lnTo>
                                      <a:pt x="209266" y="338007"/>
                                    </a:lnTo>
                                    <a:lnTo>
                                      <a:pt x="213048" y="337212"/>
                                    </a:lnTo>
                                    <a:lnTo>
                                      <a:pt x="216232" y="321108"/>
                                    </a:lnTo>
                                    <a:lnTo>
                                      <a:pt x="218819" y="305800"/>
                                    </a:lnTo>
                                    <a:lnTo>
                                      <a:pt x="221208" y="291485"/>
                                    </a:lnTo>
                                    <a:lnTo>
                                      <a:pt x="223994" y="277369"/>
                                    </a:lnTo>
                                    <a:lnTo>
                                      <a:pt x="225388" y="270808"/>
                                    </a:lnTo>
                                    <a:lnTo>
                                      <a:pt x="226582" y="264446"/>
                                    </a:lnTo>
                                    <a:lnTo>
                                      <a:pt x="228174" y="258283"/>
                                    </a:lnTo>
                                    <a:lnTo>
                                      <a:pt x="229965" y="252120"/>
                                    </a:lnTo>
                                    <a:lnTo>
                                      <a:pt x="231757" y="246354"/>
                                    </a:lnTo>
                                    <a:lnTo>
                                      <a:pt x="233747" y="240787"/>
                                    </a:lnTo>
                                    <a:lnTo>
                                      <a:pt x="236135" y="235419"/>
                                    </a:lnTo>
                                    <a:lnTo>
                                      <a:pt x="238723" y="230250"/>
                                    </a:lnTo>
                                    <a:lnTo>
                                      <a:pt x="243699" y="232039"/>
                                    </a:lnTo>
                                    <a:lnTo>
                                      <a:pt x="250665" y="234028"/>
                                    </a:lnTo>
                                    <a:lnTo>
                                      <a:pt x="259024" y="236612"/>
                                    </a:lnTo>
                                    <a:lnTo>
                                      <a:pt x="269374" y="238799"/>
                                    </a:lnTo>
                                    <a:lnTo>
                                      <a:pt x="274947" y="239793"/>
                                    </a:lnTo>
                                    <a:lnTo>
                                      <a:pt x="280918" y="240986"/>
                                    </a:lnTo>
                                    <a:lnTo>
                                      <a:pt x="287287" y="241781"/>
                                    </a:lnTo>
                                    <a:lnTo>
                                      <a:pt x="293855" y="242775"/>
                                    </a:lnTo>
                                    <a:lnTo>
                                      <a:pt x="300622" y="243372"/>
                                    </a:lnTo>
                                    <a:lnTo>
                                      <a:pt x="307986" y="243770"/>
                                    </a:lnTo>
                                    <a:lnTo>
                                      <a:pt x="315350" y="244167"/>
                                    </a:lnTo>
                                    <a:lnTo>
                                      <a:pt x="323112" y="244366"/>
                                    </a:lnTo>
                                    <a:lnTo>
                                      <a:pt x="331273" y="244167"/>
                                    </a:lnTo>
                                    <a:lnTo>
                                      <a:pt x="339433" y="243571"/>
                                    </a:lnTo>
                                    <a:lnTo>
                                      <a:pt x="347793" y="242974"/>
                                    </a:lnTo>
                                    <a:lnTo>
                                      <a:pt x="356351" y="241781"/>
                                    </a:lnTo>
                                    <a:lnTo>
                                      <a:pt x="365307" y="240589"/>
                                    </a:lnTo>
                                    <a:lnTo>
                                      <a:pt x="374065" y="238998"/>
                                    </a:lnTo>
                                    <a:lnTo>
                                      <a:pt x="383021" y="236811"/>
                                    </a:lnTo>
                                    <a:lnTo>
                                      <a:pt x="392376" y="234226"/>
                                    </a:lnTo>
                                    <a:lnTo>
                                      <a:pt x="401531" y="231443"/>
                                    </a:lnTo>
                                    <a:lnTo>
                                      <a:pt x="411085" y="228063"/>
                                    </a:lnTo>
                                    <a:lnTo>
                                      <a:pt x="420439" y="224087"/>
                                    </a:lnTo>
                                    <a:lnTo>
                                      <a:pt x="429993" y="219912"/>
                                    </a:lnTo>
                                    <a:lnTo>
                                      <a:pt x="439546" y="214941"/>
                                    </a:lnTo>
                                    <a:lnTo>
                                      <a:pt x="449100" y="209375"/>
                                    </a:lnTo>
                                    <a:lnTo>
                                      <a:pt x="458853" y="203410"/>
                                    </a:lnTo>
                                    <a:lnTo>
                                      <a:pt x="468406" y="196849"/>
                                    </a:lnTo>
                                    <a:close/>
                                    <a:moveTo>
                                      <a:pt x="1634036" y="196849"/>
                                    </a:moveTo>
                                    <a:lnTo>
                                      <a:pt x="1638596" y="199235"/>
                                    </a:lnTo>
                                    <a:lnTo>
                                      <a:pt x="1642560" y="201621"/>
                                    </a:lnTo>
                                    <a:lnTo>
                                      <a:pt x="1646327" y="204404"/>
                                    </a:lnTo>
                                    <a:lnTo>
                                      <a:pt x="1649895" y="207187"/>
                                    </a:lnTo>
                                    <a:lnTo>
                                      <a:pt x="1653067" y="210170"/>
                                    </a:lnTo>
                                    <a:lnTo>
                                      <a:pt x="1656239" y="213152"/>
                                    </a:lnTo>
                                    <a:lnTo>
                                      <a:pt x="1659213" y="216532"/>
                                    </a:lnTo>
                                    <a:lnTo>
                                      <a:pt x="1661790" y="219912"/>
                                    </a:lnTo>
                                    <a:lnTo>
                                      <a:pt x="1664169" y="223490"/>
                                    </a:lnTo>
                                    <a:lnTo>
                                      <a:pt x="1666349" y="227069"/>
                                    </a:lnTo>
                                    <a:lnTo>
                                      <a:pt x="1668332" y="230846"/>
                                    </a:lnTo>
                                    <a:lnTo>
                                      <a:pt x="1670512" y="234823"/>
                                    </a:lnTo>
                                    <a:lnTo>
                                      <a:pt x="1672098" y="238799"/>
                                    </a:lnTo>
                                    <a:lnTo>
                                      <a:pt x="1673882" y="242775"/>
                                    </a:lnTo>
                                    <a:lnTo>
                                      <a:pt x="1675270" y="247149"/>
                                    </a:lnTo>
                                    <a:lnTo>
                                      <a:pt x="1676856" y="251324"/>
                                    </a:lnTo>
                                    <a:lnTo>
                                      <a:pt x="1679235" y="260669"/>
                                    </a:lnTo>
                                    <a:lnTo>
                                      <a:pt x="1681415" y="270212"/>
                                    </a:lnTo>
                                    <a:lnTo>
                                      <a:pt x="1683398" y="280351"/>
                                    </a:lnTo>
                                    <a:lnTo>
                                      <a:pt x="1685578" y="290888"/>
                                    </a:lnTo>
                                    <a:lnTo>
                                      <a:pt x="1689345" y="313155"/>
                                    </a:lnTo>
                                    <a:lnTo>
                                      <a:pt x="1691327" y="324885"/>
                                    </a:lnTo>
                                    <a:lnTo>
                                      <a:pt x="1693706" y="337212"/>
                                    </a:lnTo>
                                    <a:lnTo>
                                      <a:pt x="1697671" y="338007"/>
                                    </a:lnTo>
                                    <a:lnTo>
                                      <a:pt x="1701438" y="339200"/>
                                    </a:lnTo>
                                    <a:lnTo>
                                      <a:pt x="1705204" y="340592"/>
                                    </a:lnTo>
                                    <a:lnTo>
                                      <a:pt x="1708772" y="341785"/>
                                    </a:lnTo>
                                    <a:lnTo>
                                      <a:pt x="1712142" y="343574"/>
                                    </a:lnTo>
                                    <a:lnTo>
                                      <a:pt x="1715116" y="345562"/>
                                    </a:lnTo>
                                    <a:lnTo>
                                      <a:pt x="1718288" y="347948"/>
                                    </a:lnTo>
                                    <a:lnTo>
                                      <a:pt x="1721261" y="350334"/>
                                    </a:lnTo>
                                    <a:lnTo>
                                      <a:pt x="1723640" y="352719"/>
                                    </a:lnTo>
                                    <a:lnTo>
                                      <a:pt x="1726019" y="355702"/>
                                    </a:lnTo>
                                    <a:lnTo>
                                      <a:pt x="1728200" y="358485"/>
                                    </a:lnTo>
                                    <a:lnTo>
                                      <a:pt x="1729984" y="361666"/>
                                    </a:lnTo>
                                    <a:lnTo>
                                      <a:pt x="1731570" y="365046"/>
                                    </a:lnTo>
                                    <a:lnTo>
                                      <a:pt x="1732958" y="368227"/>
                                    </a:lnTo>
                                    <a:lnTo>
                                      <a:pt x="1733949" y="371806"/>
                                    </a:lnTo>
                                    <a:lnTo>
                                      <a:pt x="1734742" y="375384"/>
                                    </a:lnTo>
                                    <a:lnTo>
                                      <a:pt x="1735138" y="379162"/>
                                    </a:lnTo>
                                    <a:lnTo>
                                      <a:pt x="1735138" y="383138"/>
                                    </a:lnTo>
                                    <a:lnTo>
                                      <a:pt x="1734940" y="387114"/>
                                    </a:lnTo>
                                    <a:lnTo>
                                      <a:pt x="1734147" y="391289"/>
                                    </a:lnTo>
                                    <a:lnTo>
                                      <a:pt x="1733156" y="395464"/>
                                    </a:lnTo>
                                    <a:lnTo>
                                      <a:pt x="1731570" y="399639"/>
                                    </a:lnTo>
                                    <a:lnTo>
                                      <a:pt x="1729786" y="403815"/>
                                    </a:lnTo>
                                    <a:lnTo>
                                      <a:pt x="1727407" y="408387"/>
                                    </a:lnTo>
                                    <a:lnTo>
                                      <a:pt x="1724632" y="412562"/>
                                    </a:lnTo>
                                    <a:lnTo>
                                      <a:pt x="1721658" y="416936"/>
                                    </a:lnTo>
                                    <a:lnTo>
                                      <a:pt x="1717891" y="421509"/>
                                    </a:lnTo>
                                    <a:lnTo>
                                      <a:pt x="1713728" y="425883"/>
                                    </a:lnTo>
                                    <a:lnTo>
                                      <a:pt x="1708971" y="430456"/>
                                    </a:lnTo>
                                    <a:lnTo>
                                      <a:pt x="1703816" y="435028"/>
                                    </a:lnTo>
                                    <a:lnTo>
                                      <a:pt x="1698266" y="439402"/>
                                    </a:lnTo>
                                    <a:lnTo>
                                      <a:pt x="1692120" y="443776"/>
                                    </a:lnTo>
                                    <a:lnTo>
                                      <a:pt x="1690336" y="452325"/>
                                    </a:lnTo>
                                    <a:lnTo>
                                      <a:pt x="1688354" y="460477"/>
                                    </a:lnTo>
                                    <a:lnTo>
                                      <a:pt x="1686173" y="468628"/>
                                    </a:lnTo>
                                    <a:lnTo>
                                      <a:pt x="1683993" y="476779"/>
                                    </a:lnTo>
                                    <a:lnTo>
                                      <a:pt x="1681217" y="484732"/>
                                    </a:lnTo>
                                    <a:lnTo>
                                      <a:pt x="1678442" y="492486"/>
                                    </a:lnTo>
                                    <a:lnTo>
                                      <a:pt x="1675270" y="500239"/>
                                    </a:lnTo>
                                    <a:lnTo>
                                      <a:pt x="1671900" y="507794"/>
                                    </a:lnTo>
                                    <a:lnTo>
                                      <a:pt x="1668332" y="515349"/>
                                    </a:lnTo>
                                    <a:lnTo>
                                      <a:pt x="1664565" y="522705"/>
                                    </a:lnTo>
                                    <a:lnTo>
                                      <a:pt x="1660799" y="529863"/>
                                    </a:lnTo>
                                    <a:lnTo>
                                      <a:pt x="1656635" y="536821"/>
                                    </a:lnTo>
                                    <a:lnTo>
                                      <a:pt x="1652274" y="543581"/>
                                    </a:lnTo>
                                    <a:lnTo>
                                      <a:pt x="1647913" y="550142"/>
                                    </a:lnTo>
                                    <a:lnTo>
                                      <a:pt x="1642957" y="556504"/>
                                    </a:lnTo>
                                    <a:lnTo>
                                      <a:pt x="1638001" y="562468"/>
                                    </a:lnTo>
                                    <a:lnTo>
                                      <a:pt x="1633045" y="568234"/>
                                    </a:lnTo>
                                    <a:lnTo>
                                      <a:pt x="1627693" y="573801"/>
                                    </a:lnTo>
                                    <a:lnTo>
                                      <a:pt x="1622340" y="579169"/>
                                    </a:lnTo>
                                    <a:lnTo>
                                      <a:pt x="1616591" y="584139"/>
                                    </a:lnTo>
                                    <a:lnTo>
                                      <a:pt x="1610842" y="588712"/>
                                    </a:lnTo>
                                    <a:lnTo>
                                      <a:pt x="1604895" y="593284"/>
                                    </a:lnTo>
                                    <a:lnTo>
                                      <a:pt x="1598551" y="597261"/>
                                    </a:lnTo>
                                    <a:lnTo>
                                      <a:pt x="1592406" y="600839"/>
                                    </a:lnTo>
                                    <a:lnTo>
                                      <a:pt x="1586062" y="604020"/>
                                    </a:lnTo>
                                    <a:lnTo>
                                      <a:pt x="1579322" y="607003"/>
                                    </a:lnTo>
                                    <a:lnTo>
                                      <a:pt x="1572780" y="609388"/>
                                    </a:lnTo>
                                    <a:lnTo>
                                      <a:pt x="1565842" y="611575"/>
                                    </a:lnTo>
                                    <a:lnTo>
                                      <a:pt x="1558705" y="613365"/>
                                    </a:lnTo>
                                    <a:lnTo>
                                      <a:pt x="1551370" y="614756"/>
                                    </a:lnTo>
                                    <a:lnTo>
                                      <a:pt x="1544036" y="615353"/>
                                    </a:lnTo>
                                    <a:lnTo>
                                      <a:pt x="1536899" y="615949"/>
                                    </a:lnTo>
                                    <a:lnTo>
                                      <a:pt x="1529366" y="615353"/>
                                    </a:lnTo>
                                    <a:lnTo>
                                      <a:pt x="1522031" y="614756"/>
                                    </a:lnTo>
                                    <a:lnTo>
                                      <a:pt x="1514894" y="613365"/>
                                    </a:lnTo>
                                    <a:lnTo>
                                      <a:pt x="1507758" y="611575"/>
                                    </a:lnTo>
                                    <a:lnTo>
                                      <a:pt x="1500819" y="609388"/>
                                    </a:lnTo>
                                    <a:lnTo>
                                      <a:pt x="1494079" y="607003"/>
                                    </a:lnTo>
                                    <a:lnTo>
                                      <a:pt x="1487537" y="604020"/>
                                    </a:lnTo>
                                    <a:lnTo>
                                      <a:pt x="1481193" y="600839"/>
                                    </a:lnTo>
                                    <a:lnTo>
                                      <a:pt x="1474850" y="597261"/>
                                    </a:lnTo>
                                    <a:lnTo>
                                      <a:pt x="1468506" y="593284"/>
                                    </a:lnTo>
                                    <a:lnTo>
                                      <a:pt x="1462559" y="588712"/>
                                    </a:lnTo>
                                    <a:lnTo>
                                      <a:pt x="1456810" y="584139"/>
                                    </a:lnTo>
                                    <a:lnTo>
                                      <a:pt x="1451259" y="579169"/>
                                    </a:lnTo>
                                    <a:lnTo>
                                      <a:pt x="1445708" y="573801"/>
                                    </a:lnTo>
                                    <a:lnTo>
                                      <a:pt x="1440356" y="568234"/>
                                    </a:lnTo>
                                    <a:lnTo>
                                      <a:pt x="1435400" y="562468"/>
                                    </a:lnTo>
                                    <a:lnTo>
                                      <a:pt x="1430444" y="556504"/>
                                    </a:lnTo>
                                    <a:lnTo>
                                      <a:pt x="1425885" y="550142"/>
                                    </a:lnTo>
                                    <a:lnTo>
                                      <a:pt x="1421127" y="543581"/>
                                    </a:lnTo>
                                    <a:lnTo>
                                      <a:pt x="1416964" y="536821"/>
                                    </a:lnTo>
                                    <a:lnTo>
                                      <a:pt x="1412801" y="529863"/>
                                    </a:lnTo>
                                    <a:lnTo>
                                      <a:pt x="1408638" y="522705"/>
                                    </a:lnTo>
                                    <a:lnTo>
                                      <a:pt x="1404871" y="515349"/>
                                    </a:lnTo>
                                    <a:lnTo>
                                      <a:pt x="1401699" y="507794"/>
                                    </a:lnTo>
                                    <a:lnTo>
                                      <a:pt x="1398329" y="500239"/>
                                    </a:lnTo>
                                    <a:lnTo>
                                      <a:pt x="1395157" y="492486"/>
                                    </a:lnTo>
                                    <a:lnTo>
                                      <a:pt x="1392382" y="484732"/>
                                    </a:lnTo>
                                    <a:lnTo>
                                      <a:pt x="1389607" y="476779"/>
                                    </a:lnTo>
                                    <a:lnTo>
                                      <a:pt x="1387228" y="468628"/>
                                    </a:lnTo>
                                    <a:lnTo>
                                      <a:pt x="1385047" y="460477"/>
                                    </a:lnTo>
                                    <a:lnTo>
                                      <a:pt x="1383263" y="452325"/>
                                    </a:lnTo>
                                    <a:lnTo>
                                      <a:pt x="1381479" y="443776"/>
                                    </a:lnTo>
                                    <a:lnTo>
                                      <a:pt x="1375333" y="439402"/>
                                    </a:lnTo>
                                    <a:lnTo>
                                      <a:pt x="1369585" y="435028"/>
                                    </a:lnTo>
                                    <a:lnTo>
                                      <a:pt x="1364430" y="430456"/>
                                    </a:lnTo>
                                    <a:lnTo>
                                      <a:pt x="1359673" y="425883"/>
                                    </a:lnTo>
                                    <a:lnTo>
                                      <a:pt x="1355510" y="421509"/>
                                    </a:lnTo>
                                    <a:lnTo>
                                      <a:pt x="1351941" y="416936"/>
                                    </a:lnTo>
                                    <a:lnTo>
                                      <a:pt x="1348769" y="412562"/>
                                    </a:lnTo>
                                    <a:lnTo>
                                      <a:pt x="1345994" y="408387"/>
                                    </a:lnTo>
                                    <a:lnTo>
                                      <a:pt x="1343813" y="403815"/>
                                    </a:lnTo>
                                    <a:lnTo>
                                      <a:pt x="1341831" y="399639"/>
                                    </a:lnTo>
                                    <a:lnTo>
                                      <a:pt x="1340443" y="395464"/>
                                    </a:lnTo>
                                    <a:lnTo>
                                      <a:pt x="1339452" y="391289"/>
                                    </a:lnTo>
                                    <a:lnTo>
                                      <a:pt x="1338659" y="387114"/>
                                    </a:lnTo>
                                    <a:lnTo>
                                      <a:pt x="1338263" y="383138"/>
                                    </a:lnTo>
                                    <a:lnTo>
                                      <a:pt x="1338263" y="379162"/>
                                    </a:lnTo>
                                    <a:lnTo>
                                      <a:pt x="1338659" y="375384"/>
                                    </a:lnTo>
                                    <a:lnTo>
                                      <a:pt x="1339452" y="371806"/>
                                    </a:lnTo>
                                    <a:lnTo>
                                      <a:pt x="1340443" y="368227"/>
                                    </a:lnTo>
                                    <a:lnTo>
                                      <a:pt x="1341831" y="365046"/>
                                    </a:lnTo>
                                    <a:lnTo>
                                      <a:pt x="1343417" y="361666"/>
                                    </a:lnTo>
                                    <a:lnTo>
                                      <a:pt x="1345399" y="358485"/>
                                    </a:lnTo>
                                    <a:lnTo>
                                      <a:pt x="1347382" y="355702"/>
                                    </a:lnTo>
                                    <a:lnTo>
                                      <a:pt x="1349761" y="352719"/>
                                    </a:lnTo>
                                    <a:lnTo>
                                      <a:pt x="1352536" y="350334"/>
                                    </a:lnTo>
                                    <a:lnTo>
                                      <a:pt x="1355311" y="347948"/>
                                    </a:lnTo>
                                    <a:lnTo>
                                      <a:pt x="1358285" y="345562"/>
                                    </a:lnTo>
                                    <a:lnTo>
                                      <a:pt x="1361457" y="343574"/>
                                    </a:lnTo>
                                    <a:lnTo>
                                      <a:pt x="1364827" y="341785"/>
                                    </a:lnTo>
                                    <a:lnTo>
                                      <a:pt x="1368395" y="340592"/>
                                    </a:lnTo>
                                    <a:lnTo>
                                      <a:pt x="1371963" y="339200"/>
                                    </a:lnTo>
                                    <a:lnTo>
                                      <a:pt x="1375928" y="338007"/>
                                    </a:lnTo>
                                    <a:lnTo>
                                      <a:pt x="1379695" y="337212"/>
                                    </a:lnTo>
                                    <a:lnTo>
                                      <a:pt x="1382867" y="321108"/>
                                    </a:lnTo>
                                    <a:lnTo>
                                      <a:pt x="1385444" y="305799"/>
                                    </a:lnTo>
                                    <a:lnTo>
                                      <a:pt x="1388219" y="291485"/>
                                    </a:lnTo>
                                    <a:lnTo>
                                      <a:pt x="1390598" y="277369"/>
                                    </a:lnTo>
                                    <a:lnTo>
                                      <a:pt x="1391986" y="270808"/>
                                    </a:lnTo>
                                    <a:lnTo>
                                      <a:pt x="1393175" y="264446"/>
                                    </a:lnTo>
                                    <a:lnTo>
                                      <a:pt x="1394761" y="258283"/>
                                    </a:lnTo>
                                    <a:lnTo>
                                      <a:pt x="1396545" y="252119"/>
                                    </a:lnTo>
                                    <a:lnTo>
                                      <a:pt x="1398329" y="246354"/>
                                    </a:lnTo>
                                    <a:lnTo>
                                      <a:pt x="1400510" y="240787"/>
                                    </a:lnTo>
                                    <a:lnTo>
                                      <a:pt x="1402691" y="235419"/>
                                    </a:lnTo>
                                    <a:lnTo>
                                      <a:pt x="1405268" y="230250"/>
                                    </a:lnTo>
                                    <a:lnTo>
                                      <a:pt x="1410224" y="232039"/>
                                    </a:lnTo>
                                    <a:lnTo>
                                      <a:pt x="1417162" y="234027"/>
                                    </a:lnTo>
                                    <a:lnTo>
                                      <a:pt x="1425885" y="236612"/>
                                    </a:lnTo>
                                    <a:lnTo>
                                      <a:pt x="1435796" y="238799"/>
                                    </a:lnTo>
                                    <a:lnTo>
                                      <a:pt x="1441545" y="239793"/>
                                    </a:lnTo>
                                    <a:lnTo>
                                      <a:pt x="1447294" y="240986"/>
                                    </a:lnTo>
                                    <a:lnTo>
                                      <a:pt x="1453638" y="241781"/>
                                    </a:lnTo>
                                    <a:lnTo>
                                      <a:pt x="1460378" y="242775"/>
                                    </a:lnTo>
                                    <a:lnTo>
                                      <a:pt x="1467317" y="243372"/>
                                    </a:lnTo>
                                    <a:lnTo>
                                      <a:pt x="1474255" y="243769"/>
                                    </a:lnTo>
                                    <a:lnTo>
                                      <a:pt x="1481788" y="244167"/>
                                    </a:lnTo>
                                    <a:lnTo>
                                      <a:pt x="1489519" y="244366"/>
                                    </a:lnTo>
                                    <a:lnTo>
                                      <a:pt x="1497449" y="244167"/>
                                    </a:lnTo>
                                    <a:lnTo>
                                      <a:pt x="1505577" y="243571"/>
                                    </a:lnTo>
                                    <a:lnTo>
                                      <a:pt x="1513903" y="242974"/>
                                    </a:lnTo>
                                    <a:lnTo>
                                      <a:pt x="1522428" y="241781"/>
                                    </a:lnTo>
                                    <a:lnTo>
                                      <a:pt x="1531348" y="240588"/>
                                    </a:lnTo>
                                    <a:lnTo>
                                      <a:pt x="1540071" y="238998"/>
                                    </a:lnTo>
                                    <a:lnTo>
                                      <a:pt x="1549190" y="236811"/>
                                    </a:lnTo>
                                    <a:lnTo>
                                      <a:pt x="1558309" y="234226"/>
                                    </a:lnTo>
                                    <a:lnTo>
                                      <a:pt x="1567626" y="231443"/>
                                    </a:lnTo>
                                    <a:lnTo>
                                      <a:pt x="1576943" y="228063"/>
                                    </a:lnTo>
                                    <a:lnTo>
                                      <a:pt x="1586261" y="224087"/>
                                    </a:lnTo>
                                    <a:lnTo>
                                      <a:pt x="1595776" y="219912"/>
                                    </a:lnTo>
                                    <a:lnTo>
                                      <a:pt x="1605292" y="214941"/>
                                    </a:lnTo>
                                    <a:lnTo>
                                      <a:pt x="1615005" y="209374"/>
                                    </a:lnTo>
                                    <a:lnTo>
                                      <a:pt x="1624521" y="203410"/>
                                    </a:lnTo>
                                    <a:lnTo>
                                      <a:pt x="1634036" y="196849"/>
                                    </a:lnTo>
                                    <a:close/>
                                    <a:moveTo>
                                      <a:pt x="1059458" y="115887"/>
                                    </a:moveTo>
                                    <a:lnTo>
                                      <a:pt x="1064419" y="118470"/>
                                    </a:lnTo>
                                    <a:lnTo>
                                      <a:pt x="1068785" y="121251"/>
                                    </a:lnTo>
                                    <a:lnTo>
                                      <a:pt x="1072952" y="124232"/>
                                    </a:lnTo>
                                    <a:lnTo>
                                      <a:pt x="1076920" y="127014"/>
                                    </a:lnTo>
                                    <a:lnTo>
                                      <a:pt x="1080492" y="130391"/>
                                    </a:lnTo>
                                    <a:lnTo>
                                      <a:pt x="1083667" y="133769"/>
                                    </a:lnTo>
                                    <a:lnTo>
                                      <a:pt x="1086842" y="137346"/>
                                    </a:lnTo>
                                    <a:lnTo>
                                      <a:pt x="1089819" y="141121"/>
                                    </a:lnTo>
                                    <a:lnTo>
                                      <a:pt x="1092399" y="144896"/>
                                    </a:lnTo>
                                    <a:lnTo>
                                      <a:pt x="1094780" y="148870"/>
                                    </a:lnTo>
                                    <a:lnTo>
                                      <a:pt x="1097360" y="152844"/>
                                    </a:lnTo>
                                    <a:lnTo>
                                      <a:pt x="1099344" y="157017"/>
                                    </a:lnTo>
                                    <a:lnTo>
                                      <a:pt x="1101328" y="161587"/>
                                    </a:lnTo>
                                    <a:lnTo>
                                      <a:pt x="1103114" y="166157"/>
                                    </a:lnTo>
                                    <a:lnTo>
                                      <a:pt x="1104900" y="170727"/>
                                    </a:lnTo>
                                    <a:lnTo>
                                      <a:pt x="1106091" y="175495"/>
                                    </a:lnTo>
                                    <a:lnTo>
                                      <a:pt x="1109067" y="185430"/>
                                    </a:lnTo>
                                    <a:lnTo>
                                      <a:pt x="1111449" y="195961"/>
                                    </a:lnTo>
                                    <a:lnTo>
                                      <a:pt x="1113631" y="207088"/>
                                    </a:lnTo>
                                    <a:lnTo>
                                      <a:pt x="1115616" y="218612"/>
                                    </a:lnTo>
                                    <a:lnTo>
                                      <a:pt x="1119981" y="243052"/>
                                    </a:lnTo>
                                    <a:lnTo>
                                      <a:pt x="1122164" y="255570"/>
                                    </a:lnTo>
                                    <a:lnTo>
                                      <a:pt x="1124744" y="269081"/>
                                    </a:lnTo>
                                    <a:lnTo>
                                      <a:pt x="1128911" y="269876"/>
                                    </a:lnTo>
                                    <a:lnTo>
                                      <a:pt x="1133277" y="271068"/>
                                    </a:lnTo>
                                    <a:lnTo>
                                      <a:pt x="1137246" y="272459"/>
                                    </a:lnTo>
                                    <a:lnTo>
                                      <a:pt x="1141214" y="274049"/>
                                    </a:lnTo>
                                    <a:lnTo>
                                      <a:pt x="1144786" y="276036"/>
                                    </a:lnTo>
                                    <a:lnTo>
                                      <a:pt x="1148358" y="278420"/>
                                    </a:lnTo>
                                    <a:lnTo>
                                      <a:pt x="1151533" y="280606"/>
                                    </a:lnTo>
                                    <a:lnTo>
                                      <a:pt x="1154708" y="283189"/>
                                    </a:lnTo>
                                    <a:lnTo>
                                      <a:pt x="1157685" y="286169"/>
                                    </a:lnTo>
                                    <a:lnTo>
                                      <a:pt x="1160066" y="288951"/>
                                    </a:lnTo>
                                    <a:lnTo>
                                      <a:pt x="1162447" y="292329"/>
                                    </a:lnTo>
                                    <a:lnTo>
                                      <a:pt x="1164432" y="295707"/>
                                    </a:lnTo>
                                    <a:lnTo>
                                      <a:pt x="1166217" y="299283"/>
                                    </a:lnTo>
                                    <a:lnTo>
                                      <a:pt x="1167607" y="302661"/>
                                    </a:lnTo>
                                    <a:lnTo>
                                      <a:pt x="1168996" y="306834"/>
                                    </a:lnTo>
                                    <a:lnTo>
                                      <a:pt x="1169591" y="310808"/>
                                    </a:lnTo>
                                    <a:lnTo>
                                      <a:pt x="1169988" y="314781"/>
                                    </a:lnTo>
                                    <a:lnTo>
                                      <a:pt x="1169988" y="318954"/>
                                    </a:lnTo>
                                    <a:lnTo>
                                      <a:pt x="1169789" y="323325"/>
                                    </a:lnTo>
                                    <a:lnTo>
                                      <a:pt x="1168996" y="327895"/>
                                    </a:lnTo>
                                    <a:lnTo>
                                      <a:pt x="1167805" y="332267"/>
                                    </a:lnTo>
                                    <a:lnTo>
                                      <a:pt x="1166217" y="337035"/>
                                    </a:lnTo>
                                    <a:lnTo>
                                      <a:pt x="1164233" y="341605"/>
                                    </a:lnTo>
                                    <a:lnTo>
                                      <a:pt x="1161653" y="346374"/>
                                    </a:lnTo>
                                    <a:lnTo>
                                      <a:pt x="1158677" y="351143"/>
                                    </a:lnTo>
                                    <a:lnTo>
                                      <a:pt x="1155105" y="356110"/>
                                    </a:lnTo>
                                    <a:lnTo>
                                      <a:pt x="1151136" y="360879"/>
                                    </a:lnTo>
                                    <a:lnTo>
                                      <a:pt x="1146771" y="365846"/>
                                    </a:lnTo>
                                    <a:lnTo>
                                      <a:pt x="1141611" y="370814"/>
                                    </a:lnTo>
                                    <a:lnTo>
                                      <a:pt x="1135856" y="375583"/>
                                    </a:lnTo>
                                    <a:lnTo>
                                      <a:pt x="1129705" y="380550"/>
                                    </a:lnTo>
                                    <a:lnTo>
                                      <a:pt x="1122958" y="385319"/>
                                    </a:lnTo>
                                    <a:lnTo>
                                      <a:pt x="1120974" y="394459"/>
                                    </a:lnTo>
                                    <a:lnTo>
                                      <a:pt x="1118989" y="403400"/>
                                    </a:lnTo>
                                    <a:lnTo>
                                      <a:pt x="1116608" y="412341"/>
                                    </a:lnTo>
                                    <a:lnTo>
                                      <a:pt x="1113830" y="421084"/>
                                    </a:lnTo>
                                    <a:lnTo>
                                      <a:pt x="1111052" y="429827"/>
                                    </a:lnTo>
                                    <a:lnTo>
                                      <a:pt x="1107877" y="438371"/>
                                    </a:lnTo>
                                    <a:lnTo>
                                      <a:pt x="1104503" y="446915"/>
                                    </a:lnTo>
                                    <a:lnTo>
                                      <a:pt x="1101130" y="455061"/>
                                    </a:lnTo>
                                    <a:lnTo>
                                      <a:pt x="1097360" y="463406"/>
                                    </a:lnTo>
                                    <a:lnTo>
                                      <a:pt x="1092994" y="471354"/>
                                    </a:lnTo>
                                    <a:lnTo>
                                      <a:pt x="1088827" y="479103"/>
                                    </a:lnTo>
                                    <a:lnTo>
                                      <a:pt x="1084263" y="486654"/>
                                    </a:lnTo>
                                    <a:lnTo>
                                      <a:pt x="1079500" y="494006"/>
                                    </a:lnTo>
                                    <a:lnTo>
                                      <a:pt x="1074738" y="501357"/>
                                    </a:lnTo>
                                    <a:lnTo>
                                      <a:pt x="1069380" y="508113"/>
                                    </a:lnTo>
                                    <a:lnTo>
                                      <a:pt x="1064022" y="514670"/>
                                    </a:lnTo>
                                    <a:lnTo>
                                      <a:pt x="1058466" y="521028"/>
                                    </a:lnTo>
                                    <a:lnTo>
                                      <a:pt x="1052711" y="526989"/>
                                    </a:lnTo>
                                    <a:lnTo>
                                      <a:pt x="1046758" y="532751"/>
                                    </a:lnTo>
                                    <a:lnTo>
                                      <a:pt x="1040408" y="538116"/>
                                    </a:lnTo>
                                    <a:lnTo>
                                      <a:pt x="1034256" y="543282"/>
                                    </a:lnTo>
                                    <a:lnTo>
                                      <a:pt x="1027708" y="548250"/>
                                    </a:lnTo>
                                    <a:lnTo>
                                      <a:pt x="1020961" y="552422"/>
                                    </a:lnTo>
                                    <a:lnTo>
                                      <a:pt x="1014016" y="556396"/>
                                    </a:lnTo>
                                    <a:lnTo>
                                      <a:pt x="1007070" y="559973"/>
                                    </a:lnTo>
                                    <a:lnTo>
                                      <a:pt x="999927" y="563350"/>
                                    </a:lnTo>
                                    <a:lnTo>
                                      <a:pt x="992386" y="565933"/>
                                    </a:lnTo>
                                    <a:lnTo>
                                      <a:pt x="985044" y="568318"/>
                                    </a:lnTo>
                                    <a:lnTo>
                                      <a:pt x="977305" y="570106"/>
                                    </a:lnTo>
                                    <a:lnTo>
                                      <a:pt x="969566" y="571497"/>
                                    </a:lnTo>
                                    <a:lnTo>
                                      <a:pt x="961430" y="572689"/>
                                    </a:lnTo>
                                    <a:lnTo>
                                      <a:pt x="953294" y="573087"/>
                                    </a:lnTo>
                                    <a:lnTo>
                                      <a:pt x="945158" y="572689"/>
                                    </a:lnTo>
                                    <a:lnTo>
                                      <a:pt x="937220" y="571497"/>
                                    </a:lnTo>
                                    <a:lnTo>
                                      <a:pt x="929283" y="570106"/>
                                    </a:lnTo>
                                    <a:lnTo>
                                      <a:pt x="921544" y="568318"/>
                                    </a:lnTo>
                                    <a:lnTo>
                                      <a:pt x="914003" y="565933"/>
                                    </a:lnTo>
                                    <a:lnTo>
                                      <a:pt x="906661" y="563350"/>
                                    </a:lnTo>
                                    <a:lnTo>
                                      <a:pt x="899716" y="559973"/>
                                    </a:lnTo>
                                    <a:lnTo>
                                      <a:pt x="892572" y="556396"/>
                                    </a:lnTo>
                                    <a:lnTo>
                                      <a:pt x="885626" y="552422"/>
                                    </a:lnTo>
                                    <a:lnTo>
                                      <a:pt x="879078" y="548250"/>
                                    </a:lnTo>
                                    <a:lnTo>
                                      <a:pt x="872331" y="543282"/>
                                    </a:lnTo>
                                    <a:lnTo>
                                      <a:pt x="866180" y="538116"/>
                                    </a:lnTo>
                                    <a:lnTo>
                                      <a:pt x="860028" y="532751"/>
                                    </a:lnTo>
                                    <a:lnTo>
                                      <a:pt x="853876" y="526989"/>
                                    </a:lnTo>
                                    <a:lnTo>
                                      <a:pt x="848122" y="521028"/>
                                    </a:lnTo>
                                    <a:lnTo>
                                      <a:pt x="842566" y="514670"/>
                                    </a:lnTo>
                                    <a:lnTo>
                                      <a:pt x="837009" y="508113"/>
                                    </a:lnTo>
                                    <a:lnTo>
                                      <a:pt x="832048" y="501357"/>
                                    </a:lnTo>
                                    <a:lnTo>
                                      <a:pt x="827087" y="494006"/>
                                    </a:lnTo>
                                    <a:lnTo>
                                      <a:pt x="822325" y="486654"/>
                                    </a:lnTo>
                                    <a:lnTo>
                                      <a:pt x="817761" y="479103"/>
                                    </a:lnTo>
                                    <a:lnTo>
                                      <a:pt x="813594" y="471354"/>
                                    </a:lnTo>
                                    <a:lnTo>
                                      <a:pt x="809426" y="463406"/>
                                    </a:lnTo>
                                    <a:lnTo>
                                      <a:pt x="805656" y="455061"/>
                                    </a:lnTo>
                                    <a:lnTo>
                                      <a:pt x="802084" y="446915"/>
                                    </a:lnTo>
                                    <a:lnTo>
                                      <a:pt x="798711" y="438371"/>
                                    </a:lnTo>
                                    <a:lnTo>
                                      <a:pt x="795337" y="429827"/>
                                    </a:lnTo>
                                    <a:lnTo>
                                      <a:pt x="792559" y="421084"/>
                                    </a:lnTo>
                                    <a:lnTo>
                                      <a:pt x="789980" y="412341"/>
                                    </a:lnTo>
                                    <a:lnTo>
                                      <a:pt x="787598" y="403400"/>
                                    </a:lnTo>
                                    <a:lnTo>
                                      <a:pt x="785415" y="394459"/>
                                    </a:lnTo>
                                    <a:lnTo>
                                      <a:pt x="783629" y="385319"/>
                                    </a:lnTo>
                                    <a:lnTo>
                                      <a:pt x="776883" y="380550"/>
                                    </a:lnTo>
                                    <a:lnTo>
                                      <a:pt x="770731" y="375583"/>
                                    </a:lnTo>
                                    <a:lnTo>
                                      <a:pt x="764976" y="370814"/>
                                    </a:lnTo>
                                    <a:lnTo>
                                      <a:pt x="759817" y="365846"/>
                                    </a:lnTo>
                                    <a:lnTo>
                                      <a:pt x="755451" y="360879"/>
                                    </a:lnTo>
                                    <a:lnTo>
                                      <a:pt x="751483" y="356110"/>
                                    </a:lnTo>
                                    <a:lnTo>
                                      <a:pt x="747911" y="351143"/>
                                    </a:lnTo>
                                    <a:lnTo>
                                      <a:pt x="745133" y="346374"/>
                                    </a:lnTo>
                                    <a:lnTo>
                                      <a:pt x="742354" y="341605"/>
                                    </a:lnTo>
                                    <a:lnTo>
                                      <a:pt x="740370" y="337035"/>
                                    </a:lnTo>
                                    <a:lnTo>
                                      <a:pt x="738783" y="332267"/>
                                    </a:lnTo>
                                    <a:lnTo>
                                      <a:pt x="737790" y="327895"/>
                                    </a:lnTo>
                                    <a:lnTo>
                                      <a:pt x="736798" y="323325"/>
                                    </a:lnTo>
                                    <a:lnTo>
                                      <a:pt x="736600" y="318954"/>
                                    </a:lnTo>
                                    <a:lnTo>
                                      <a:pt x="736600" y="314781"/>
                                    </a:lnTo>
                                    <a:lnTo>
                                      <a:pt x="736997" y="310808"/>
                                    </a:lnTo>
                                    <a:lnTo>
                                      <a:pt x="737790" y="306834"/>
                                    </a:lnTo>
                                    <a:lnTo>
                                      <a:pt x="738783" y="302661"/>
                                    </a:lnTo>
                                    <a:lnTo>
                                      <a:pt x="740370" y="299283"/>
                                    </a:lnTo>
                                    <a:lnTo>
                                      <a:pt x="742156" y="295707"/>
                                    </a:lnTo>
                                    <a:lnTo>
                                      <a:pt x="744140" y="292329"/>
                                    </a:lnTo>
                                    <a:lnTo>
                                      <a:pt x="746522" y="288951"/>
                                    </a:lnTo>
                                    <a:lnTo>
                                      <a:pt x="749101" y="286169"/>
                                    </a:lnTo>
                                    <a:lnTo>
                                      <a:pt x="751879" y="283189"/>
                                    </a:lnTo>
                                    <a:lnTo>
                                      <a:pt x="755054" y="280606"/>
                                    </a:lnTo>
                                    <a:lnTo>
                                      <a:pt x="758428" y="278420"/>
                                    </a:lnTo>
                                    <a:lnTo>
                                      <a:pt x="761801" y="276036"/>
                                    </a:lnTo>
                                    <a:lnTo>
                                      <a:pt x="765373" y="274049"/>
                                    </a:lnTo>
                                    <a:lnTo>
                                      <a:pt x="769342" y="272459"/>
                                    </a:lnTo>
                                    <a:lnTo>
                                      <a:pt x="773509" y="271068"/>
                                    </a:lnTo>
                                    <a:lnTo>
                                      <a:pt x="777478" y="269876"/>
                                    </a:lnTo>
                                    <a:lnTo>
                                      <a:pt x="781844" y="269081"/>
                                    </a:lnTo>
                                    <a:lnTo>
                                      <a:pt x="785217" y="251596"/>
                                    </a:lnTo>
                                    <a:lnTo>
                                      <a:pt x="787995" y="234707"/>
                                    </a:lnTo>
                                    <a:lnTo>
                                      <a:pt x="790773" y="219010"/>
                                    </a:lnTo>
                                    <a:lnTo>
                                      <a:pt x="793551" y="203909"/>
                                    </a:lnTo>
                                    <a:lnTo>
                                      <a:pt x="794940" y="196557"/>
                                    </a:lnTo>
                                    <a:lnTo>
                                      <a:pt x="796528" y="189404"/>
                                    </a:lnTo>
                                    <a:lnTo>
                                      <a:pt x="798314" y="182847"/>
                                    </a:lnTo>
                                    <a:lnTo>
                                      <a:pt x="800100" y="176091"/>
                                    </a:lnTo>
                                    <a:lnTo>
                                      <a:pt x="802084" y="169932"/>
                                    </a:lnTo>
                                    <a:lnTo>
                                      <a:pt x="804465" y="163772"/>
                                    </a:lnTo>
                                    <a:lnTo>
                                      <a:pt x="806847" y="158010"/>
                                    </a:lnTo>
                                    <a:lnTo>
                                      <a:pt x="809625" y="152447"/>
                                    </a:lnTo>
                                    <a:lnTo>
                                      <a:pt x="815181" y="154235"/>
                                    </a:lnTo>
                                    <a:lnTo>
                                      <a:pt x="822722" y="156619"/>
                                    </a:lnTo>
                                    <a:lnTo>
                                      <a:pt x="832048" y="159004"/>
                                    </a:lnTo>
                                    <a:lnTo>
                                      <a:pt x="843161" y="161785"/>
                                    </a:lnTo>
                                    <a:lnTo>
                                      <a:pt x="849114" y="162779"/>
                                    </a:lnTo>
                                    <a:lnTo>
                                      <a:pt x="855662" y="163971"/>
                                    </a:lnTo>
                                    <a:lnTo>
                                      <a:pt x="862608" y="164964"/>
                                    </a:lnTo>
                                    <a:lnTo>
                                      <a:pt x="869751" y="165958"/>
                                    </a:lnTo>
                                    <a:lnTo>
                                      <a:pt x="877292" y="166554"/>
                                    </a:lnTo>
                                    <a:lnTo>
                                      <a:pt x="885230" y="166951"/>
                                    </a:lnTo>
                                    <a:lnTo>
                                      <a:pt x="893167" y="167548"/>
                                    </a:lnTo>
                                    <a:lnTo>
                                      <a:pt x="901700" y="167548"/>
                                    </a:lnTo>
                                    <a:lnTo>
                                      <a:pt x="910233" y="167548"/>
                                    </a:lnTo>
                                    <a:lnTo>
                                      <a:pt x="919162" y="166753"/>
                                    </a:lnTo>
                                    <a:lnTo>
                                      <a:pt x="928489" y="166157"/>
                                    </a:lnTo>
                                    <a:lnTo>
                                      <a:pt x="937816" y="164964"/>
                                    </a:lnTo>
                                    <a:lnTo>
                                      <a:pt x="947341" y="163574"/>
                                    </a:lnTo>
                                    <a:lnTo>
                                      <a:pt x="956866" y="161785"/>
                                    </a:lnTo>
                                    <a:lnTo>
                                      <a:pt x="966788" y="159401"/>
                                    </a:lnTo>
                                    <a:lnTo>
                                      <a:pt x="976908" y="156818"/>
                                    </a:lnTo>
                                    <a:lnTo>
                                      <a:pt x="986830" y="153440"/>
                                    </a:lnTo>
                                    <a:lnTo>
                                      <a:pt x="997148" y="149864"/>
                                    </a:lnTo>
                                    <a:lnTo>
                                      <a:pt x="1007467" y="145691"/>
                                    </a:lnTo>
                                    <a:lnTo>
                                      <a:pt x="1017786" y="140922"/>
                                    </a:lnTo>
                                    <a:lnTo>
                                      <a:pt x="1028303" y="135557"/>
                                    </a:lnTo>
                                    <a:lnTo>
                                      <a:pt x="1038622" y="129795"/>
                                    </a:lnTo>
                                    <a:lnTo>
                                      <a:pt x="1043781" y="126417"/>
                                    </a:lnTo>
                                    <a:lnTo>
                                      <a:pt x="1049139" y="123040"/>
                                    </a:lnTo>
                                    <a:lnTo>
                                      <a:pt x="1054497" y="119463"/>
                                    </a:lnTo>
                                    <a:lnTo>
                                      <a:pt x="1059458" y="115887"/>
                                    </a:lnTo>
                                    <a:close/>
                                    <a:moveTo>
                                      <a:pt x="360477" y="92074"/>
                                    </a:moveTo>
                                    <a:lnTo>
                                      <a:pt x="370581" y="92074"/>
                                    </a:lnTo>
                                    <a:lnTo>
                                      <a:pt x="380289" y="92272"/>
                                    </a:lnTo>
                                    <a:lnTo>
                                      <a:pt x="389997" y="92866"/>
                                    </a:lnTo>
                                    <a:lnTo>
                                      <a:pt x="399507" y="93855"/>
                                    </a:lnTo>
                                    <a:lnTo>
                                      <a:pt x="408621" y="95041"/>
                                    </a:lnTo>
                                    <a:lnTo>
                                      <a:pt x="417734" y="96822"/>
                                    </a:lnTo>
                                    <a:lnTo>
                                      <a:pt x="426056" y="98602"/>
                                    </a:lnTo>
                                    <a:lnTo>
                                      <a:pt x="434575" y="100976"/>
                                    </a:lnTo>
                                    <a:lnTo>
                                      <a:pt x="442302" y="103349"/>
                                    </a:lnTo>
                                    <a:lnTo>
                                      <a:pt x="449830" y="106316"/>
                                    </a:lnTo>
                                    <a:lnTo>
                                      <a:pt x="456765" y="109481"/>
                                    </a:lnTo>
                                    <a:lnTo>
                                      <a:pt x="463501" y="112646"/>
                                    </a:lnTo>
                                    <a:lnTo>
                                      <a:pt x="469444" y="116207"/>
                                    </a:lnTo>
                                    <a:lnTo>
                                      <a:pt x="474992" y="120163"/>
                                    </a:lnTo>
                                    <a:lnTo>
                                      <a:pt x="480143" y="124119"/>
                                    </a:lnTo>
                                    <a:lnTo>
                                      <a:pt x="482322" y="126097"/>
                                    </a:lnTo>
                                    <a:lnTo>
                                      <a:pt x="484304" y="128471"/>
                                    </a:lnTo>
                                    <a:lnTo>
                                      <a:pt x="486285" y="130647"/>
                                    </a:lnTo>
                                    <a:lnTo>
                                      <a:pt x="488068" y="132823"/>
                                    </a:lnTo>
                                    <a:lnTo>
                                      <a:pt x="492030" y="133021"/>
                                    </a:lnTo>
                                    <a:lnTo>
                                      <a:pt x="495795" y="133416"/>
                                    </a:lnTo>
                                    <a:lnTo>
                                      <a:pt x="499361" y="134207"/>
                                    </a:lnTo>
                                    <a:lnTo>
                                      <a:pt x="502927" y="134999"/>
                                    </a:lnTo>
                                    <a:lnTo>
                                      <a:pt x="506295" y="136185"/>
                                    </a:lnTo>
                                    <a:lnTo>
                                      <a:pt x="509267" y="137372"/>
                                    </a:lnTo>
                                    <a:lnTo>
                                      <a:pt x="512437" y="138955"/>
                                    </a:lnTo>
                                    <a:lnTo>
                                      <a:pt x="515409" y="140735"/>
                                    </a:lnTo>
                                    <a:lnTo>
                                      <a:pt x="518183" y="142515"/>
                                    </a:lnTo>
                                    <a:lnTo>
                                      <a:pt x="520758" y="144691"/>
                                    </a:lnTo>
                                    <a:lnTo>
                                      <a:pt x="523532" y="147065"/>
                                    </a:lnTo>
                                    <a:lnTo>
                                      <a:pt x="525909" y="149439"/>
                                    </a:lnTo>
                                    <a:lnTo>
                                      <a:pt x="528089" y="152010"/>
                                    </a:lnTo>
                                    <a:lnTo>
                                      <a:pt x="530466" y="154779"/>
                                    </a:lnTo>
                                    <a:lnTo>
                                      <a:pt x="532646" y="157747"/>
                                    </a:lnTo>
                                    <a:lnTo>
                                      <a:pt x="534627" y="160714"/>
                                    </a:lnTo>
                                    <a:lnTo>
                                      <a:pt x="536410" y="164076"/>
                                    </a:lnTo>
                                    <a:lnTo>
                                      <a:pt x="538391" y="167241"/>
                                    </a:lnTo>
                                    <a:lnTo>
                                      <a:pt x="539976" y="170604"/>
                                    </a:lnTo>
                                    <a:lnTo>
                                      <a:pt x="541363" y="174362"/>
                                    </a:lnTo>
                                    <a:lnTo>
                                      <a:pt x="544533" y="181681"/>
                                    </a:lnTo>
                                    <a:lnTo>
                                      <a:pt x="546910" y="189396"/>
                                    </a:lnTo>
                                    <a:lnTo>
                                      <a:pt x="549288" y="197704"/>
                                    </a:lnTo>
                                    <a:lnTo>
                                      <a:pt x="551269" y="206012"/>
                                    </a:lnTo>
                                    <a:lnTo>
                                      <a:pt x="552656" y="214715"/>
                                    </a:lnTo>
                                    <a:lnTo>
                                      <a:pt x="554043" y="223419"/>
                                    </a:lnTo>
                                    <a:lnTo>
                                      <a:pt x="555232" y="232320"/>
                                    </a:lnTo>
                                    <a:lnTo>
                                      <a:pt x="555826" y="241222"/>
                                    </a:lnTo>
                                    <a:lnTo>
                                      <a:pt x="556420" y="250321"/>
                                    </a:lnTo>
                                    <a:lnTo>
                                      <a:pt x="557015" y="259024"/>
                                    </a:lnTo>
                                    <a:lnTo>
                                      <a:pt x="557213" y="267926"/>
                                    </a:lnTo>
                                    <a:lnTo>
                                      <a:pt x="557213" y="276234"/>
                                    </a:lnTo>
                                    <a:lnTo>
                                      <a:pt x="557015" y="292849"/>
                                    </a:lnTo>
                                    <a:lnTo>
                                      <a:pt x="556222" y="307883"/>
                                    </a:lnTo>
                                    <a:lnTo>
                                      <a:pt x="555430" y="321334"/>
                                    </a:lnTo>
                                    <a:lnTo>
                                      <a:pt x="554241" y="332411"/>
                                    </a:lnTo>
                                    <a:lnTo>
                                      <a:pt x="553448" y="341115"/>
                                    </a:lnTo>
                                    <a:lnTo>
                                      <a:pt x="548892" y="338939"/>
                                    </a:lnTo>
                                    <a:lnTo>
                                      <a:pt x="544335" y="336961"/>
                                    </a:lnTo>
                                    <a:lnTo>
                                      <a:pt x="539184" y="335378"/>
                                    </a:lnTo>
                                    <a:lnTo>
                                      <a:pt x="534231" y="334191"/>
                                    </a:lnTo>
                                    <a:lnTo>
                                      <a:pt x="530664" y="309268"/>
                                    </a:lnTo>
                                    <a:lnTo>
                                      <a:pt x="528683" y="297399"/>
                                    </a:lnTo>
                                    <a:lnTo>
                                      <a:pt x="526900" y="286124"/>
                                    </a:lnTo>
                                    <a:lnTo>
                                      <a:pt x="524523" y="275047"/>
                                    </a:lnTo>
                                    <a:lnTo>
                                      <a:pt x="522343" y="264563"/>
                                    </a:lnTo>
                                    <a:lnTo>
                                      <a:pt x="519768" y="254672"/>
                                    </a:lnTo>
                                    <a:lnTo>
                                      <a:pt x="518183" y="249727"/>
                                    </a:lnTo>
                                    <a:lnTo>
                                      <a:pt x="516598" y="245178"/>
                                    </a:lnTo>
                                    <a:lnTo>
                                      <a:pt x="515013" y="240430"/>
                                    </a:lnTo>
                                    <a:lnTo>
                                      <a:pt x="513031" y="236079"/>
                                    </a:lnTo>
                                    <a:lnTo>
                                      <a:pt x="511050" y="231727"/>
                                    </a:lnTo>
                                    <a:lnTo>
                                      <a:pt x="509069" y="227771"/>
                                    </a:lnTo>
                                    <a:lnTo>
                                      <a:pt x="506890" y="223419"/>
                                    </a:lnTo>
                                    <a:lnTo>
                                      <a:pt x="504512" y="219660"/>
                                    </a:lnTo>
                                    <a:lnTo>
                                      <a:pt x="501738" y="215902"/>
                                    </a:lnTo>
                                    <a:lnTo>
                                      <a:pt x="499163" y="212144"/>
                                    </a:lnTo>
                                    <a:lnTo>
                                      <a:pt x="495993" y="208583"/>
                                    </a:lnTo>
                                    <a:lnTo>
                                      <a:pt x="493021" y="205418"/>
                                    </a:lnTo>
                                    <a:lnTo>
                                      <a:pt x="489653" y="202253"/>
                                    </a:lnTo>
                                    <a:lnTo>
                                      <a:pt x="486087" y="199088"/>
                                    </a:lnTo>
                                    <a:lnTo>
                                      <a:pt x="482124" y="196319"/>
                                    </a:lnTo>
                                    <a:lnTo>
                                      <a:pt x="478162" y="193352"/>
                                    </a:lnTo>
                                    <a:lnTo>
                                      <a:pt x="474001" y="190780"/>
                                    </a:lnTo>
                                    <a:lnTo>
                                      <a:pt x="469246" y="188407"/>
                                    </a:lnTo>
                                    <a:lnTo>
                                      <a:pt x="459340" y="195132"/>
                                    </a:lnTo>
                                    <a:lnTo>
                                      <a:pt x="449236" y="201660"/>
                                    </a:lnTo>
                                    <a:lnTo>
                                      <a:pt x="439330" y="207199"/>
                                    </a:lnTo>
                                    <a:lnTo>
                                      <a:pt x="429424" y="212144"/>
                                    </a:lnTo>
                                    <a:lnTo>
                                      <a:pt x="419716" y="216891"/>
                                    </a:lnTo>
                                    <a:lnTo>
                                      <a:pt x="410008" y="220847"/>
                                    </a:lnTo>
                                    <a:lnTo>
                                      <a:pt x="400101" y="224408"/>
                                    </a:lnTo>
                                    <a:lnTo>
                                      <a:pt x="390592" y="227177"/>
                                    </a:lnTo>
                                    <a:lnTo>
                                      <a:pt x="381082" y="229947"/>
                                    </a:lnTo>
                                    <a:lnTo>
                                      <a:pt x="371770" y="232122"/>
                                    </a:lnTo>
                                    <a:lnTo>
                                      <a:pt x="362656" y="233903"/>
                                    </a:lnTo>
                                    <a:lnTo>
                                      <a:pt x="353741" y="235287"/>
                                    </a:lnTo>
                                    <a:lnTo>
                                      <a:pt x="344825" y="236276"/>
                                    </a:lnTo>
                                    <a:lnTo>
                                      <a:pt x="336306" y="236870"/>
                                    </a:lnTo>
                                    <a:lnTo>
                                      <a:pt x="327985" y="237463"/>
                                    </a:lnTo>
                                    <a:lnTo>
                                      <a:pt x="319862" y="237661"/>
                                    </a:lnTo>
                                    <a:lnTo>
                                      <a:pt x="311739" y="237463"/>
                                    </a:lnTo>
                                    <a:lnTo>
                                      <a:pt x="304210" y="237265"/>
                                    </a:lnTo>
                                    <a:lnTo>
                                      <a:pt x="296681" y="236474"/>
                                    </a:lnTo>
                                    <a:lnTo>
                                      <a:pt x="289945" y="235881"/>
                                    </a:lnTo>
                                    <a:lnTo>
                                      <a:pt x="283011" y="234892"/>
                                    </a:lnTo>
                                    <a:lnTo>
                                      <a:pt x="276671" y="234100"/>
                                    </a:lnTo>
                                    <a:lnTo>
                                      <a:pt x="270331" y="232914"/>
                                    </a:lnTo>
                                    <a:lnTo>
                                      <a:pt x="264586" y="231925"/>
                                    </a:lnTo>
                                    <a:lnTo>
                                      <a:pt x="254283" y="229353"/>
                                    </a:lnTo>
                                    <a:lnTo>
                                      <a:pt x="245566" y="226979"/>
                                    </a:lnTo>
                                    <a:lnTo>
                                      <a:pt x="238433" y="224803"/>
                                    </a:lnTo>
                                    <a:lnTo>
                                      <a:pt x="233282" y="223023"/>
                                    </a:lnTo>
                                    <a:lnTo>
                                      <a:pt x="230508" y="228364"/>
                                    </a:lnTo>
                                    <a:lnTo>
                                      <a:pt x="228329" y="233903"/>
                                    </a:lnTo>
                                    <a:lnTo>
                                      <a:pt x="226150" y="239837"/>
                                    </a:lnTo>
                                    <a:lnTo>
                                      <a:pt x="224169" y="245771"/>
                                    </a:lnTo>
                                    <a:lnTo>
                                      <a:pt x="222385" y="251903"/>
                                    </a:lnTo>
                                    <a:lnTo>
                                      <a:pt x="220800" y="258629"/>
                                    </a:lnTo>
                                    <a:lnTo>
                                      <a:pt x="219215" y="265354"/>
                                    </a:lnTo>
                                    <a:lnTo>
                                      <a:pt x="217829" y="272080"/>
                                    </a:lnTo>
                                    <a:lnTo>
                                      <a:pt x="215253" y="286520"/>
                                    </a:lnTo>
                                    <a:lnTo>
                                      <a:pt x="212677" y="301751"/>
                                    </a:lnTo>
                                    <a:lnTo>
                                      <a:pt x="209904" y="317378"/>
                                    </a:lnTo>
                                    <a:lnTo>
                                      <a:pt x="206536" y="334191"/>
                                    </a:lnTo>
                                    <a:lnTo>
                                      <a:pt x="201583" y="335378"/>
                                    </a:lnTo>
                                    <a:lnTo>
                                      <a:pt x="196431" y="336961"/>
                                    </a:lnTo>
                                    <a:lnTo>
                                      <a:pt x="191478" y="338939"/>
                                    </a:lnTo>
                                    <a:lnTo>
                                      <a:pt x="187120" y="341312"/>
                                    </a:lnTo>
                                    <a:lnTo>
                                      <a:pt x="185535" y="331818"/>
                                    </a:lnTo>
                                    <a:lnTo>
                                      <a:pt x="184742" y="325686"/>
                                    </a:lnTo>
                                    <a:lnTo>
                                      <a:pt x="183950" y="318762"/>
                                    </a:lnTo>
                                    <a:lnTo>
                                      <a:pt x="183355" y="311048"/>
                                    </a:lnTo>
                                    <a:lnTo>
                                      <a:pt x="182959" y="302938"/>
                                    </a:lnTo>
                                    <a:lnTo>
                                      <a:pt x="182563" y="294234"/>
                                    </a:lnTo>
                                    <a:lnTo>
                                      <a:pt x="182563" y="284937"/>
                                    </a:lnTo>
                                    <a:lnTo>
                                      <a:pt x="182563" y="275245"/>
                                    </a:lnTo>
                                    <a:lnTo>
                                      <a:pt x="183157" y="264959"/>
                                    </a:lnTo>
                                    <a:lnTo>
                                      <a:pt x="183751" y="254870"/>
                                    </a:lnTo>
                                    <a:lnTo>
                                      <a:pt x="185138" y="244189"/>
                                    </a:lnTo>
                                    <a:lnTo>
                                      <a:pt x="186921" y="233507"/>
                                    </a:lnTo>
                                    <a:lnTo>
                                      <a:pt x="189101" y="222628"/>
                                    </a:lnTo>
                                    <a:lnTo>
                                      <a:pt x="190488" y="217287"/>
                                    </a:lnTo>
                                    <a:lnTo>
                                      <a:pt x="192073" y="211946"/>
                                    </a:lnTo>
                                    <a:lnTo>
                                      <a:pt x="193459" y="206407"/>
                                    </a:lnTo>
                                    <a:lnTo>
                                      <a:pt x="195243" y="201066"/>
                                    </a:lnTo>
                                    <a:lnTo>
                                      <a:pt x="197224" y="195923"/>
                                    </a:lnTo>
                                    <a:lnTo>
                                      <a:pt x="199403" y="190583"/>
                                    </a:lnTo>
                                    <a:lnTo>
                                      <a:pt x="201781" y="185242"/>
                                    </a:lnTo>
                                    <a:lnTo>
                                      <a:pt x="204158" y="180099"/>
                                    </a:lnTo>
                                    <a:lnTo>
                                      <a:pt x="206932" y="174758"/>
                                    </a:lnTo>
                                    <a:lnTo>
                                      <a:pt x="209706" y="169813"/>
                                    </a:lnTo>
                                    <a:lnTo>
                                      <a:pt x="212677" y="164868"/>
                                    </a:lnTo>
                                    <a:lnTo>
                                      <a:pt x="215847" y="159922"/>
                                    </a:lnTo>
                                    <a:lnTo>
                                      <a:pt x="219414" y="155175"/>
                                    </a:lnTo>
                                    <a:lnTo>
                                      <a:pt x="222980" y="150428"/>
                                    </a:lnTo>
                                    <a:lnTo>
                                      <a:pt x="226942" y="145878"/>
                                    </a:lnTo>
                                    <a:lnTo>
                                      <a:pt x="230905" y="141526"/>
                                    </a:lnTo>
                                    <a:lnTo>
                                      <a:pt x="235462" y="137175"/>
                                    </a:lnTo>
                                    <a:lnTo>
                                      <a:pt x="240018" y="133021"/>
                                    </a:lnTo>
                                    <a:lnTo>
                                      <a:pt x="244971" y="129064"/>
                                    </a:lnTo>
                                    <a:lnTo>
                                      <a:pt x="249924" y="125108"/>
                                    </a:lnTo>
                                    <a:lnTo>
                                      <a:pt x="255274" y="121548"/>
                                    </a:lnTo>
                                    <a:lnTo>
                                      <a:pt x="260821" y="117987"/>
                                    </a:lnTo>
                                    <a:lnTo>
                                      <a:pt x="266765" y="114624"/>
                                    </a:lnTo>
                                    <a:lnTo>
                                      <a:pt x="273105" y="111657"/>
                                    </a:lnTo>
                                    <a:lnTo>
                                      <a:pt x="279445" y="108492"/>
                                    </a:lnTo>
                                    <a:lnTo>
                                      <a:pt x="286181" y="105921"/>
                                    </a:lnTo>
                                    <a:lnTo>
                                      <a:pt x="293115" y="103349"/>
                                    </a:lnTo>
                                    <a:lnTo>
                                      <a:pt x="300446" y="101173"/>
                                    </a:lnTo>
                                    <a:lnTo>
                                      <a:pt x="307974" y="98998"/>
                                    </a:lnTo>
                                    <a:lnTo>
                                      <a:pt x="316097" y="97217"/>
                                    </a:lnTo>
                                    <a:lnTo>
                                      <a:pt x="324220" y="95635"/>
                                    </a:lnTo>
                                    <a:lnTo>
                                      <a:pt x="332938" y="94250"/>
                                    </a:lnTo>
                                    <a:lnTo>
                                      <a:pt x="341655" y="93459"/>
                                    </a:lnTo>
                                    <a:lnTo>
                                      <a:pt x="350967" y="92866"/>
                                    </a:lnTo>
                                    <a:lnTo>
                                      <a:pt x="360477" y="92074"/>
                                    </a:lnTo>
                                    <a:close/>
                                    <a:moveTo>
                                      <a:pt x="1526457" y="92074"/>
                                    </a:moveTo>
                                    <a:lnTo>
                                      <a:pt x="1536604" y="92074"/>
                                    </a:lnTo>
                                    <a:lnTo>
                                      <a:pt x="1546353" y="92272"/>
                                    </a:lnTo>
                                    <a:lnTo>
                                      <a:pt x="1556102" y="92865"/>
                                    </a:lnTo>
                                    <a:lnTo>
                                      <a:pt x="1565652" y="93854"/>
                                    </a:lnTo>
                                    <a:lnTo>
                                      <a:pt x="1575003" y="95041"/>
                                    </a:lnTo>
                                    <a:lnTo>
                                      <a:pt x="1583957" y="96821"/>
                                    </a:lnTo>
                                    <a:lnTo>
                                      <a:pt x="1592512" y="98602"/>
                                    </a:lnTo>
                                    <a:lnTo>
                                      <a:pt x="1600868" y="100975"/>
                                    </a:lnTo>
                                    <a:lnTo>
                                      <a:pt x="1608827" y="103349"/>
                                    </a:lnTo>
                                    <a:lnTo>
                                      <a:pt x="1616189" y="106316"/>
                                    </a:lnTo>
                                    <a:lnTo>
                                      <a:pt x="1623152" y="109481"/>
                                    </a:lnTo>
                                    <a:lnTo>
                                      <a:pt x="1629917" y="112646"/>
                                    </a:lnTo>
                                    <a:lnTo>
                                      <a:pt x="1635886" y="116207"/>
                                    </a:lnTo>
                                    <a:lnTo>
                                      <a:pt x="1641457" y="120163"/>
                                    </a:lnTo>
                                    <a:lnTo>
                                      <a:pt x="1646630" y="124119"/>
                                    </a:lnTo>
                                    <a:lnTo>
                                      <a:pt x="1648818" y="126097"/>
                                    </a:lnTo>
                                    <a:lnTo>
                                      <a:pt x="1651007" y="128471"/>
                                    </a:lnTo>
                                    <a:lnTo>
                                      <a:pt x="1652798" y="130647"/>
                                    </a:lnTo>
                                    <a:lnTo>
                                      <a:pt x="1654588" y="132823"/>
                                    </a:lnTo>
                                    <a:lnTo>
                                      <a:pt x="1658568" y="133020"/>
                                    </a:lnTo>
                                    <a:lnTo>
                                      <a:pt x="1662348" y="133416"/>
                                    </a:lnTo>
                                    <a:lnTo>
                                      <a:pt x="1665929" y="134207"/>
                                    </a:lnTo>
                                    <a:lnTo>
                                      <a:pt x="1669511" y="134998"/>
                                    </a:lnTo>
                                    <a:lnTo>
                                      <a:pt x="1672893" y="136185"/>
                                    </a:lnTo>
                                    <a:lnTo>
                                      <a:pt x="1675877" y="137372"/>
                                    </a:lnTo>
                                    <a:lnTo>
                                      <a:pt x="1679061" y="138955"/>
                                    </a:lnTo>
                                    <a:lnTo>
                                      <a:pt x="1682045" y="140735"/>
                                    </a:lnTo>
                                    <a:lnTo>
                                      <a:pt x="1684831" y="142515"/>
                                    </a:lnTo>
                                    <a:lnTo>
                                      <a:pt x="1687417" y="144691"/>
                                    </a:lnTo>
                                    <a:lnTo>
                                      <a:pt x="1690203" y="147065"/>
                                    </a:lnTo>
                                    <a:lnTo>
                                      <a:pt x="1692590" y="149438"/>
                                    </a:lnTo>
                                    <a:lnTo>
                                      <a:pt x="1694779" y="152010"/>
                                    </a:lnTo>
                                    <a:lnTo>
                                      <a:pt x="1697166" y="154779"/>
                                    </a:lnTo>
                                    <a:lnTo>
                                      <a:pt x="1699355" y="157746"/>
                                    </a:lnTo>
                                    <a:lnTo>
                                      <a:pt x="1701345" y="160713"/>
                                    </a:lnTo>
                                    <a:lnTo>
                                      <a:pt x="1703334" y="164076"/>
                                    </a:lnTo>
                                    <a:lnTo>
                                      <a:pt x="1705125" y="167241"/>
                                    </a:lnTo>
                                    <a:lnTo>
                                      <a:pt x="1706717" y="170604"/>
                                    </a:lnTo>
                                    <a:lnTo>
                                      <a:pt x="1708507" y="174362"/>
                                    </a:lnTo>
                                    <a:lnTo>
                                      <a:pt x="1711293" y="181681"/>
                                    </a:lnTo>
                                    <a:lnTo>
                                      <a:pt x="1713680" y="189396"/>
                                    </a:lnTo>
                                    <a:lnTo>
                                      <a:pt x="1716068" y="197704"/>
                                    </a:lnTo>
                                    <a:lnTo>
                                      <a:pt x="1718057" y="206011"/>
                                    </a:lnTo>
                                    <a:lnTo>
                                      <a:pt x="1719450" y="214715"/>
                                    </a:lnTo>
                                    <a:lnTo>
                                      <a:pt x="1720843" y="223419"/>
                                    </a:lnTo>
                                    <a:lnTo>
                                      <a:pt x="1722037" y="232320"/>
                                    </a:lnTo>
                                    <a:lnTo>
                                      <a:pt x="1722633" y="241221"/>
                                    </a:lnTo>
                                    <a:lnTo>
                                      <a:pt x="1723230" y="250320"/>
                                    </a:lnTo>
                                    <a:lnTo>
                                      <a:pt x="1723827" y="259024"/>
                                    </a:lnTo>
                                    <a:lnTo>
                                      <a:pt x="1724026" y="267925"/>
                                    </a:lnTo>
                                    <a:lnTo>
                                      <a:pt x="1724026" y="276233"/>
                                    </a:lnTo>
                                    <a:lnTo>
                                      <a:pt x="1723827" y="292849"/>
                                    </a:lnTo>
                                    <a:lnTo>
                                      <a:pt x="1723031" y="307883"/>
                                    </a:lnTo>
                                    <a:lnTo>
                                      <a:pt x="1722236" y="321334"/>
                                    </a:lnTo>
                                    <a:lnTo>
                                      <a:pt x="1721042" y="332411"/>
                                    </a:lnTo>
                                    <a:lnTo>
                                      <a:pt x="1720246" y="341114"/>
                                    </a:lnTo>
                                    <a:lnTo>
                                      <a:pt x="1715670" y="338938"/>
                                    </a:lnTo>
                                    <a:lnTo>
                                      <a:pt x="1711094" y="336960"/>
                                    </a:lnTo>
                                    <a:lnTo>
                                      <a:pt x="1706120" y="335378"/>
                                    </a:lnTo>
                                    <a:lnTo>
                                      <a:pt x="1700947" y="334191"/>
                                    </a:lnTo>
                                    <a:lnTo>
                                      <a:pt x="1697365" y="309267"/>
                                    </a:lnTo>
                                    <a:lnTo>
                                      <a:pt x="1695575" y="297399"/>
                                    </a:lnTo>
                                    <a:lnTo>
                                      <a:pt x="1693585" y="286124"/>
                                    </a:lnTo>
                                    <a:lnTo>
                                      <a:pt x="1691595" y="275046"/>
                                    </a:lnTo>
                                    <a:lnTo>
                                      <a:pt x="1689009" y="264563"/>
                                    </a:lnTo>
                                    <a:lnTo>
                                      <a:pt x="1686422" y="254672"/>
                                    </a:lnTo>
                                    <a:lnTo>
                                      <a:pt x="1684831" y="249727"/>
                                    </a:lnTo>
                                    <a:lnTo>
                                      <a:pt x="1683239" y="245177"/>
                                    </a:lnTo>
                                    <a:lnTo>
                                      <a:pt x="1681647" y="240430"/>
                                    </a:lnTo>
                                    <a:lnTo>
                                      <a:pt x="1679658" y="236078"/>
                                    </a:lnTo>
                                    <a:lnTo>
                                      <a:pt x="1677867" y="231727"/>
                                    </a:lnTo>
                                    <a:lnTo>
                                      <a:pt x="1675678" y="227770"/>
                                    </a:lnTo>
                                    <a:lnTo>
                                      <a:pt x="1673490" y="223419"/>
                                    </a:lnTo>
                                    <a:lnTo>
                                      <a:pt x="1671102" y="219660"/>
                                    </a:lnTo>
                                    <a:lnTo>
                                      <a:pt x="1668317" y="215902"/>
                                    </a:lnTo>
                                    <a:lnTo>
                                      <a:pt x="1665730" y="212144"/>
                                    </a:lnTo>
                                    <a:lnTo>
                                      <a:pt x="1662547" y="208583"/>
                                    </a:lnTo>
                                    <a:lnTo>
                                      <a:pt x="1659562" y="205418"/>
                                    </a:lnTo>
                                    <a:lnTo>
                                      <a:pt x="1656180" y="202253"/>
                                    </a:lnTo>
                                    <a:lnTo>
                                      <a:pt x="1652599" y="199088"/>
                                    </a:lnTo>
                                    <a:lnTo>
                                      <a:pt x="1648818" y="196319"/>
                                    </a:lnTo>
                                    <a:lnTo>
                                      <a:pt x="1644640" y="193352"/>
                                    </a:lnTo>
                                    <a:lnTo>
                                      <a:pt x="1640462" y="190780"/>
                                    </a:lnTo>
                                    <a:lnTo>
                                      <a:pt x="1635687" y="188407"/>
                                    </a:lnTo>
                                    <a:lnTo>
                                      <a:pt x="1625739" y="195132"/>
                                    </a:lnTo>
                                    <a:lnTo>
                                      <a:pt x="1615592" y="201660"/>
                                    </a:lnTo>
                                    <a:lnTo>
                                      <a:pt x="1605644" y="207198"/>
                                    </a:lnTo>
                                    <a:lnTo>
                                      <a:pt x="1595695" y="212144"/>
                                    </a:lnTo>
                                    <a:lnTo>
                                      <a:pt x="1585946" y="216891"/>
                                    </a:lnTo>
                                    <a:lnTo>
                                      <a:pt x="1575998" y="220847"/>
                                    </a:lnTo>
                                    <a:lnTo>
                                      <a:pt x="1566249" y="224408"/>
                                    </a:lnTo>
                                    <a:lnTo>
                                      <a:pt x="1556699" y="227177"/>
                                    </a:lnTo>
                                    <a:lnTo>
                                      <a:pt x="1547149" y="229946"/>
                                    </a:lnTo>
                                    <a:lnTo>
                                      <a:pt x="1537797" y="232122"/>
                                    </a:lnTo>
                                    <a:lnTo>
                                      <a:pt x="1528645" y="233902"/>
                                    </a:lnTo>
                                    <a:lnTo>
                                      <a:pt x="1519692" y="235287"/>
                                    </a:lnTo>
                                    <a:lnTo>
                                      <a:pt x="1510937" y="236276"/>
                                    </a:lnTo>
                                    <a:lnTo>
                                      <a:pt x="1502183" y="236870"/>
                                    </a:lnTo>
                                    <a:lnTo>
                                      <a:pt x="1493826" y="237463"/>
                                    </a:lnTo>
                                    <a:lnTo>
                                      <a:pt x="1485669" y="237661"/>
                                    </a:lnTo>
                                    <a:lnTo>
                                      <a:pt x="1477511" y="237463"/>
                                    </a:lnTo>
                                    <a:lnTo>
                                      <a:pt x="1469951" y="237265"/>
                                    </a:lnTo>
                                    <a:lnTo>
                                      <a:pt x="1462589" y="236474"/>
                                    </a:lnTo>
                                    <a:lnTo>
                                      <a:pt x="1455625" y="235881"/>
                                    </a:lnTo>
                                    <a:lnTo>
                                      <a:pt x="1448662" y="234891"/>
                                    </a:lnTo>
                                    <a:lnTo>
                                      <a:pt x="1442295" y="234100"/>
                                    </a:lnTo>
                                    <a:lnTo>
                                      <a:pt x="1435928" y="232913"/>
                                    </a:lnTo>
                                    <a:lnTo>
                                      <a:pt x="1430158" y="231924"/>
                                    </a:lnTo>
                                    <a:lnTo>
                                      <a:pt x="1420011" y="229353"/>
                                    </a:lnTo>
                                    <a:lnTo>
                                      <a:pt x="1411058" y="226979"/>
                                    </a:lnTo>
                                    <a:lnTo>
                                      <a:pt x="1403895" y="224803"/>
                                    </a:lnTo>
                                    <a:lnTo>
                                      <a:pt x="1398722" y="223023"/>
                                    </a:lnTo>
                                    <a:lnTo>
                                      <a:pt x="1396136" y="228364"/>
                                    </a:lnTo>
                                    <a:lnTo>
                                      <a:pt x="1393748" y="233902"/>
                                    </a:lnTo>
                                    <a:lnTo>
                                      <a:pt x="1391559" y="239837"/>
                                    </a:lnTo>
                                    <a:lnTo>
                                      <a:pt x="1389570" y="245771"/>
                                    </a:lnTo>
                                    <a:lnTo>
                                      <a:pt x="1387779" y="251903"/>
                                    </a:lnTo>
                                    <a:lnTo>
                                      <a:pt x="1386188" y="258628"/>
                                    </a:lnTo>
                                    <a:lnTo>
                                      <a:pt x="1384596" y="265354"/>
                                    </a:lnTo>
                                    <a:lnTo>
                                      <a:pt x="1383203" y="272079"/>
                                    </a:lnTo>
                                    <a:lnTo>
                                      <a:pt x="1380617" y="286519"/>
                                    </a:lnTo>
                                    <a:lnTo>
                                      <a:pt x="1378229" y="301751"/>
                                    </a:lnTo>
                                    <a:lnTo>
                                      <a:pt x="1375245" y="317377"/>
                                    </a:lnTo>
                                    <a:lnTo>
                                      <a:pt x="1371862" y="334191"/>
                                    </a:lnTo>
                                    <a:lnTo>
                                      <a:pt x="1366689" y="335378"/>
                                    </a:lnTo>
                                    <a:lnTo>
                                      <a:pt x="1361715" y="336960"/>
                                    </a:lnTo>
                                    <a:lnTo>
                                      <a:pt x="1356741" y="338938"/>
                                    </a:lnTo>
                                    <a:lnTo>
                                      <a:pt x="1352364" y="341312"/>
                                    </a:lnTo>
                                    <a:lnTo>
                                      <a:pt x="1350772" y="331817"/>
                                    </a:lnTo>
                                    <a:lnTo>
                                      <a:pt x="1349976" y="325685"/>
                                    </a:lnTo>
                                    <a:lnTo>
                                      <a:pt x="1349180" y="318762"/>
                                    </a:lnTo>
                                    <a:lnTo>
                                      <a:pt x="1348584" y="311048"/>
                                    </a:lnTo>
                                    <a:lnTo>
                                      <a:pt x="1348186" y="302937"/>
                                    </a:lnTo>
                                    <a:lnTo>
                                      <a:pt x="1347788" y="294234"/>
                                    </a:lnTo>
                                    <a:lnTo>
                                      <a:pt x="1347788" y="284937"/>
                                    </a:lnTo>
                                    <a:lnTo>
                                      <a:pt x="1347788" y="275244"/>
                                    </a:lnTo>
                                    <a:lnTo>
                                      <a:pt x="1348385" y="264958"/>
                                    </a:lnTo>
                                    <a:lnTo>
                                      <a:pt x="1348982" y="254870"/>
                                    </a:lnTo>
                                    <a:lnTo>
                                      <a:pt x="1350374" y="244188"/>
                                    </a:lnTo>
                                    <a:lnTo>
                                      <a:pt x="1352165" y="233507"/>
                                    </a:lnTo>
                                    <a:lnTo>
                                      <a:pt x="1354354" y="222627"/>
                                    </a:lnTo>
                                    <a:lnTo>
                                      <a:pt x="1355746" y="217287"/>
                                    </a:lnTo>
                                    <a:lnTo>
                                      <a:pt x="1357338" y="211946"/>
                                    </a:lnTo>
                                    <a:lnTo>
                                      <a:pt x="1358731" y="206407"/>
                                    </a:lnTo>
                                    <a:lnTo>
                                      <a:pt x="1360521" y="201066"/>
                                    </a:lnTo>
                                    <a:lnTo>
                                      <a:pt x="1362511" y="195923"/>
                                    </a:lnTo>
                                    <a:lnTo>
                                      <a:pt x="1364700" y="190582"/>
                                    </a:lnTo>
                                    <a:lnTo>
                                      <a:pt x="1367087" y="185242"/>
                                    </a:lnTo>
                                    <a:lnTo>
                                      <a:pt x="1369475" y="180099"/>
                                    </a:lnTo>
                                    <a:lnTo>
                                      <a:pt x="1372260" y="174758"/>
                                    </a:lnTo>
                                    <a:lnTo>
                                      <a:pt x="1375046" y="169813"/>
                                    </a:lnTo>
                                    <a:lnTo>
                                      <a:pt x="1378030" y="164867"/>
                                    </a:lnTo>
                                    <a:lnTo>
                                      <a:pt x="1381213" y="159922"/>
                                    </a:lnTo>
                                    <a:lnTo>
                                      <a:pt x="1384795" y="155175"/>
                                    </a:lnTo>
                                    <a:lnTo>
                                      <a:pt x="1388376" y="150427"/>
                                    </a:lnTo>
                                    <a:lnTo>
                                      <a:pt x="1392355" y="145878"/>
                                    </a:lnTo>
                                    <a:lnTo>
                                      <a:pt x="1396335" y="141526"/>
                                    </a:lnTo>
                                    <a:lnTo>
                                      <a:pt x="1400911" y="137174"/>
                                    </a:lnTo>
                                    <a:lnTo>
                                      <a:pt x="1405487" y="133020"/>
                                    </a:lnTo>
                                    <a:lnTo>
                                      <a:pt x="1410461" y="129064"/>
                                    </a:lnTo>
                                    <a:lnTo>
                                      <a:pt x="1415435" y="125108"/>
                                    </a:lnTo>
                                    <a:lnTo>
                                      <a:pt x="1420807" y="121547"/>
                                    </a:lnTo>
                                    <a:lnTo>
                                      <a:pt x="1426378" y="117987"/>
                                    </a:lnTo>
                                    <a:lnTo>
                                      <a:pt x="1432347" y="114624"/>
                                    </a:lnTo>
                                    <a:lnTo>
                                      <a:pt x="1438714" y="111657"/>
                                    </a:lnTo>
                                    <a:lnTo>
                                      <a:pt x="1445080" y="108492"/>
                                    </a:lnTo>
                                    <a:lnTo>
                                      <a:pt x="1451845" y="105921"/>
                                    </a:lnTo>
                                    <a:lnTo>
                                      <a:pt x="1458809" y="103349"/>
                                    </a:lnTo>
                                    <a:lnTo>
                                      <a:pt x="1466170" y="101173"/>
                                    </a:lnTo>
                                    <a:lnTo>
                                      <a:pt x="1473731" y="98997"/>
                                    </a:lnTo>
                                    <a:lnTo>
                                      <a:pt x="1481888" y="97217"/>
                                    </a:lnTo>
                                    <a:lnTo>
                                      <a:pt x="1490046" y="95635"/>
                                    </a:lnTo>
                                    <a:lnTo>
                                      <a:pt x="1498801" y="94250"/>
                                    </a:lnTo>
                                    <a:lnTo>
                                      <a:pt x="1507555" y="93459"/>
                                    </a:lnTo>
                                    <a:lnTo>
                                      <a:pt x="1516906" y="92865"/>
                                    </a:lnTo>
                                    <a:lnTo>
                                      <a:pt x="1526457" y="92074"/>
                                    </a:lnTo>
                                    <a:close/>
                                    <a:moveTo>
                                      <a:pt x="953294" y="0"/>
                                    </a:moveTo>
                                    <a:lnTo>
                                      <a:pt x="964208" y="198"/>
                                    </a:lnTo>
                                    <a:lnTo>
                                      <a:pt x="974527" y="793"/>
                                    </a:lnTo>
                                    <a:lnTo>
                                      <a:pt x="985044" y="1984"/>
                                    </a:lnTo>
                                    <a:lnTo>
                                      <a:pt x="994966" y="3373"/>
                                    </a:lnTo>
                                    <a:lnTo>
                                      <a:pt x="1004689" y="5159"/>
                                    </a:lnTo>
                                    <a:lnTo>
                                      <a:pt x="1014214" y="7342"/>
                                    </a:lnTo>
                                    <a:lnTo>
                                      <a:pt x="1023342" y="9723"/>
                                    </a:lnTo>
                                    <a:lnTo>
                                      <a:pt x="1032074" y="12501"/>
                                    </a:lnTo>
                                    <a:lnTo>
                                      <a:pt x="1040011" y="15478"/>
                                    </a:lnTo>
                                    <a:lnTo>
                                      <a:pt x="1047750" y="19050"/>
                                    </a:lnTo>
                                    <a:lnTo>
                                      <a:pt x="1054894" y="22621"/>
                                    </a:lnTo>
                                    <a:lnTo>
                                      <a:pt x="1061641" y="26590"/>
                                    </a:lnTo>
                                    <a:lnTo>
                                      <a:pt x="1064617" y="28575"/>
                                    </a:lnTo>
                                    <a:lnTo>
                                      <a:pt x="1067792" y="30757"/>
                                    </a:lnTo>
                                    <a:lnTo>
                                      <a:pt x="1070372" y="32940"/>
                                    </a:lnTo>
                                    <a:lnTo>
                                      <a:pt x="1073150" y="35321"/>
                                    </a:lnTo>
                                    <a:lnTo>
                                      <a:pt x="1075532" y="37504"/>
                                    </a:lnTo>
                                    <a:lnTo>
                                      <a:pt x="1077913" y="39687"/>
                                    </a:lnTo>
                                    <a:lnTo>
                                      <a:pt x="1079897" y="42068"/>
                                    </a:lnTo>
                                    <a:lnTo>
                                      <a:pt x="1081882" y="44648"/>
                                    </a:lnTo>
                                    <a:lnTo>
                                      <a:pt x="1086247" y="44846"/>
                                    </a:lnTo>
                                    <a:lnTo>
                                      <a:pt x="1090414" y="45243"/>
                                    </a:lnTo>
                                    <a:lnTo>
                                      <a:pt x="1094185" y="46037"/>
                                    </a:lnTo>
                                    <a:lnTo>
                                      <a:pt x="1097955" y="47029"/>
                                    </a:lnTo>
                                    <a:lnTo>
                                      <a:pt x="1101725" y="48418"/>
                                    </a:lnTo>
                                    <a:lnTo>
                                      <a:pt x="1105297" y="49609"/>
                                    </a:lnTo>
                                    <a:lnTo>
                                      <a:pt x="1108671" y="51395"/>
                                    </a:lnTo>
                                    <a:lnTo>
                                      <a:pt x="1111647" y="53181"/>
                                    </a:lnTo>
                                    <a:lnTo>
                                      <a:pt x="1114822" y="55364"/>
                                    </a:lnTo>
                                    <a:lnTo>
                                      <a:pt x="1117600" y="57745"/>
                                    </a:lnTo>
                                    <a:lnTo>
                                      <a:pt x="1120577" y="60126"/>
                                    </a:lnTo>
                                    <a:lnTo>
                                      <a:pt x="1123157" y="62706"/>
                                    </a:lnTo>
                                    <a:lnTo>
                                      <a:pt x="1125736" y="65682"/>
                                    </a:lnTo>
                                    <a:lnTo>
                                      <a:pt x="1128117" y="68659"/>
                                    </a:lnTo>
                                    <a:lnTo>
                                      <a:pt x="1130499" y="71834"/>
                                    </a:lnTo>
                                    <a:lnTo>
                                      <a:pt x="1132682" y="75207"/>
                                    </a:lnTo>
                                    <a:lnTo>
                                      <a:pt x="1134666" y="78779"/>
                                    </a:lnTo>
                                    <a:lnTo>
                                      <a:pt x="1136650" y="82351"/>
                                    </a:lnTo>
                                    <a:lnTo>
                                      <a:pt x="1138436" y="86121"/>
                                    </a:lnTo>
                                    <a:lnTo>
                                      <a:pt x="1140222" y="90090"/>
                                    </a:lnTo>
                                    <a:lnTo>
                                      <a:pt x="1142008" y="94059"/>
                                    </a:lnTo>
                                    <a:lnTo>
                                      <a:pt x="1143596" y="98226"/>
                                    </a:lnTo>
                                    <a:lnTo>
                                      <a:pt x="1146374" y="106759"/>
                                    </a:lnTo>
                                    <a:lnTo>
                                      <a:pt x="1148755" y="115490"/>
                                    </a:lnTo>
                                    <a:lnTo>
                                      <a:pt x="1150739" y="124817"/>
                                    </a:lnTo>
                                    <a:lnTo>
                                      <a:pt x="1152525" y="134143"/>
                                    </a:lnTo>
                                    <a:lnTo>
                                      <a:pt x="1154113" y="143867"/>
                                    </a:lnTo>
                                    <a:lnTo>
                                      <a:pt x="1155105" y="153392"/>
                                    </a:lnTo>
                                    <a:lnTo>
                                      <a:pt x="1156097" y="163512"/>
                                    </a:lnTo>
                                    <a:lnTo>
                                      <a:pt x="1156692" y="173235"/>
                                    </a:lnTo>
                                    <a:lnTo>
                                      <a:pt x="1157089" y="182760"/>
                                    </a:lnTo>
                                    <a:lnTo>
                                      <a:pt x="1157288" y="192484"/>
                                    </a:lnTo>
                                    <a:lnTo>
                                      <a:pt x="1157288" y="201810"/>
                                    </a:lnTo>
                                    <a:lnTo>
                                      <a:pt x="1157288" y="210939"/>
                                    </a:lnTo>
                                    <a:lnTo>
                                      <a:pt x="1157089" y="219868"/>
                                    </a:lnTo>
                                    <a:lnTo>
                                      <a:pt x="1156296" y="236339"/>
                                    </a:lnTo>
                                    <a:lnTo>
                                      <a:pt x="1155303" y="251023"/>
                                    </a:lnTo>
                                    <a:lnTo>
                                      <a:pt x="1154311" y="263326"/>
                                    </a:lnTo>
                                    <a:lnTo>
                                      <a:pt x="1153121" y="272851"/>
                                    </a:lnTo>
                                    <a:lnTo>
                                      <a:pt x="1148557" y="270073"/>
                                    </a:lnTo>
                                    <a:lnTo>
                                      <a:pt x="1143397" y="267890"/>
                                    </a:lnTo>
                                    <a:lnTo>
                                      <a:pt x="1137841" y="266303"/>
                                    </a:lnTo>
                                    <a:lnTo>
                                      <a:pt x="1135261" y="265707"/>
                                    </a:lnTo>
                                    <a:lnTo>
                                      <a:pt x="1132285" y="265112"/>
                                    </a:lnTo>
                                    <a:lnTo>
                                      <a:pt x="1128316" y="237728"/>
                                    </a:lnTo>
                                    <a:lnTo>
                                      <a:pt x="1126332" y="224631"/>
                                    </a:lnTo>
                                    <a:lnTo>
                                      <a:pt x="1124347" y="212328"/>
                                    </a:lnTo>
                                    <a:lnTo>
                                      <a:pt x="1121966" y="200223"/>
                                    </a:lnTo>
                                    <a:lnTo>
                                      <a:pt x="1119386" y="188714"/>
                                    </a:lnTo>
                                    <a:lnTo>
                                      <a:pt x="1116608" y="177800"/>
                                    </a:lnTo>
                                    <a:lnTo>
                                      <a:pt x="1115021" y="172640"/>
                                    </a:lnTo>
                                    <a:lnTo>
                                      <a:pt x="1113235" y="167481"/>
                                    </a:lnTo>
                                    <a:lnTo>
                                      <a:pt x="1111250" y="162520"/>
                                    </a:lnTo>
                                    <a:lnTo>
                                      <a:pt x="1109266" y="157757"/>
                                    </a:lnTo>
                                    <a:lnTo>
                                      <a:pt x="1107282" y="152995"/>
                                    </a:lnTo>
                                    <a:lnTo>
                                      <a:pt x="1104900" y="148431"/>
                                    </a:lnTo>
                                    <a:lnTo>
                                      <a:pt x="1102321" y="143867"/>
                                    </a:lnTo>
                                    <a:lnTo>
                                      <a:pt x="1099741" y="139700"/>
                                    </a:lnTo>
                                    <a:lnTo>
                                      <a:pt x="1096963" y="135532"/>
                                    </a:lnTo>
                                    <a:lnTo>
                                      <a:pt x="1093986" y="131564"/>
                                    </a:lnTo>
                                    <a:lnTo>
                                      <a:pt x="1090613" y="127793"/>
                                    </a:lnTo>
                                    <a:lnTo>
                                      <a:pt x="1087239" y="124023"/>
                                    </a:lnTo>
                                    <a:lnTo>
                                      <a:pt x="1083469" y="120650"/>
                                    </a:lnTo>
                                    <a:lnTo>
                                      <a:pt x="1079500" y="117276"/>
                                    </a:lnTo>
                                    <a:lnTo>
                                      <a:pt x="1075532" y="113903"/>
                                    </a:lnTo>
                                    <a:lnTo>
                                      <a:pt x="1071166" y="111125"/>
                                    </a:lnTo>
                                    <a:lnTo>
                                      <a:pt x="1066205" y="108148"/>
                                    </a:lnTo>
                                    <a:lnTo>
                                      <a:pt x="1061244" y="105370"/>
                                    </a:lnTo>
                                    <a:lnTo>
                                      <a:pt x="1055688" y="109339"/>
                                    </a:lnTo>
                                    <a:lnTo>
                                      <a:pt x="1050528" y="112910"/>
                                    </a:lnTo>
                                    <a:lnTo>
                                      <a:pt x="1044972" y="116482"/>
                                    </a:lnTo>
                                    <a:lnTo>
                                      <a:pt x="1039416" y="119856"/>
                                    </a:lnTo>
                                    <a:lnTo>
                                      <a:pt x="1034058" y="123031"/>
                                    </a:lnTo>
                                    <a:lnTo>
                                      <a:pt x="1028502" y="126007"/>
                                    </a:lnTo>
                                    <a:lnTo>
                                      <a:pt x="1017786" y="131564"/>
                                    </a:lnTo>
                                    <a:lnTo>
                                      <a:pt x="1007071" y="136525"/>
                                    </a:lnTo>
                                    <a:lnTo>
                                      <a:pt x="996355" y="140890"/>
                                    </a:lnTo>
                                    <a:lnTo>
                                      <a:pt x="985639" y="144859"/>
                                    </a:lnTo>
                                    <a:lnTo>
                                      <a:pt x="975321" y="148232"/>
                                    </a:lnTo>
                                    <a:lnTo>
                                      <a:pt x="965002" y="150812"/>
                                    </a:lnTo>
                                    <a:lnTo>
                                      <a:pt x="954882" y="153193"/>
                                    </a:lnTo>
                                    <a:lnTo>
                                      <a:pt x="944960" y="155178"/>
                                    </a:lnTo>
                                    <a:lnTo>
                                      <a:pt x="934839" y="156765"/>
                                    </a:lnTo>
                                    <a:lnTo>
                                      <a:pt x="925314" y="157956"/>
                                    </a:lnTo>
                                    <a:lnTo>
                                      <a:pt x="915988" y="158551"/>
                                    </a:lnTo>
                                    <a:lnTo>
                                      <a:pt x="906661" y="159146"/>
                                    </a:lnTo>
                                    <a:lnTo>
                                      <a:pt x="897930" y="159146"/>
                                    </a:lnTo>
                                    <a:lnTo>
                                      <a:pt x="889199" y="159146"/>
                                    </a:lnTo>
                                    <a:lnTo>
                                      <a:pt x="881063" y="158749"/>
                                    </a:lnTo>
                                    <a:lnTo>
                                      <a:pt x="872728" y="158353"/>
                                    </a:lnTo>
                                    <a:lnTo>
                                      <a:pt x="864989" y="157559"/>
                                    </a:lnTo>
                                    <a:lnTo>
                                      <a:pt x="857647" y="156567"/>
                                    </a:lnTo>
                                    <a:lnTo>
                                      <a:pt x="850702" y="155376"/>
                                    </a:lnTo>
                                    <a:lnTo>
                                      <a:pt x="843955" y="154384"/>
                                    </a:lnTo>
                                    <a:lnTo>
                                      <a:pt x="837803" y="152995"/>
                                    </a:lnTo>
                                    <a:lnTo>
                                      <a:pt x="826492" y="150415"/>
                                    </a:lnTo>
                                    <a:lnTo>
                                      <a:pt x="816769" y="147637"/>
                                    </a:lnTo>
                                    <a:lnTo>
                                      <a:pt x="809228" y="145454"/>
                                    </a:lnTo>
                                    <a:lnTo>
                                      <a:pt x="803474" y="143470"/>
                                    </a:lnTo>
                                    <a:lnTo>
                                      <a:pt x="800497" y="149225"/>
                                    </a:lnTo>
                                    <a:lnTo>
                                      <a:pt x="797917" y="155376"/>
                                    </a:lnTo>
                                    <a:lnTo>
                                      <a:pt x="795536" y="161726"/>
                                    </a:lnTo>
                                    <a:lnTo>
                                      <a:pt x="793353" y="168275"/>
                                    </a:lnTo>
                                    <a:lnTo>
                                      <a:pt x="791369" y="175220"/>
                                    </a:lnTo>
                                    <a:lnTo>
                                      <a:pt x="789782" y="182364"/>
                                    </a:lnTo>
                                    <a:lnTo>
                                      <a:pt x="787996" y="189706"/>
                                    </a:lnTo>
                                    <a:lnTo>
                                      <a:pt x="786607" y="197246"/>
                                    </a:lnTo>
                                    <a:lnTo>
                                      <a:pt x="783828" y="212923"/>
                                    </a:lnTo>
                                    <a:lnTo>
                                      <a:pt x="781050" y="229592"/>
                                    </a:lnTo>
                                    <a:lnTo>
                                      <a:pt x="777875" y="246856"/>
                                    </a:lnTo>
                                    <a:lnTo>
                                      <a:pt x="774303" y="265112"/>
                                    </a:lnTo>
                                    <a:lnTo>
                                      <a:pt x="771525" y="265707"/>
                                    </a:lnTo>
                                    <a:lnTo>
                                      <a:pt x="768549" y="266303"/>
                                    </a:lnTo>
                                    <a:lnTo>
                                      <a:pt x="765572" y="267096"/>
                                    </a:lnTo>
                                    <a:lnTo>
                                      <a:pt x="762992" y="268089"/>
                                    </a:lnTo>
                                    <a:lnTo>
                                      <a:pt x="757635" y="270271"/>
                                    </a:lnTo>
                                    <a:lnTo>
                                      <a:pt x="752872" y="273050"/>
                                    </a:lnTo>
                                    <a:lnTo>
                                      <a:pt x="751285" y="262334"/>
                                    </a:lnTo>
                                    <a:lnTo>
                                      <a:pt x="750292" y="255786"/>
                                    </a:lnTo>
                                    <a:lnTo>
                                      <a:pt x="749499" y="248245"/>
                                    </a:lnTo>
                                    <a:lnTo>
                                      <a:pt x="748903" y="239712"/>
                                    </a:lnTo>
                                    <a:lnTo>
                                      <a:pt x="748110" y="230981"/>
                                    </a:lnTo>
                                    <a:lnTo>
                                      <a:pt x="747911" y="221059"/>
                                    </a:lnTo>
                                    <a:lnTo>
                                      <a:pt x="747713" y="211137"/>
                                    </a:lnTo>
                                    <a:lnTo>
                                      <a:pt x="747911" y="200421"/>
                                    </a:lnTo>
                                    <a:lnTo>
                                      <a:pt x="748308" y="189507"/>
                                    </a:lnTo>
                                    <a:lnTo>
                                      <a:pt x="749499" y="177998"/>
                                    </a:lnTo>
                                    <a:lnTo>
                                      <a:pt x="750888" y="166489"/>
                                    </a:lnTo>
                                    <a:lnTo>
                                      <a:pt x="752674" y="154781"/>
                                    </a:lnTo>
                                    <a:lnTo>
                                      <a:pt x="753864" y="149026"/>
                                    </a:lnTo>
                                    <a:lnTo>
                                      <a:pt x="755055" y="143073"/>
                                    </a:lnTo>
                                    <a:lnTo>
                                      <a:pt x="756642" y="137120"/>
                                    </a:lnTo>
                                    <a:lnTo>
                                      <a:pt x="758032" y="131167"/>
                                    </a:lnTo>
                                    <a:lnTo>
                                      <a:pt x="759817" y="125214"/>
                                    </a:lnTo>
                                    <a:lnTo>
                                      <a:pt x="761802" y="119260"/>
                                    </a:lnTo>
                                    <a:lnTo>
                                      <a:pt x="764183" y="113506"/>
                                    </a:lnTo>
                                    <a:lnTo>
                                      <a:pt x="766366" y="107751"/>
                                    </a:lnTo>
                                    <a:lnTo>
                                      <a:pt x="768747" y="101996"/>
                                    </a:lnTo>
                                    <a:lnTo>
                                      <a:pt x="771525" y="96242"/>
                                    </a:lnTo>
                                    <a:lnTo>
                                      <a:pt x="774303" y="90685"/>
                                    </a:lnTo>
                                    <a:lnTo>
                                      <a:pt x="777478" y="85129"/>
                                    </a:lnTo>
                                    <a:lnTo>
                                      <a:pt x="780653" y="79573"/>
                                    </a:lnTo>
                                    <a:lnTo>
                                      <a:pt x="784225" y="74215"/>
                                    </a:lnTo>
                                    <a:lnTo>
                                      <a:pt x="788194" y="69254"/>
                                    </a:lnTo>
                                    <a:lnTo>
                                      <a:pt x="792361" y="64095"/>
                                    </a:lnTo>
                                    <a:lnTo>
                                      <a:pt x="796528" y="58935"/>
                                    </a:lnTo>
                                    <a:lnTo>
                                      <a:pt x="800894" y="54173"/>
                                    </a:lnTo>
                                    <a:lnTo>
                                      <a:pt x="805855" y="49410"/>
                                    </a:lnTo>
                                    <a:lnTo>
                                      <a:pt x="810617" y="44846"/>
                                    </a:lnTo>
                                    <a:lnTo>
                                      <a:pt x="815975" y="40481"/>
                                    </a:lnTo>
                                    <a:lnTo>
                                      <a:pt x="821532" y="36314"/>
                                    </a:lnTo>
                                    <a:lnTo>
                                      <a:pt x="827485" y="32146"/>
                                    </a:lnTo>
                                    <a:lnTo>
                                      <a:pt x="833636" y="28376"/>
                                    </a:lnTo>
                                    <a:lnTo>
                                      <a:pt x="839986" y="24804"/>
                                    </a:lnTo>
                                    <a:lnTo>
                                      <a:pt x="846932" y="21232"/>
                                    </a:lnTo>
                                    <a:lnTo>
                                      <a:pt x="853678" y="18256"/>
                                    </a:lnTo>
                                    <a:lnTo>
                                      <a:pt x="861021" y="15081"/>
                                    </a:lnTo>
                                    <a:lnTo>
                                      <a:pt x="868760" y="12501"/>
                                    </a:lnTo>
                                    <a:lnTo>
                                      <a:pt x="876697" y="9921"/>
                                    </a:lnTo>
                                    <a:lnTo>
                                      <a:pt x="885230" y="7739"/>
                                    </a:lnTo>
                                    <a:lnTo>
                                      <a:pt x="893961" y="5754"/>
                                    </a:lnTo>
                                    <a:lnTo>
                                      <a:pt x="902692" y="3968"/>
                                    </a:lnTo>
                                    <a:lnTo>
                                      <a:pt x="912217" y="2579"/>
                                    </a:lnTo>
                                    <a:lnTo>
                                      <a:pt x="921742" y="1587"/>
                                    </a:lnTo>
                                    <a:lnTo>
                                      <a:pt x="932061" y="595"/>
                                    </a:lnTo>
                                    <a:lnTo>
                                      <a:pt x="942380" y="198"/>
                                    </a:lnTo>
                                    <a:lnTo>
                                      <a:pt x="95329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bodyPr anchor="ctr"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contourClr>
                                  <a:srgbClr val="FFFFFF"/>
                                </a:contourClr>
                              </a:sp3d>
                            </wps:bodyPr>
                          </wps:wsp>
                        </wpg:grpSp>
                        <wpg:grpSp>
                          <wpg:cNvPr id="10" name="组合 10"/>
                          <wpg:cNvGrpSpPr/>
                          <wpg:grpSpPr>
                            <a:xfrm>
                              <a:off x="10574" y="3314"/>
                              <a:ext cx="282" cy="282"/>
                              <a:chOff x="4262" y="3314"/>
                              <a:chExt cx="282" cy="282"/>
                            </a:xfrm>
                          </wpg:grpSpPr>
                          <wps:wsp>
                            <wps:cNvPr id="35" name="椭圆 35"/>
                            <wps:cNvSpPr/>
                            <wps:spPr>
                              <a:xfrm>
                                <a:off x="4262" y="3314"/>
                                <a:ext cx="282" cy="28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25268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  <wps:wsp>
                            <wps:cNvPr id="39" name="KSO_Shape"/>
                            <wps:cNvSpPr/>
                            <wps:spPr>
                              <a:xfrm>
                                <a:off x="4322" y="3384"/>
                                <a:ext cx="171" cy="129"/>
                              </a:xfrm>
                              <a:custGeom>
                                <a:avLst/>
                                <a:gdLst>
                                  <a:gd name="connsiteX0" fmla="*/ 367281 w 529316"/>
                                  <a:gd name="connsiteY0" fmla="*/ 196274 h 401026"/>
                                  <a:gd name="connsiteX1" fmla="*/ 355293 w 529316"/>
                                  <a:gd name="connsiteY1" fmla="*/ 208263 h 401026"/>
                                  <a:gd name="connsiteX2" fmla="*/ 465090 w 529316"/>
                                  <a:gd name="connsiteY2" fmla="*/ 318060 h 401026"/>
                                  <a:gd name="connsiteX3" fmla="*/ 466739 w 529316"/>
                                  <a:gd name="connsiteY3" fmla="*/ 320716 h 401026"/>
                                  <a:gd name="connsiteX4" fmla="*/ 491723 w 529316"/>
                                  <a:gd name="connsiteY4" fmla="*/ 320716 h 401026"/>
                                  <a:gd name="connsiteX5" fmla="*/ 162035 w 529316"/>
                                  <a:gd name="connsiteY5" fmla="*/ 196274 h 401026"/>
                                  <a:gd name="connsiteX6" fmla="*/ 37593 w 529316"/>
                                  <a:gd name="connsiteY6" fmla="*/ 320716 h 401026"/>
                                  <a:gd name="connsiteX7" fmla="*/ 62577 w 529316"/>
                                  <a:gd name="connsiteY7" fmla="*/ 320716 h 401026"/>
                                  <a:gd name="connsiteX8" fmla="*/ 64225 w 529316"/>
                                  <a:gd name="connsiteY8" fmla="*/ 318061 h 401026"/>
                                  <a:gd name="connsiteX9" fmla="*/ 174023 w 529316"/>
                                  <a:gd name="connsiteY9" fmla="*/ 208263 h 401026"/>
                                  <a:gd name="connsiteX10" fmla="*/ 46349 w 529316"/>
                                  <a:gd name="connsiteY10" fmla="*/ 80311 h 401026"/>
                                  <a:gd name="connsiteX11" fmla="*/ 222791 w 529316"/>
                                  <a:gd name="connsiteY11" fmla="*/ 256753 h 401026"/>
                                  <a:gd name="connsiteX12" fmla="*/ 263500 w 529316"/>
                                  <a:gd name="connsiteY12" fmla="*/ 273616 h 401026"/>
                                  <a:gd name="connsiteX13" fmla="*/ 264659 w 529316"/>
                                  <a:gd name="connsiteY13" fmla="*/ 273504 h 401026"/>
                                  <a:gd name="connsiteX14" fmla="*/ 306525 w 529316"/>
                                  <a:gd name="connsiteY14" fmla="*/ 256753 h 401026"/>
                                  <a:gd name="connsiteX15" fmla="*/ 482968 w 529316"/>
                                  <a:gd name="connsiteY15" fmla="*/ 80311 h 401026"/>
                                  <a:gd name="connsiteX16" fmla="*/ 458990 w 529316"/>
                                  <a:gd name="connsiteY16" fmla="*/ 80311 h 401026"/>
                                  <a:gd name="connsiteX17" fmla="*/ 300904 w 529316"/>
                                  <a:gd name="connsiteY17" fmla="*/ 238397 h 401026"/>
                                  <a:gd name="connsiteX18" fmla="*/ 264659 w 529316"/>
                                  <a:gd name="connsiteY18" fmla="*/ 252899 h 401026"/>
                                  <a:gd name="connsiteX19" fmla="*/ 263656 w 529316"/>
                                  <a:gd name="connsiteY19" fmla="*/ 252995 h 401026"/>
                                  <a:gd name="connsiteX20" fmla="*/ 228412 w 529316"/>
                                  <a:gd name="connsiteY20" fmla="*/ 238397 h 401026"/>
                                  <a:gd name="connsiteX21" fmla="*/ 70326 w 529316"/>
                                  <a:gd name="connsiteY21" fmla="*/ 80311 h 401026"/>
                                  <a:gd name="connsiteX22" fmla="*/ 92015 w 529316"/>
                                  <a:gd name="connsiteY22" fmla="*/ 0 h 401026"/>
                                  <a:gd name="connsiteX23" fmla="*/ 437301 w 529316"/>
                                  <a:gd name="connsiteY23" fmla="*/ 0 h 401026"/>
                                  <a:gd name="connsiteX24" fmla="*/ 529316 w 529316"/>
                                  <a:gd name="connsiteY24" fmla="*/ 92015 h 401026"/>
                                  <a:gd name="connsiteX25" fmla="*/ 529316 w 529316"/>
                                  <a:gd name="connsiteY25" fmla="*/ 309011 h 401026"/>
                                  <a:gd name="connsiteX26" fmla="*/ 437301 w 529316"/>
                                  <a:gd name="connsiteY26" fmla="*/ 401026 h 401026"/>
                                  <a:gd name="connsiteX27" fmla="*/ 92015 w 529316"/>
                                  <a:gd name="connsiteY27" fmla="*/ 401026 h 401026"/>
                                  <a:gd name="connsiteX28" fmla="*/ 0 w 529316"/>
                                  <a:gd name="connsiteY28" fmla="*/ 309011 h 401026"/>
                                  <a:gd name="connsiteX29" fmla="*/ 0 w 529316"/>
                                  <a:gd name="connsiteY29" fmla="*/ 92015 h 401026"/>
                                  <a:gd name="connsiteX30" fmla="*/ 92015 w 529316"/>
                                  <a:gd name="connsiteY30" fmla="*/ 0 h 401026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  <a:cxn ang="0">
                                    <a:pos x="connsiteX30" y="connsiteY30"/>
                                  </a:cxn>
                                </a:cxnLst>
                                <a:rect l="l" t="t" r="r" b="b"/>
                                <a:pathLst>
                                  <a:path w="529316" h="401026">
                                    <a:moveTo>
                                      <a:pt x="367281" y="196274"/>
                                    </a:moveTo>
                                    <a:lnTo>
                                      <a:pt x="355293" y="208263"/>
                                    </a:lnTo>
                                    <a:lnTo>
                                      <a:pt x="465090" y="318060"/>
                                    </a:lnTo>
                                    <a:cubicBezTo>
                                      <a:pt x="465822" y="318792"/>
                                      <a:pt x="466527" y="319541"/>
                                      <a:pt x="466739" y="320716"/>
                                    </a:cubicBezTo>
                                    <a:lnTo>
                                      <a:pt x="491723" y="320716"/>
                                    </a:lnTo>
                                    <a:close/>
                                    <a:moveTo>
                                      <a:pt x="162035" y="196274"/>
                                    </a:moveTo>
                                    <a:lnTo>
                                      <a:pt x="37593" y="320716"/>
                                    </a:lnTo>
                                    <a:lnTo>
                                      <a:pt x="62577" y="320716"/>
                                    </a:lnTo>
                                    <a:lnTo>
                                      <a:pt x="64225" y="318061"/>
                                    </a:lnTo>
                                    <a:lnTo>
                                      <a:pt x="174023" y="208263"/>
                                    </a:lnTo>
                                    <a:close/>
                                    <a:moveTo>
                                      <a:pt x="46349" y="80311"/>
                                    </a:moveTo>
                                    <a:lnTo>
                                      <a:pt x="222791" y="256753"/>
                                    </a:lnTo>
                                    <a:cubicBezTo>
                                      <a:pt x="234032" y="267995"/>
                                      <a:pt x="248767" y="273616"/>
                                      <a:pt x="263500" y="273616"/>
                                    </a:cubicBezTo>
                                    <a:cubicBezTo>
                                      <a:pt x="263887" y="273616"/>
                                      <a:pt x="264274" y="273611"/>
                                      <a:pt x="264659" y="273504"/>
                                    </a:cubicBezTo>
                                    <a:cubicBezTo>
                                      <a:pt x="279774" y="273906"/>
                                      <a:pt x="294989" y="268289"/>
                                      <a:pt x="306525" y="256753"/>
                                    </a:cubicBezTo>
                                    <a:lnTo>
                                      <a:pt x="482968" y="80311"/>
                                    </a:lnTo>
                                    <a:lnTo>
                                      <a:pt x="458990" y="80311"/>
                                    </a:lnTo>
                                    <a:lnTo>
                                      <a:pt x="300904" y="238397"/>
                                    </a:lnTo>
                                    <a:cubicBezTo>
                                      <a:pt x="290917" y="248385"/>
                                      <a:pt x="277745" y="253247"/>
                                      <a:pt x="264659" y="252899"/>
                                    </a:cubicBezTo>
                                    <a:cubicBezTo>
                                      <a:pt x="264325" y="252991"/>
                                      <a:pt x="263990" y="252995"/>
                                      <a:pt x="263656" y="252995"/>
                                    </a:cubicBezTo>
                                    <a:cubicBezTo>
                                      <a:pt x="250900" y="252995"/>
                                      <a:pt x="238144" y="248128"/>
                                      <a:pt x="228412" y="238397"/>
                                    </a:cubicBezTo>
                                    <a:lnTo>
                                      <a:pt x="70326" y="80311"/>
                                    </a:lnTo>
                                    <a:close/>
                                    <a:moveTo>
                                      <a:pt x="92015" y="0"/>
                                    </a:moveTo>
                                    <a:lnTo>
                                      <a:pt x="437301" y="0"/>
                                    </a:lnTo>
                                    <a:cubicBezTo>
                                      <a:pt x="488119" y="0"/>
                                      <a:pt x="529316" y="41197"/>
                                      <a:pt x="529316" y="92015"/>
                                    </a:cubicBezTo>
                                    <a:lnTo>
                                      <a:pt x="529316" y="309011"/>
                                    </a:lnTo>
                                    <a:cubicBezTo>
                                      <a:pt x="529316" y="359829"/>
                                      <a:pt x="488119" y="401026"/>
                                      <a:pt x="437301" y="401026"/>
                                    </a:cubicBezTo>
                                    <a:lnTo>
                                      <a:pt x="92015" y="401026"/>
                                    </a:lnTo>
                                    <a:cubicBezTo>
                                      <a:pt x="41197" y="401026"/>
                                      <a:pt x="0" y="359829"/>
                                      <a:pt x="0" y="309011"/>
                                    </a:cubicBezTo>
                                    <a:lnTo>
                                      <a:pt x="0" y="92015"/>
                                    </a:lnTo>
                                    <a:cubicBezTo>
                                      <a:pt x="0" y="41197"/>
                                      <a:pt x="41197" y="0"/>
                                      <a:pt x="92015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anchor="ctr">
                              <a:scene3d>
                                <a:camera prst="orthographicFront"/>
                                <a:lightRig rig="threePt" dir="t"/>
                              </a:scene3d>
                              <a:sp3d contourW="12700">
                                <a:contourClr>
                                  <a:srgbClr val="FFFFFF"/>
                                </a:contourClr>
                              </a:sp3d>
                            </wps:bodyPr>
                          </wps:wsp>
                        </wpg:grpSp>
                      </wpg:grpSp>
                      <wpg:grpSp>
                        <wpg:cNvPr id="11" name="组合 11"/>
                        <wpg:cNvGrpSpPr/>
                        <wpg:grpSpPr>
                          <a:xfrm>
                            <a:off x="7785" y="3196"/>
                            <a:ext cx="6032" cy="504"/>
                            <a:chOff x="1473" y="3196"/>
                            <a:chExt cx="5286" cy="504"/>
                          </a:xfrm>
                        </wpg:grpSpPr>
                        <wps:wsp>
                          <wps:cNvPr id="27" name="直接连接符 27"/>
                          <wps:cNvCnPr/>
                          <wps:spPr>
                            <a:xfrm>
                              <a:off x="1473" y="3196"/>
                              <a:ext cx="5286" cy="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28" name="直接连接符 28"/>
                          <wps:cNvCnPr/>
                          <wps:spPr>
                            <a:xfrm>
                              <a:off x="1473" y="3700"/>
                              <a:ext cx="5286" cy="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D1544BA" id="组合 22" o:spid="_x0000_s1052" style="position:absolute;left:0;text-align:left;margin-left:-61.2pt;margin-top:26.55pt;width:329.9pt;height:57.2pt;z-index:251677696" coordorigin="7785,2574" coordsize="6598,1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">
                <v:group id="组合 13" o:spid="_x0000_s1053" style="position:absolute;left:7785;top:2574;width:6599;height:1144" coordorigin="7785,2574" coordsize="6599,1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42" o:spid="_x0000_s1054" type="#_x0000_t202" style="position:absolute;left:8022;top:2574;width:6363;height:1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" filled="f" stroked="f">
                    <v:textbox style="mso-fit-shape-to-text:t">
                      <w:txbxContent>
                        <w:p w14:paraId="1ECEF0BB" w14:textId="2BB00EC5" w:rsidR="00304E3B" w:rsidRDefault="00000000">
                          <w:pPr>
                            <w:pStyle w:val="a3"/>
                            <w:spacing w:before="0" w:beforeAutospacing="0" w:after="0" w:afterAutospacing="0" w:line="500" w:lineRule="exact"/>
                            <w:rPr>
                              <w:rFonts w:hint="eastAsia"/>
                              <w:color w:val="404040" w:themeColor="text1" w:themeTint="BF"/>
                            </w:rPr>
                          </w:pPr>
                          <w:r>
                            <w:rPr>
                              <w:rFonts w:ascii="微软雅黑" w:eastAsia="微软雅黑" w:hAnsi="微软雅黑" w:cs="Times New Roman" w:hint="eastAsia"/>
                              <w:color w:val="404040" w:themeColor="text1" w:themeTint="BF"/>
                              <w:sz w:val="20"/>
                              <w:szCs w:val="20"/>
                            </w:rPr>
                            <w:t>生日：</w:t>
                          </w:r>
                          <w:r w:rsidR="004D5EEA">
                            <w:rPr>
                              <w:rFonts w:ascii="微软雅黑" w:eastAsia="微软雅黑" w:hAnsi="微软雅黑" w:cs="Times New Roman" w:hint="eastAsia"/>
                              <w:color w:val="404040" w:themeColor="text1" w:themeTint="BF"/>
                              <w:sz w:val="20"/>
                              <w:szCs w:val="20"/>
                            </w:rPr>
                            <w:t>2004.08</w:t>
                          </w:r>
                          <w:r>
                            <w:rPr>
                              <w:rFonts w:ascii="微软雅黑" w:eastAsia="微软雅黑" w:hAnsi="微软雅黑" w:cs="Times New Roman" w:hint="eastAsia"/>
                              <w:color w:val="404040" w:themeColor="text1" w:themeTint="BF"/>
                              <w:sz w:val="20"/>
                              <w:szCs w:val="20"/>
                            </w:rPr>
                            <w:t xml:space="preserve">              </w:t>
                          </w:r>
                          <w:r w:rsidR="00BC5E7D">
                            <w:rPr>
                              <w:rFonts w:ascii="微软雅黑" w:eastAsia="微软雅黑" w:hAnsi="微软雅黑" w:cs="Times New Roman" w:hint="eastAsia"/>
                              <w:color w:val="404040" w:themeColor="text1" w:themeTint="BF"/>
                              <w:sz w:val="20"/>
                              <w:szCs w:val="20"/>
                            </w:rPr>
                            <w:t>性别：男</w:t>
                          </w:r>
                        </w:p>
                        <w:p w14:paraId="03F5E79D" w14:textId="1A95CAE1" w:rsidR="00304E3B" w:rsidRDefault="00000000">
                          <w:pPr>
                            <w:pStyle w:val="a3"/>
                            <w:spacing w:before="0" w:beforeAutospacing="0" w:after="0" w:afterAutospacing="0" w:line="500" w:lineRule="exact"/>
                            <w:rPr>
                              <w:rFonts w:eastAsia="微软雅黑" w:hint="eastAsia"/>
                              <w:color w:val="404040" w:themeColor="text1" w:themeTint="BF"/>
                            </w:rPr>
                          </w:pPr>
                          <w:r>
                            <w:rPr>
                              <w:rFonts w:ascii="微软雅黑" w:eastAsia="微软雅黑" w:hAnsi="微软雅黑" w:cs="Times New Roman" w:hint="eastAsia"/>
                              <w:color w:val="404040" w:themeColor="text1" w:themeTint="BF"/>
                              <w:sz w:val="20"/>
                              <w:szCs w:val="20"/>
                            </w:rPr>
                            <w:t>电话：1</w:t>
                          </w:r>
                          <w:r w:rsidR="004D5EEA">
                            <w:rPr>
                              <w:rFonts w:ascii="微软雅黑" w:eastAsia="微软雅黑" w:hAnsi="微软雅黑" w:cs="Times New Roman" w:hint="eastAsia"/>
                              <w:color w:val="404040" w:themeColor="text1" w:themeTint="BF"/>
                              <w:sz w:val="20"/>
                              <w:szCs w:val="20"/>
                            </w:rPr>
                            <w:t>5985797997</w:t>
                          </w:r>
                          <w:r>
                            <w:rPr>
                              <w:rFonts w:ascii="微软雅黑" w:eastAsia="微软雅黑" w:hAnsi="微软雅黑" w:cs="Times New Roman" w:hint="eastAsia"/>
                              <w:color w:val="404040" w:themeColor="text1" w:themeTint="BF"/>
                              <w:sz w:val="20"/>
                              <w:szCs w:val="20"/>
                            </w:rPr>
                            <w:t xml:space="preserve">         邮箱：</w:t>
                          </w:r>
                          <w:r w:rsidR="004D5EEA">
                            <w:rPr>
                              <w:rFonts w:ascii="微软雅黑" w:eastAsia="微软雅黑" w:hAnsi="微软雅黑" w:cs="Times New Roman" w:hint="eastAsia"/>
                              <w:color w:val="404040" w:themeColor="text1" w:themeTint="BF"/>
                              <w:sz w:val="20"/>
                              <w:szCs w:val="20"/>
                            </w:rPr>
                            <w:t>1246448242@qq</w:t>
                          </w:r>
                          <w:r>
                            <w:rPr>
                              <w:rFonts w:ascii="微软雅黑" w:eastAsia="微软雅黑" w:hAnsi="微软雅黑" w:cs="Times New Roman" w:hint="eastAsia"/>
                              <w:color w:val="404040" w:themeColor="text1" w:themeTint="BF"/>
                              <w:sz w:val="20"/>
                              <w:szCs w:val="20"/>
                            </w:rPr>
                            <w:t>.com</w:t>
                          </w:r>
                        </w:p>
                      </w:txbxContent>
                    </v:textbox>
                  </v:shape>
                  <v:group id="组合 3" o:spid="_x0000_s1055" style="position:absolute;left:7785;top:2824;width:282;height:282" coordorigin="1473,2824" coordsize="282,2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oval id="椭圆 32" o:spid="_x0000_s1056" style="position:absolute;left:1473;top:2824;width:282;height:2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" fillcolor="#425268" stroked="f" strokeweight="1pt">
                      <v:stroke joinstyle="miter"/>
                    </v:oval>
                    <v:shape id="KSO_Shape" o:spid="_x0000_s1057" style="position:absolute;left:1543;top:2864;width:149;height:181;visibility:visible;mso-wrap-style:square;v-text-anchor:middle-center" coordsize="2244,2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" path="m,2719c285,2053,285,2053,285,2053v,,62,-222,281,-222c1718,1831,1718,1831,1718,1831v220,,288,222,288,222c2244,2719,2244,2719,2244,2719l,2719xm1118,1775c627,1775,230,1378,230,888,230,397,627,,1118,v490,,888,397,888,888c2006,1378,1608,1775,1118,1775xm972,241v-272,97,61,444,-535,647c437,1264,742,1569,1118,1569v376,,681,-305,681,-681c1452,602,870,734,972,241xe" stroked="f">
                      <v:path arrowok="t" o:connecttype="custom" o:connectlocs="0,79351516;8289909,59914902;16463437,53436045;49972086,53436045;58349227,59914902;65272015,79351516;0,79351516;32519648,51801764;6690070,25915471;32519648,0;58349227,25915471;32519648,51801764;28272887,7033357;12711176,25915471;32519648,45789833;52328164,25915471;28272887,7033357" o:connectangles="0,0,0,0,0,0,0,0,0,0,0,0,0,0,0,0,0"/>
                    </v:shape>
                  </v:group>
                  <v:group id="组合 8" o:spid="_x0000_s1058" style="position:absolute;left:7785;top:3314;width:282;height:282" coordorigin="1473,3314" coordsize="282,2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v:oval id="椭圆 34" o:spid="_x0000_s1059" style="position:absolute;left:1473;top:3314;width:282;height:2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" fillcolor="#425268" stroked="f" strokeweight="1pt">
                      <v:stroke joinstyle="miter"/>
                    </v:oval>
                    <v:shape id="KSO_Shape" o:spid="_x0000_s1060" style="position:absolute;left:1573;top:3374;width:109;height:171;visibility:visible;mso-wrap-style:square;v-text-anchor:middle" coordsize="1978606,3092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" path="m608252,v67295,,89726,44800,112158,112000c787705,291200,832568,492800,877432,672000v22432,89601,,134401,-44864,156801c742842,896001,653115,940801,563388,985601v,403200,112159,761601,515929,1187201c1169044,2105602,1270188,2055228,1337349,2010428v67161,-44800,117598,-16826,168170,27974c1640109,2172802,1797131,2307202,1931721,2464003v44863,44800,67295,112000,22432,156800c1864426,2755203,1797131,2867203,1707404,3001603v-67295,112000,-134590,112000,-224317,44800c496093,2329602,-42267,1568002,2596,179200,2596,89600,25028,44800,159618,44800,294208,22400,451230,,608252,xe" stroked="f" strokeweight="1pt">
                      <v:stroke joinstyle="miter"/>
                      <v:path arrowok="t" o:connecttype="custom" o:connectlocs="34,0;40,6;48,37;46,46;31,55;59,120;74,111;83,113;106,136;108,145;94,166;82,168;0,10;9,2;34,0" o:connectangles="0,0,0,0,0,0,0,0,0,0,0,0,0,0,0"/>
                    </v:shape>
                  </v:group>
                  <v:group id="组合 7" o:spid="_x0000_s1061" style="position:absolute;left:10574;top:2814;width:282;height:282" coordorigin="4262,2814" coordsize="282,2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v:oval id="椭圆 33" o:spid="_x0000_s1062" style="position:absolute;left:4262;top:2814;width:282;height:2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" fillcolor="#425268" stroked="f" strokeweight="1pt">
                      <v:stroke joinstyle="miter"/>
                    </v:oval>
                    <v:shape id="KSO_Shape" o:spid="_x0000_s1063" style="position:absolute;left:4332;top:2874;width:149;height:170;visibility:visible;mso-wrap-style:square;v-text-anchor:middle" coordsize="1903413,2176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" path="m1515515,644525r39392,l1574800,682651r-13984,14496l1573618,785117r-38407,143571l1496804,785117r12605,-87970l1495425,682651r20090,-38126xm348904,644524r40180,l409576,682651r-14264,14496l408169,785116,369195,928687,329818,785116r13059,-87969l328613,682651r20291,-38127xm534294,635000r16549,7777l568181,651352r17534,8575l603250,668702r-5320,4586l594187,677077r-2561,2992l589853,682063r-1774,2991l586109,688046r-1970,3390l582366,695025r-1970,3989l578623,703002r-3547,9173l571727,721947r-3152,10769l565423,743883r-2956,11766l520700,724340r52209,-21737l534294,635000xm203588,634999r-38930,67280l217293,723911r-63361,46838l369041,988862,552966,802503r-1987,11908l548993,826518r-3575,24014l542637,873752r-2780,22228l538069,916422r-1589,18060l535685,949963r-198,12305l535487,1379440r102688,l605005,2085974r-224444,l369041,1405240r-11719,680734l132878,2085974,97722,1341732r-97722,l,972985,198,961871,993,948574,2185,933490,3774,916819,5561,898957,7945,880302r2780,-19053l13506,841998r3377,-18854l20657,804488r3773,-17465l26615,778489r1986,-7938l30786,763009r2185,-7343l35355,749117r2383,-6351l40122,737010r2582,-4763l45087,727682r2582,-3771l49457,721728r1986,-2183l54025,717362r2781,-2381l63162,709821r7547,-5359l79250,698905r9534,-5557l98914,687394r10726,-5954l120961,675486r11719,-6152l156713,657426r24033,-11511l203588,634999xm1370478,634999r-39264,67604l1384301,724340r-42470,31309l1338826,743883r-3005,-11167l1332416,721947r-3406,-9772l1325404,703002r-1803,-3989l1321598,695025r-1803,-3590l1317792,688045r-2004,-2991l1313785,682063r-2404,-2992l1308176,675880r-3806,-3390l1300163,668901r17829,-8974l1336022,651352r17628,-8575l1370478,634999xm1699960,634999r22849,10916l1746850,657426r24041,11908l1782613,675486r11126,5954l1804667,687394r10133,5954l1824138,698905r8742,5557l1840430,709820r6358,5160l1849768,717362r2385,2183l1854139,721728r1789,2183l1858510,727682r2583,4565l1863478,737010r2384,5755l1868047,749116r2583,6550l1872816,763009r2185,7542l1876988,778489r2186,8534l1882949,804488r3775,18656l1890101,841998r2981,19251l1895665,880301r2384,18656l1899837,916819r1589,16671l1902618,948573r597,13297l1903413,972984r,368748l1805660,1341732r-34968,744242l1546178,2085974r-11523,-680734l1522932,2085974r-224514,l1265238,1379440r102720,l1367958,962267r-398,-12305l1366766,934482r-1391,-18060l1363388,895980r-2384,-22228l1358023,850532r-3576,-24015l1350473,802503r184182,186359l1749830,770749r-63579,-46838l1738902,702279r-38942,-67280xm467842,606424r13592,5749l496825,618714r19588,8722l556990,697211r-59566,24381l560388,767778r-1599,7136l557390,782050,368300,973137,467842,606424xm269281,606424r99019,366713l171450,772535r68917,-50943l181154,697211r40399,-69775l240763,618714r15249,-6541l269281,606424xm1633836,606424r13480,5749l1662580,618714r19427,8722l1722250,697210r-59075,24382l1731963,772535,1535113,973137r98723,-366713xm1436401,606424r98712,366713l1347778,782050r-3165,-14272l1407321,721592r-59148,-24382l1388529,627436r19188,-8722l1422949,612172r13452,-5748xm930127,604836r43358,l995363,646482r-15315,15666l994169,757932,951806,914399,909442,757932r13922,-95784l908050,646482r22077,-41646xm771237,593725r-42288,73214l786128,690748r-69091,51191l951706,979637,1186375,741939r-69289,-51191l1174265,666939r-42288,-73214l1156992,605233r26207,12698l1196302,624280r13103,6746l1222112,637772r12110,6548l1245936,650867r11118,6350l1267576,663368r9331,5952l1285047,675074r3773,2976l1292195,680629r2779,2778l1297952,685788r2184,2381l1302121,690748r2581,3969l1307482,699479r2581,5555l1312842,711383r2581,6548l1317806,725272r2581,7937l1322769,741542r2184,8730l1327534,759399r1985,9524l1331703,778645r3971,20040l1339248,819518r3375,20834l1345402,861185r2383,20437l1350167,900868r1390,18253l1352947,935590r595,14682l1354138,962177r,402777l1247524,1364954r-38516,811508l964214,2176462,951706,1434200r-12706,742262l694007,2176462,655690,1364954r-106415,l549275,962177r198,-11905l550267,935590r1192,-16469l553245,900868r1986,-19246l557812,861185r2978,-20833l563966,819518r3574,-20833l571511,778645r2382,-9722l575879,759399r2183,-9127l580445,741542r2382,-8333l585408,725272r2383,-7341l590372,711383r2581,-6349l595534,699479r2978,-4762l601093,690748r1985,-2579l605262,685788r2779,-2381l611019,680629r3375,-2579l618167,675074r8338,-5754l635638,663368r10324,-6151l657080,650867r11713,-6547l681301,637772r12508,-6746l706912,624280r13103,-6349l746222,605233r25015,-11508xm1059854,561975r14828,6538l1091289,575646r20957,9313l1156334,661046r-64649,26551l1166813,743473,952500,962025,1059854,561975xm844251,561974l952500,962025,736600,743473r75615,-55876l747146,661046r44374,-76087l812612,575646r16715,-7133l844251,561974xm468406,196849r4578,2386l476965,201621r3781,2783l484329,207188r3184,2982l490698,213152r2985,3380l496271,219912r2388,3578l500848,227069r1991,3778l505028,234823r1592,3976l508213,242775r1592,4374l511397,251324r2389,9345l515975,270212r1990,10139l519757,290888r4179,22268l525927,324886r2388,12326l532296,338007r3781,1193l539859,340592r3383,1193l546825,343574r2985,1988l552995,347948r2985,2386l558369,352720r2388,2982l562947,358485r1791,3181l566330,365046r1393,3181l568719,371806r796,3578l569913,379162r,3976l569714,387114r-796,4176l567922,395465r-1592,4175l564539,403815r-2389,4573l559364,412563r-2985,4374l552597,421509r-4180,4374l543640,430456r-5174,4573l532893,439403r-6369,4373l524931,452325r-1990,8152l520752,468628r-2190,8152l515776,484732r-2787,7754l509805,500240r-3384,7555l502839,515350r-3782,7356l495077,529863r-3981,6958l486717,543581r-4379,6561l477363,556504r-4976,5964l467411,568234r-5374,5567l456663,579169r-5772,4970l445119,588712r-5971,4573l432779,597261r-6170,3578l420240,604021r-6767,2982l406507,609389r-6767,2187l392774,613365r-7364,1392l378045,615353r-7165,596l363317,615353r-7364,-596l348788,613365r-7165,-1789l334656,609389r-6767,-2386l321321,604021r-6568,-3182l308583,597261r-6369,-3976l296243,588712r-5772,-4573l284898,579169r-5573,-5368l273951,568234r-4975,-5766l264000,556504r-4578,-6362l254645,543581r-4378,-6760l246286,529863r-4180,-7157l238325,515350r-3384,-7555l231558,500240r-2986,-7754l225786,484732r-2787,-7952l220611,468628r-2190,-8151l216630,452325r-1791,-8549l208669,439403r-5772,-4374l197722,430456r-4777,-4573l188766,421509r-3583,-4572l181998,412563r-2786,-4175l177023,403815r-1991,-4175l173440,395465r-796,-4175l171848,387114r-398,-3976l171450,379162r398,-3778l172644,371806r995,-3579l175032,365046r1593,-3380l178615,358485r1990,-2783l182994,352720r2786,-2386l188368,347948r3184,-2386l194737,343574r3383,-1789l201703,340592r3582,-1392l209266,338007r3782,-795l216232,321108r2587,-15308l221208,291485r2786,-14116l225388,270808r1194,-6362l228174,258283r1791,-6163l231757,246354r1990,-5567l236135,235419r2588,-5169l243699,232039r6966,1989l259024,236612r10350,2187l274947,239793r5971,1193l287287,241781r6568,994l300622,243372r7364,398l315350,244167r7762,199l331273,244167r8160,-596l347793,242974r8558,-1193l365307,240589r8758,-1591l383021,236811r9355,-2585l401531,231443r9554,-3380l420439,224087r9554,-4175l439546,214941r9554,-5566l458853,203410r9553,-6561xm1634036,196849r4560,2386l1642560,201621r3767,2783l1649895,207187r3172,2983l1656239,213152r2974,3380l1661790,219912r2379,3578l1666349,227069r1983,3777l1670512,234823r1586,3976l1673882,242775r1388,4374l1676856,251324r2379,9345l1681415,270212r1983,10139l1685578,290888r3767,22267l1691327,324885r2379,12327l1697671,338007r3767,1193l1705204,340592r3568,1193l1712142,343574r2974,1988l1718288,347948r2973,2386l1723640,352719r2379,2983l1728200,358485r1784,3181l1731570,365046r1388,3181l1733949,371806r793,3578l1735138,379162r,3976l1734940,387114r-793,4175l1733156,395464r-1586,4175l1729786,403815r-2379,4572l1724632,412562r-2974,4374l1717891,421509r-4163,4374l1708971,430456r-5155,4572l1698266,439402r-6146,4374l1690336,452325r-1982,8152l1686173,468628r-2180,8151l1681217,484732r-2775,7754l1675270,500239r-3370,7555l1668332,515349r-3767,7356l1660799,529863r-4164,6958l1652274,543581r-4361,6561l1642957,556504r-4956,5964l1633045,568234r-5352,5567l1622340,579169r-5749,4970l1610842,588712r-5947,4572l1598551,597261r-6145,3578l1586062,604020r-6740,2983l1572780,609388r-6938,2187l1558705,613365r-7335,1391l1544036,615353r-7137,596l1529366,615353r-7335,-597l1514894,613365r-7136,-1790l1500819,609388r-6740,-2385l1487537,604020r-6344,-3181l1474850,597261r-6344,-3977l1462559,588712r-5749,-4573l1451259,579169r-5551,-5368l1440356,568234r-4956,-5766l1430444,556504r-4559,-6362l1421127,543581r-4163,-6760l1412801,529863r-4163,-7158l1404871,515349r-3172,-7555l1398329,500239r-3172,-7753l1392382,484732r-2775,-7953l1387228,468628r-2181,-8151l1383263,452325r-1784,-8549l1375333,439402r-5748,-4374l1364430,430456r-4757,-4573l1355510,421509r-3569,-4573l1348769,412562r-2775,-4175l1343813,403815r-1982,-4176l1340443,395464r-991,-4175l1338659,387114r-396,-3976l1338263,379162r396,-3778l1339452,371806r991,-3579l1341831,365046r1586,-3380l1345399,358485r1983,-2783l1349761,352719r2775,-2385l1355311,347948r2974,-2386l1361457,343574r3370,-1789l1368395,340592r3568,-1392l1375928,338007r3767,-795l1382867,321108r2577,-15309l1388219,291485r2379,-14116l1391986,270808r1189,-6362l1394761,258283r1784,-6164l1398329,246354r2181,-5567l1402691,235419r2577,-5169l1410224,232039r6938,1988l1425885,236612r9911,2187l1441545,239793r5749,1193l1453638,241781r6740,994l1467317,243372r6938,397l1481788,244167r7731,199l1497449,244167r8128,-596l1513903,242974r8525,-1193l1531348,240588r8723,-1590l1549190,236811r9119,-2585l1567626,231443r9317,-3380l1586261,224087r9515,-4175l1605292,214941r9713,-5567l1624521,203410r9515,-6561xm1059458,115887r4961,2583l1068785,121251r4167,2981l1076920,127014r3572,3377l1083667,133769r3175,3577l1089819,141121r2580,3775l1094780,148870r2580,3974l1099344,157017r1984,4570l1103114,166157r1786,4570l1106091,175495r2976,9935l1111449,195961r2182,11127l1115616,218612r4365,24440l1122164,255570r2580,13511l1128911,269876r4366,1192l1137246,272459r3968,1590l1144786,276036r3572,2384l1151533,280606r3175,2583l1157685,286169r2381,2782l1162447,292329r1985,3378l1166217,299283r1390,3378l1168996,306834r595,3974l1169988,314781r,4173l1169789,323325r-793,4570l1167805,332267r-1588,4768l1164233,341605r-2580,4769l1158677,351143r-3572,4967l1151136,360879r-4365,4967l1141611,370814r-5755,4769l1129705,380550r-6747,4769l1120974,394459r-1985,8941l1116608,412341r-2778,8743l1111052,429827r-3175,8544l1104503,446915r-3373,8146l1097360,463406r-4366,7948l1088827,479103r-4564,7551l1079500,494006r-4762,7351l1069380,508113r-5358,6557l1058466,521028r-5755,5961l1046758,532751r-6350,5365l1034256,543282r-6548,4968l1020961,552422r-6945,3974l1007070,559973r-7143,3377l992386,565933r-7342,2385l977305,570106r-7739,1391l961430,572689r-8136,398l945158,572689r-7938,-1192l929283,570106r-7739,-1788l914003,565933r-7342,-2583l899716,559973r-7144,-3577l885626,552422r-6548,-4172l872331,543282r-6151,-5166l860028,532751r-6152,-5762l848122,521028r-5556,-6358l837009,508113r-4961,-6756l827087,494006r-4762,-7352l817761,479103r-4167,-7749l809426,463406r-3770,-8345l802084,446915r-3373,-8544l795337,429827r-2778,-8743l789980,412341r-2382,-8941l785415,394459r-1786,-9140l776883,380550r-6152,-4967l764976,370814r-5159,-4968l755451,360879r-3968,-4769l747911,351143r-2778,-4769l742354,341605r-1984,-4570l738783,332267r-993,-4372l736798,323325r-198,-4371l736600,314781r397,-3973l737790,306834r993,-4173l740370,299283r1786,-3576l744140,292329r2382,-3378l749101,286169r2778,-2980l755054,280606r3374,-2186l761801,276036r3572,-1987l769342,272459r4167,-1391l777478,269876r4366,-795l785217,251596r2778,-16889l790773,219010r2778,-15101l794940,196557r1588,-7153l798314,182847r1786,-6756l802084,169932r2381,-6160l806847,158010r2778,-5563l815181,154235r7541,2384l832048,159004r11113,2781l849114,162779r6548,1192l862608,164964r7143,994l877292,166554r7938,397l893167,167548r8533,l910233,167548r8929,-795l928489,166157r9327,-1193l947341,163574r9525,-1789l966788,159401r10120,-2583l986830,153440r10318,-3576l1007467,145691r10319,-4769l1028303,135557r10319,-5762l1043781,126417r5358,-3377l1054497,119463r4961,-3576xm360477,92074r10104,l380289,92272r9708,594l399507,93855r9114,1186l417734,96822r8322,1780l434575,100976r7727,2373l449830,106316r6935,3165l463501,112646r5943,3561l474992,120163r5151,3956l482322,126097r1982,2374l486285,130647r1783,2176l492030,133021r3765,395l499361,134207r3566,792l506295,136185r2972,1187l512437,138955r2972,1780l518183,142515r2575,2176l523532,147065r2377,2374l528089,152010r2377,2769l532646,157747r1981,2967l536410,164076r1981,3165l539976,170604r1387,3758l544533,181681r2377,7715l549288,197704r1981,8308l552656,214715r1387,8704l555232,232320r594,8902l556420,250321r595,8703l557213,267926r,8308l557015,292849r-793,15034l555430,321334r-1189,11077l553448,341115r-4556,-2176l544335,336961r-5151,-1583l534231,334191r-3567,-24923l528683,297399r-1783,-11275l524523,275047r-2180,-10484l519768,254672r-1585,-4945l516598,245178r-1585,-4748l513031,236079r-1981,-4352l509069,227771r-2179,-4352l504512,219660r-2774,-3758l499163,212144r-3170,-3561l493021,205418r-3368,-3165l486087,199088r-3963,-2769l478162,193352r-4161,-2572l469246,188407r-9906,6725l449236,201660r-9906,5539l429424,212144r-9708,4747l410008,220847r-9907,3561l390592,227177r-9510,2770l371770,232122r-9114,1781l353741,235287r-8916,989l336306,236870r-8321,593l319862,237661r-8123,-198l304210,237265r-7529,-791l289945,235881r-6934,-989l276671,234100r-6340,-1186l264586,231925r-10303,-2572l245566,226979r-7133,-2176l233282,223023r-2774,5341l228329,233903r-2179,5934l224169,245771r-1784,6132l220800,258629r-1585,6725l217829,272080r-2576,14440l212677,301751r-2773,15627l206536,334191r-4953,1187l196431,336961r-4953,1978l187120,341312r-1585,-9494l184742,325686r-792,-6924l183355,311048r-396,-8110l182563,294234r,-9297l182563,275245r594,-10286l183751,254870r1387,-10681l186921,233507r2180,-10879l190488,217287r1585,-5341l193459,206407r1784,-5341l197224,195923r2179,-5340l201781,185242r2377,-5143l206932,174758r2774,-4945l212677,164868r3170,-4946l219414,155175r3566,-4747l226942,145878r3963,-4352l235462,137175r4556,-4154l244971,129064r4953,-3956l255274,121548r5547,-3561l266765,114624r6340,-2967l279445,108492r6736,-2571l293115,103349r7331,-2176l307974,98998r8123,-1781l324220,95635r8718,-1385l341655,93459r9312,-593l360477,92074xm1526457,92074r10147,l1546353,92272r9749,593l1565652,93854r9351,1187l1583957,96821r8555,1781l1600868,100975r7959,2374l1616189,106316r6963,3165l1629917,112646r5969,3561l1641457,120163r5173,3956l1648818,126097r2189,2374l1652798,130647r1790,2176l1658568,133020r3780,396l1665929,134207r3582,791l1672893,136185r2984,1187l1679061,138955r2984,1780l1684831,142515r2586,2176l1690203,147065r2387,2373l1694779,152010r2387,2769l1699355,157746r1990,2967l1703334,164076r1791,3165l1706717,170604r1790,3758l1711293,181681r2387,7715l1716068,197704r1989,8307l1719450,214715r1393,8704l1722037,232320r596,8901l1723230,250320r597,8704l1724026,267925r,8308l1723827,292849r-796,15034l1722236,321334r-1194,11077l1720246,341114r-4576,-2176l1711094,336960r-4974,-1582l1700947,334191r-3582,-24924l1695575,297399r-1990,-11275l1691595,275046r-2586,-10483l1686422,254672r-1591,-4945l1683239,245177r-1592,-4747l1679658,236078r-1791,-4351l1675678,227770r-2188,-4351l1671102,219660r-2785,-3758l1665730,212144r-3183,-3561l1659562,205418r-3382,-3165l1652599,199088r-3781,-2769l1644640,193352r-4178,-2572l1635687,188407r-9948,6725l1615592,201660r-9948,5538l1595695,212144r-9749,4747l1575998,220847r-9749,3561l1556699,227177r-9550,2769l1537797,232122r-9152,1780l1519692,235287r-8755,989l1502183,236870r-8357,593l1485669,237661r-8158,-198l1469951,237265r-7362,-791l1455625,235881r-6963,-990l1442295,234100r-6367,-1187l1430158,231924r-10147,-2571l1411058,226979r-7163,-2176l1398722,223023r-2586,5341l1393748,233902r-2189,5935l1389570,245771r-1791,6132l1386188,258628r-1592,6726l1383203,272079r-2586,14440l1378229,301751r-2984,15626l1371862,334191r-5173,1187l1361715,336960r-4974,1978l1352364,341312r-1592,-9495l1349976,325685r-796,-6923l1348584,311048r-398,-8111l1347788,294234r,-9297l1347788,275244r597,-10286l1348982,254870r1392,-10682l1352165,233507r2189,-10880l1355746,217287r1592,-5341l1358731,206407r1790,-5341l1362511,195923r2189,-5341l1367087,185242r2388,-5143l1372260,174758r2786,-4945l1378030,164867r3183,-4945l1384795,155175r3581,-4748l1392355,145878r3980,-4352l1400911,137174r4576,-4154l1410461,129064r4974,-3956l1420807,121547r5571,-3560l1432347,114624r6367,-2967l1445080,108492r6765,-2571l1458809,103349r7361,-2176l1473731,98997r8157,-1780l1490046,95635r8755,-1385l1507555,93459r9351,-594l1526457,92074xm953294,r10914,198l974527,793r10517,1191l994966,3373r9723,1786l1014214,7342r9128,2381l1032074,12501r7937,2977l1047750,19050r7144,3571l1061641,26590r2976,1985l1067792,30757r2580,2183l1073150,35321r2382,2183l1077913,39687r1984,2381l1081882,44648r4365,198l1090414,45243r3771,794l1097955,47029r3770,1389l1105297,49609r3374,1786l1111647,53181r3175,2183l1117600,57745r2977,2381l1123157,62706r2579,2976l1128117,68659r2382,3175l1132682,75207r1984,3572l1136650,82351r1786,3770l1140222,90090r1786,3969l1143596,98226r2778,8533l1148755,115490r1984,9327l1152525,134143r1588,9724l1155105,153392r992,10120l1156692,173235r397,9525l1157288,192484r,9326l1157288,210939r-199,8929l1156296,236339r-993,14684l1154311,263326r-1190,9525l1148557,270073r-5160,-2183l1137841,266303r-2580,-596l1132285,265112r-3969,-27384l1126332,224631r-1985,-12303l1121966,200223r-2580,-11509l1116608,177800r-1587,-5160l1113235,167481r-1985,-4961l1109266,157757r-1984,-4762l1104900,148431r-2579,-4564l1099741,139700r-2778,-4168l1093986,131564r-3373,-3771l1087239,124023r-3770,-3373l1079500,117276r-3968,-3373l1071166,111125r-4961,-2977l1061244,105370r-5556,3969l1050528,112910r-5556,3572l1039416,119856r-5358,3175l1028502,126007r-10716,5557l1007071,136525r-10716,4365l985639,144859r-10318,3373l965002,150812r-10120,2381l944960,155178r-10121,1587l925314,157956r-9326,595l906661,159146r-8731,l889199,159146r-8136,-397l872728,158353r-7739,-794l857647,156567r-6945,-1191l843955,154384r-6152,-1389l826492,150415r-9723,-2778l809228,145454r-5754,-1984l800497,149225r-2580,6151l795536,161726r-2183,6549l791369,175220r-1587,7144l787996,189706r-1389,7540l783828,212923r-2778,16669l777875,246856r-3572,18256l771525,265707r-2976,596l765572,267096r-2580,993l757635,270271r-4763,2779l751285,262334r-993,-6548l749499,248245r-596,-8533l748110,230981r-199,-9922l747713,211137r198,-10716l748308,189507r1191,-11509l750888,166489r1786,-11708l753864,149026r1191,-5953l756642,137120r1390,-5953l759817,125214r1985,-5954l764183,113506r2183,-5755l768747,101996r2778,-5754l774303,90685r3175,-5556l780653,79573r3572,-5358l788194,69254r4167,-5159l796528,58935r4366,-4762l805855,49410r4762,-4564l815975,40481r5557,-4167l827485,32146r6151,-3770l839986,24804r6946,-3572l853678,18256r7343,-3175l868760,12501r7937,-2580l885230,7739r8731,-1985l902692,3968r9525,-1389l921742,1587,932061,595,942380,198,953294,xe" stroked="f">
                      <v:path arrowok="t" o:connecttype="custom" o:connectlocs="39,45;15,49;0,66;4,49;91,48;126,49;130,64;120,53;18,41;67,45;86,45;92,56;38,60;42,46;50,51;35,17;39,26;35,34;26,42;17,36;12,27;15,20;23,17;114,15;118,24;116,30;110,41;99,40;93,29;93,23;99,16;73,8;77,18;80,23;74,34;63,39;54,29;51,20;55,11;68,10;32,8;37,11;37,23;33,13;19,16;13,23;14,12;23,6;114,9;118,14;116,17;109,15;96,15;92,19;96,9;68,0;76,4;79,12;76,11;69,9;55,10;51,16;54,4" o:connectangles="0,0,0,0,0,0,0,0,0,0,0,0,0,0,0,0,0,0,0,0,0,0,0,0,0,0,0,0,0,0,0,0,0,0,0,0,0,0,0,0,0,0,0,0,0,0,0,0,0,0,0,0,0,0,0,0,0,0,0,0,0,0,0"/>
                    </v:shape>
                  </v:group>
                  <v:group id="组合 10" o:spid="_x0000_s1064" style="position:absolute;left:10574;top:3314;width:282;height:282" coordorigin="4262,3314" coordsize="282,2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<v:oval id="椭圆 35" o:spid="_x0000_s1065" style="position:absolute;left:4262;top:3314;width:282;height:2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" fillcolor="#425268" stroked="f" strokeweight="1pt">
                      <v:stroke joinstyle="miter"/>
                    </v:oval>
                    <v:shape id="KSO_Shape" o:spid="_x0000_s1066" style="position:absolute;left:4322;top:3384;width:171;height:129;visibility:visible;mso-wrap-style:square;v-text-anchor:middle" coordsize="529316,401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" path="m367281,196274r-11988,11989l465090,318060v732,732,1437,1481,1649,2656l491723,320716,367281,196274xm162035,196274l37593,320716r24984,l64225,318061,174023,208263,162035,196274xm46349,80311l222791,256753v11241,11242,25976,16863,40709,16863c263887,273616,264274,273611,264659,273504v15115,402,30330,-5215,41866,-16751l482968,80311r-23978,l300904,238397v-9987,9988,-23159,14850,-36245,14502c264325,252991,263990,252995,263656,252995v-12756,,-25512,-4867,-35244,-14598l70326,80311r-23977,xm92015,l437301,v50818,,92015,41197,92015,92015l529316,309011v,50818,-41197,92015,-92015,92015l92015,401026c41197,401026,,359829,,309011l,92015c,41197,41197,,92015,xe" stroked="f" strokeweight="1pt">
                      <v:stroke joinstyle="miter"/>
                      <v:path arrowok="t" o:connecttype="custom" o:connectlocs="119,63;115,67;150,102;151,103;159,103;52,63;12,103;20,103;21,102;56,67;15,26;72,83;85,88;86,88;99,83;156,26;148,26;97,77;86,81;85,81;74,77;23,26;30,0;141,0;171,30;171,99;141,129;30,129;0,99;0,30;30,0" o:connectangles="0,0,0,0,0,0,0,0,0,0,0,0,0,0,0,0,0,0,0,0,0,0,0,0,0,0,0,0,0,0,0"/>
                    </v:shape>
                  </v:group>
                </v:group>
                <v:group id="组合 11" o:spid="_x0000_s1067" style="position:absolute;left:7785;top:3196;width:6032;height:504" coordorigin="1473,3196" coordsize="5286,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line id="直接连接符 27" o:spid="_x0000_s1068" style="position:absolute;visibility:visible;mso-wrap-style:square" from="1473,3196" to="6759,31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" strokecolor="#d8d8d8 [2732]" strokeweight=".5pt">
                    <v:stroke joinstyle="miter"/>
                  </v:line>
                  <v:line id="直接连接符 28" o:spid="_x0000_s1069" style="position:absolute;visibility:visible;mso-wrap-style:square" from="1473,3700" to="6759,3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" strokecolor="#d8d8d8 [2732]" strokeweight=".5pt">
                    <v:stroke joinstyle="miter"/>
                  </v:line>
                </v:group>
              </v:group>
            </w:pict>
          </mc:Fallback>
        </mc:AlternateContent>
      </w:r>
      <w:r w:rsidR="005F13A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91C353" wp14:editId="11267811">
                <wp:simplePos x="0" y="0"/>
                <wp:positionH relativeFrom="column">
                  <wp:posOffset>-866140</wp:posOffset>
                </wp:positionH>
                <wp:positionV relativeFrom="paragraph">
                  <wp:posOffset>-137795</wp:posOffset>
                </wp:positionV>
                <wp:extent cx="4959350" cy="746760"/>
                <wp:effectExtent l="0" t="0" r="0" b="0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9350" cy="7467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AF867F0" w14:textId="3333A507" w:rsidR="00304E3B" w:rsidRDefault="004D5EEA">
                            <w:pPr>
                              <w:pStyle w:val="a3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hint="eastAsia"/>
                                <w:color w:val="404040" w:themeColor="text1" w:themeTint="BF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4546A" w:themeColor="text2"/>
                                <w:spacing w:val="60"/>
                                <w:sz w:val="44"/>
                                <w:szCs w:val="44"/>
                              </w:rPr>
                              <w:t>戴龙星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4546A" w:themeColor="text2"/>
                                <w:spacing w:val="60"/>
                                <w:sz w:val="44"/>
                                <w:szCs w:val="44"/>
                              </w:rPr>
                              <w:t xml:space="preserve">  </w:t>
                            </w:r>
                            <w:r w:rsidR="00BC5E7D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4546A" w:themeColor="text2"/>
                                <w:spacing w:val="60"/>
                                <w:sz w:val="44"/>
                                <w:szCs w:val="44"/>
                              </w:rPr>
                              <w:t xml:space="preserve">  </w:t>
                            </w:r>
                            <w:r>
                              <w:rPr>
                                <w:rFonts w:eastAsia="微软雅黑" w:hAnsi="微软雅黑" w:cs="Times New Roman" w:hint="eastAsia"/>
                                <w:color w:val="404040" w:themeColor="text1" w:themeTint="BF"/>
                                <w:sz w:val="21"/>
                                <w:szCs w:val="21"/>
                              </w:rPr>
                              <w:t>求职意向：</w:t>
                            </w:r>
                            <w:r>
                              <w:rPr>
                                <w:rFonts w:eastAsia="微软雅黑" w:hAnsi="微软雅黑" w:cs="Times New Roman" w:hint="eastAsia"/>
                                <w:color w:val="404040" w:themeColor="text1" w:themeTint="BF"/>
                                <w:sz w:val="21"/>
                                <w:szCs w:val="21"/>
                              </w:rPr>
                              <w:t>Java</w:t>
                            </w:r>
                            <w:r w:rsidR="00BC5E7D">
                              <w:rPr>
                                <w:rFonts w:eastAsia="微软雅黑" w:hAnsi="微软雅黑" w:cs="Times New Roman" w:hint="eastAsia"/>
                                <w:color w:val="404040" w:themeColor="text1" w:themeTint="BF"/>
                                <w:sz w:val="21"/>
                                <w:szCs w:val="21"/>
                              </w:rPr>
                              <w:t>软件</w:t>
                            </w:r>
                            <w:r>
                              <w:rPr>
                                <w:rFonts w:eastAsia="微软雅黑" w:hAnsi="微软雅黑" w:cs="Times New Roman" w:hint="eastAsia"/>
                                <w:color w:val="404040" w:themeColor="text1" w:themeTint="BF"/>
                                <w:sz w:val="21"/>
                                <w:szCs w:val="21"/>
                              </w:rPr>
                              <w:t>开发实习生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91C353" id="矩形 31" o:spid="_x0000_s1070" style="position:absolute;left:0;text-align:left;margin-left:-68.2pt;margin-top:-10.85pt;width:390.5pt;height:58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" filled="f" stroked="f">
                <v:textbox style="mso-fit-shape-to-text:t">
                  <w:txbxContent>
                    <w:p w14:paraId="5AF867F0" w14:textId="3333A507" w:rsidR="00304E3B" w:rsidRDefault="004D5EEA">
                      <w:pPr>
                        <w:pStyle w:val="a3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hint="eastAsia"/>
                          <w:color w:val="404040" w:themeColor="text1" w:themeTint="BF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4546A" w:themeColor="text2"/>
                          <w:spacing w:val="60"/>
                          <w:sz w:val="44"/>
                          <w:szCs w:val="44"/>
                        </w:rPr>
                        <w:t>戴龙星</w:t>
                      </w:r>
                      <w:proofErr w:type="gramEnd"/>
                      <w:r>
                        <w:rPr>
                          <w:rFonts w:ascii="微软雅黑" w:eastAsia="微软雅黑" w:hAnsi="微软雅黑" w:cs="微软雅黑"/>
                          <w:b/>
                          <w:bCs/>
                          <w:color w:val="44546A" w:themeColor="text2"/>
                          <w:spacing w:val="60"/>
                          <w:sz w:val="44"/>
                          <w:szCs w:val="44"/>
                        </w:rPr>
                        <w:t xml:space="preserve">  </w:t>
                      </w:r>
                      <w:r w:rsidR="00BC5E7D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4546A" w:themeColor="text2"/>
                          <w:spacing w:val="60"/>
                          <w:sz w:val="44"/>
                          <w:szCs w:val="44"/>
                        </w:rPr>
                        <w:t xml:space="preserve">  </w:t>
                      </w:r>
                      <w:r>
                        <w:rPr>
                          <w:rFonts w:eastAsia="微软雅黑" w:hAnsi="微软雅黑" w:cs="Times New Roman" w:hint="eastAsia"/>
                          <w:color w:val="404040" w:themeColor="text1" w:themeTint="BF"/>
                          <w:sz w:val="21"/>
                          <w:szCs w:val="21"/>
                        </w:rPr>
                        <w:t>求职意向：</w:t>
                      </w:r>
                      <w:r>
                        <w:rPr>
                          <w:rFonts w:eastAsia="微软雅黑" w:hAnsi="微软雅黑" w:cs="Times New Roman" w:hint="eastAsia"/>
                          <w:color w:val="404040" w:themeColor="text1" w:themeTint="BF"/>
                          <w:sz w:val="21"/>
                          <w:szCs w:val="21"/>
                        </w:rPr>
                        <w:t>Java</w:t>
                      </w:r>
                      <w:r w:rsidR="00BC5E7D">
                        <w:rPr>
                          <w:rFonts w:eastAsia="微软雅黑" w:hAnsi="微软雅黑" w:cs="Times New Roman" w:hint="eastAsia"/>
                          <w:color w:val="404040" w:themeColor="text1" w:themeTint="BF"/>
                          <w:sz w:val="21"/>
                          <w:szCs w:val="21"/>
                        </w:rPr>
                        <w:t>软件</w:t>
                      </w:r>
                      <w:r>
                        <w:rPr>
                          <w:rFonts w:eastAsia="微软雅黑" w:hAnsi="微软雅黑" w:cs="Times New Roman" w:hint="eastAsia"/>
                          <w:color w:val="404040" w:themeColor="text1" w:themeTint="BF"/>
                          <w:sz w:val="21"/>
                          <w:szCs w:val="21"/>
                        </w:rPr>
                        <w:t>开发实习生</w:t>
                      </w:r>
                    </w:p>
                  </w:txbxContent>
                </v:textbox>
              </v:rect>
            </w:pict>
          </mc:Fallback>
        </mc:AlternateContent>
      </w:r>
      <w:r w:rsidR="005F13A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22DC21" wp14:editId="2E639762">
                <wp:simplePos x="0" y="0"/>
                <wp:positionH relativeFrom="column">
                  <wp:posOffset>-727710</wp:posOffset>
                </wp:positionH>
                <wp:positionV relativeFrom="paragraph">
                  <wp:posOffset>1753235</wp:posOffset>
                </wp:positionV>
                <wp:extent cx="6484620" cy="0"/>
                <wp:effectExtent l="0" t="0" r="0" b="0"/>
                <wp:wrapNone/>
                <wp:docPr id="63" name="直接连接符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4393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-57.3pt;margin-top:138.05pt;height:0pt;width:510.6pt;z-index:251665408;mso-width-relative:page;mso-height-relative:page;" filled="f" stroked="t" coordsize="21600,21600" o:gfxdata="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HkwrkzXAAAADAEAAA8AAAAAAAAAAQAgAAAAIgAAAGRy&#10;cy9kb3ducmV2LnhtbFBLAQIUABQAAAAIAIdO4kD/dCWNBgIAAPIDAAAOAAAAAAAAAAEAIAAAACYB&#10;AABkcnMvZTJvRG9jLnhtbFBLBQYAAAAABgAGAFkBAACeBQAAAAA=&#10;">
                <v:fill on="f" focussize="0,0"/>
                <v:stroke color="#BFBFBF" miterlimit="8" joinstyle="miter"/>
                <v:imagedata o:title=""/>
                <o:lock v:ext="edit" aspectratio="f"/>
              </v:line>
            </w:pict>
          </mc:Fallback>
        </mc:AlternateContent>
      </w:r>
      <w:r w:rsidR="005F13A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B369B0" wp14:editId="26EA4BAC">
                <wp:simplePos x="0" y="0"/>
                <wp:positionH relativeFrom="column">
                  <wp:posOffset>-737870</wp:posOffset>
                </wp:positionH>
                <wp:positionV relativeFrom="paragraph">
                  <wp:posOffset>1748790</wp:posOffset>
                </wp:positionV>
                <wp:extent cx="0" cy="7611110"/>
                <wp:effectExtent l="4445" t="0" r="14605" b="889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1086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-58.1pt;margin-top:137.7pt;height:599.3pt;width:0pt;z-index:251659264;mso-width-relative:page;mso-height-relative:page;" filled="f" stroked="t" coordsize="21600,21600" o:gfxdata="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CxtMgJ2QAAAA4BAAAPAAAAAAAAAAEAIAAAACIAAABkcnMv&#10;ZG93bnJldi54bWxQSwECFAAUAAAACACHTuJAc0tUUQICAADwAwAADgAAAAAAAAABACAAAAAoAQAA&#10;ZHJzL2Uyb0RvYy54bWxQSwUGAAAAAAYABgBZAQAAnAUAAAAA&#10;">
                <v:fill on="f" focussize="0,0"/>
                <v:stroke color="#BFBFBF" miterlimit="8" joinstyle="miter"/>
                <v:imagedata o:title=""/>
                <o:lock v:ext="edit" aspectratio="f"/>
              </v:line>
            </w:pict>
          </mc:Fallback>
        </mc:AlternateContent>
      </w:r>
      <w:r w:rsidR="005F13A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CDA9C8" wp14:editId="3C073703">
                <wp:simplePos x="0" y="0"/>
                <wp:positionH relativeFrom="column">
                  <wp:posOffset>-182880</wp:posOffset>
                </wp:positionH>
                <wp:positionV relativeFrom="paragraph">
                  <wp:posOffset>1509395</wp:posOffset>
                </wp:positionV>
                <wp:extent cx="833120" cy="260350"/>
                <wp:effectExtent l="0" t="0" r="5715" b="6350"/>
                <wp:wrapNone/>
                <wp:docPr id="45" name="梯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2959" cy="260653"/>
                        </a:xfrm>
                        <a:prstGeom prst="trapezoid">
                          <a:avLst>
                            <a:gd name="adj" fmla="val 59620"/>
                          </a:avLst>
                        </a:prstGeom>
                        <a:solidFill>
                          <a:srgbClr val="425268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31C76934" id="梯形 45" o:spid="_x0000_s1026" style="position:absolute;margin-left:-14.4pt;margin-top:118.85pt;width:65.6pt;height:20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32959,2606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" path="m,260653l155401,,677558,,832959,260653,,260653xe" fillcolor="#425268" stroked="f" strokeweight="1pt">
                <v:stroke joinstyle="miter"/>
                <v:path arrowok="t" o:connecttype="custom" o:connectlocs="0,260653;155401,0;677558,0;832959,260653;0,260653" o:connectangles="0,0,0,0,0"/>
              </v:shape>
            </w:pict>
          </mc:Fallback>
        </mc:AlternateContent>
      </w:r>
      <w:r w:rsidR="005F13A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553217" wp14:editId="1D6F925F">
                <wp:simplePos x="0" y="0"/>
                <wp:positionH relativeFrom="column">
                  <wp:posOffset>-866140</wp:posOffset>
                </wp:positionH>
                <wp:positionV relativeFrom="paragraph">
                  <wp:posOffset>1509395</wp:posOffset>
                </wp:positionV>
                <wp:extent cx="961390" cy="260350"/>
                <wp:effectExtent l="0" t="0" r="0" b="6350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1546" cy="260653"/>
                        </a:xfrm>
                        <a:prstGeom prst="rect">
                          <a:avLst/>
                        </a:prstGeom>
                        <a:solidFill>
                          <a:srgbClr val="425268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-68.2pt;margin-top:118.85pt;height:20.5pt;width:75.7pt;z-index:251668480;v-text-anchor:middle;mso-width-relative:page;mso-height-relative:page;" fillcolor="#425268" filled="t" stroked="f" coordsize="21600,21600" o:gfxdata="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NC4Br9kAAAALAQAADwAAAAAAAAABACAAAAAiAAAAZHJzL2Rvd25yZXYueG1sUEsB&#10;AhQAFAAAAAgAh07iQJaAphL0AQAA1QMAAA4AAAAAAAAAAQAgAAAAKAEAAGRycy9lMm9Eb2MueG1s&#10;UEsFBgAAAAAGAAYAWQEAAI4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 w:rsidR="005F13A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4EFD35" wp14:editId="5D54CB05">
                <wp:simplePos x="0" y="0"/>
                <wp:positionH relativeFrom="column">
                  <wp:posOffset>-325755</wp:posOffset>
                </wp:positionH>
                <wp:positionV relativeFrom="paragraph">
                  <wp:posOffset>1509395</wp:posOffset>
                </wp:positionV>
                <wp:extent cx="833120" cy="260350"/>
                <wp:effectExtent l="0" t="0" r="5715" b="6350"/>
                <wp:wrapNone/>
                <wp:docPr id="48" name="梯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2959" cy="260653"/>
                        </a:xfrm>
                        <a:prstGeom prst="trapezoid">
                          <a:avLst>
                            <a:gd name="adj" fmla="val 59620"/>
                          </a:avLst>
                        </a:prstGeom>
                        <a:solidFill>
                          <a:srgbClr val="425268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style="position:absolute;left:0pt;margin-left:-25.65pt;margin-top:118.85pt;height:20.5pt;width:65.6pt;z-index:251669504;v-text-anchor:middle;mso-width-relative:page;mso-height-relative:page;" fillcolor="#425268" filled="t" stroked="f" coordsize="832959,260653" o:gfxdata="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aN/S0tkAAAAKAQAADwAAAAAAAAABACAA&#10;AAAiAAAAZHJzL2Rvd25yZXYueG1sUEsBAhQAFAAAAAgAh07iQN63woMMAgAABgQAAA4AAAAAAAAA&#10;AQAgAAAAKAEAAGRycy9lMm9Eb2MueG1sUEsFBgAAAAAGAAYAWQEAAKYFAAAAAA==&#10;" path="m0,260653l155401,0,677557,0,832959,260653xe">
                <v:path o:connectlocs="416479,0;77700,130326;416479,260653;755258,130326" o:connectangles="247,164,82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 w:rsidR="005F13A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8FD66D2" wp14:editId="4C5E3E43">
                <wp:simplePos x="0" y="0"/>
                <wp:positionH relativeFrom="column">
                  <wp:posOffset>-866140</wp:posOffset>
                </wp:positionH>
                <wp:positionV relativeFrom="paragraph">
                  <wp:posOffset>1769110</wp:posOffset>
                </wp:positionV>
                <wp:extent cx="130810" cy="77470"/>
                <wp:effectExtent l="0" t="0" r="2540" b="0"/>
                <wp:wrapNone/>
                <wp:docPr id="49" name="直角三角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30973" cy="77227"/>
                        </a:xfrm>
                        <a:prstGeom prst="rtTriangle">
                          <a:avLst/>
                        </a:prstGeom>
                        <a:solidFill>
                          <a:srgbClr val="44546A">
                            <a:lumMod val="5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6" type="#_x0000_t6" style="position:absolute;left:0pt;flip:x y;margin-left:-68.2pt;margin-top:139.3pt;height:6.1pt;width:10.3pt;z-index:251670528;v-text-anchor:middle;mso-width-relative:page;mso-height-relative:page;" fillcolor="#222A35" filled="t" stroked="f" coordsize="21600,21600" o:gfxdata="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BzKlJL3AAAAA0BAAAPAAAAAAAAAAEAIAAAACIAAABkcnMvZG93bnJldi54bWxQSwECFAAUAAAA&#10;CACHTuJA2StwuCMCAAAZBAAADgAAAAAAAAABACAAAAArAQAAZHJzL2Uyb0RvYy54bWxQSwUGAAAA&#10;AAYABgBZAQAAwAU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 w:rsidR="005F13A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875E1D" wp14:editId="22326D35">
                <wp:simplePos x="0" y="0"/>
                <wp:positionH relativeFrom="column">
                  <wp:posOffset>-627380</wp:posOffset>
                </wp:positionH>
                <wp:positionV relativeFrom="paragraph">
                  <wp:posOffset>1844040</wp:posOffset>
                </wp:positionV>
                <wp:extent cx="6786880" cy="904240"/>
                <wp:effectExtent l="0" t="0" r="0" b="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6880" cy="9042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78CEB90" w14:textId="789F1AA2" w:rsidR="00304E3B" w:rsidRDefault="004D5EEA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200" w:afterAutospacing="0" w:line="360" w:lineRule="exact"/>
                              <w:textAlignment w:val="baseline"/>
                              <w:rPr>
                                <w:rFonts w:hint="eastAsia"/>
                                <w:sz w:val="22"/>
                                <w:szCs w:val="22"/>
                              </w:rPr>
                            </w:pPr>
                            <w:r w:rsidRPr="004D5EEA"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25268"/>
                                <w:kern w:val="24"/>
                                <w:sz w:val="22"/>
                                <w:szCs w:val="22"/>
                              </w:rPr>
                              <w:t xml:space="preserve">2022.09—2026.6 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25268"/>
                                <w:kern w:val="24"/>
                                <w:sz w:val="22"/>
                                <w:szCs w:val="22"/>
                              </w:rPr>
                              <w:t xml:space="preserve">                  </w:t>
                            </w:r>
                            <w:r w:rsidRPr="004D5EEA"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25268"/>
                                <w:kern w:val="24"/>
                                <w:sz w:val="22"/>
                                <w:szCs w:val="22"/>
                              </w:rPr>
                              <w:t>福州大学至诚学院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25268"/>
                                <w:kern w:val="24"/>
                                <w:sz w:val="22"/>
                                <w:szCs w:val="22"/>
                              </w:rPr>
                              <w:t xml:space="preserve">                 </w:t>
                            </w:r>
                            <w:r w:rsidRPr="004D5EEA"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25268"/>
                                <w:kern w:val="24"/>
                                <w:sz w:val="22"/>
                                <w:szCs w:val="22"/>
                              </w:rPr>
                              <w:t>计算机科学与技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25268"/>
                                <w:kern w:val="24"/>
                                <w:sz w:val="22"/>
                                <w:szCs w:val="22"/>
                              </w:rPr>
                              <w:t>术</w:t>
                            </w:r>
                            <w:r w:rsidRPr="004D5EEA"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25268"/>
                                <w:kern w:val="24"/>
                                <w:sz w:val="22"/>
                                <w:szCs w:val="22"/>
                              </w:rPr>
                              <w:t xml:space="preserve">（本科） 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25268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2553ADD" w14:textId="2789C4F5" w:rsidR="004D5EEA" w:rsidRDefault="004D5EEA" w:rsidP="004D5EEA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4D5EEA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主修课程：计算机网络、数据结构与算法、操作系统、计算机组成原理，数据库原理及应用、JAVA程序高级开 发、Linux操作系统 </w:t>
                            </w:r>
                            <w:r w:rsidR="00A23174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，软件测试实践</w:t>
                            </w:r>
                          </w:p>
                          <w:p w14:paraId="42171FCB" w14:textId="1BD8417E" w:rsidR="00304E3B" w:rsidRDefault="004D5EEA" w:rsidP="004D5EEA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eastAsia"/>
                                <w:color w:val="404040" w:themeColor="text1" w:themeTint="BF"/>
                                <w:sz w:val="21"/>
                                <w:szCs w:val="21"/>
                              </w:rPr>
                            </w:pPr>
                            <w:r w:rsidRPr="004D5EEA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在校活动：参加团体程序设计</w:t>
                            </w:r>
                            <w:proofErr w:type="gramStart"/>
                            <w:r w:rsidRPr="004D5EEA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天梯赛</w:t>
                            </w:r>
                            <w:proofErr w:type="gramEnd"/>
                            <w:r w:rsidRPr="004D5EEA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和蓝桥杯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875E1D" id="矩形 2" o:spid="_x0000_s1071" style="position:absolute;left:0;text-align:left;margin-left:-49.4pt;margin-top:145.2pt;width:534.4pt;height:71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" filled="f" stroked="f">
                <v:textbox style="mso-fit-shape-to-text:t">
                  <w:txbxContent>
                    <w:p w14:paraId="678CEB90" w14:textId="789F1AA2" w:rsidR="00304E3B" w:rsidRDefault="004D5EEA">
                      <w:pPr>
                        <w:pStyle w:val="a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200" w:afterAutospacing="0" w:line="360" w:lineRule="exact"/>
                        <w:textAlignment w:val="baseline"/>
                        <w:rPr>
                          <w:rFonts w:hint="eastAsia"/>
                          <w:sz w:val="22"/>
                          <w:szCs w:val="22"/>
                        </w:rPr>
                      </w:pPr>
                      <w:r w:rsidRPr="004D5EEA">
                        <w:rPr>
                          <w:rFonts w:ascii="微软雅黑" w:eastAsia="微软雅黑" w:hAnsi="微软雅黑" w:cs="Times New Roman"/>
                          <w:b/>
                          <w:bCs/>
                          <w:color w:val="425268"/>
                          <w:kern w:val="24"/>
                          <w:sz w:val="22"/>
                          <w:szCs w:val="22"/>
                        </w:rPr>
                        <w:t xml:space="preserve">2022.09—2026.6 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25268"/>
                          <w:kern w:val="24"/>
                          <w:sz w:val="22"/>
                          <w:szCs w:val="22"/>
                        </w:rPr>
                        <w:t xml:space="preserve">                  </w:t>
                      </w:r>
                      <w:r w:rsidRPr="004D5EEA">
                        <w:rPr>
                          <w:rFonts w:ascii="微软雅黑" w:eastAsia="微软雅黑" w:hAnsi="微软雅黑" w:cs="Times New Roman"/>
                          <w:b/>
                          <w:bCs/>
                          <w:color w:val="425268"/>
                          <w:kern w:val="24"/>
                          <w:sz w:val="22"/>
                          <w:szCs w:val="22"/>
                        </w:rPr>
                        <w:t>福州大学至诚学院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25268"/>
                          <w:kern w:val="24"/>
                          <w:sz w:val="22"/>
                          <w:szCs w:val="22"/>
                        </w:rPr>
                        <w:t xml:space="preserve">                 </w:t>
                      </w:r>
                      <w:r w:rsidRPr="004D5EEA">
                        <w:rPr>
                          <w:rFonts w:ascii="微软雅黑" w:eastAsia="微软雅黑" w:hAnsi="微软雅黑" w:cs="Times New Roman"/>
                          <w:b/>
                          <w:bCs/>
                          <w:color w:val="425268"/>
                          <w:kern w:val="24"/>
                          <w:sz w:val="22"/>
                          <w:szCs w:val="22"/>
                        </w:rPr>
                        <w:t>计算机科学与技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25268"/>
                          <w:kern w:val="24"/>
                          <w:sz w:val="22"/>
                          <w:szCs w:val="22"/>
                        </w:rPr>
                        <w:t>术</w:t>
                      </w:r>
                      <w:r w:rsidRPr="004D5EEA">
                        <w:rPr>
                          <w:rFonts w:ascii="微软雅黑" w:eastAsia="微软雅黑" w:hAnsi="微软雅黑" w:cs="Times New Roman"/>
                          <w:b/>
                          <w:bCs/>
                          <w:color w:val="425268"/>
                          <w:kern w:val="24"/>
                          <w:sz w:val="22"/>
                          <w:szCs w:val="22"/>
                        </w:rPr>
                        <w:t xml:space="preserve">（本科） 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25268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2553ADD" w14:textId="2789C4F5" w:rsidR="004D5EEA" w:rsidRDefault="004D5EEA" w:rsidP="004D5EEA">
                      <w:pPr>
                        <w:pStyle w:val="a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  <w:r w:rsidRPr="004D5EEA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主修课程：计算机网络、数据结构与算法、操作系统、计算机组成原理，数据库原理及应用、JAVA程序高级开 发、Linux操作系统 </w:t>
                      </w:r>
                      <w:r w:rsidR="00A23174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，软件测试实践</w:t>
                      </w:r>
                    </w:p>
                    <w:p w14:paraId="42171FCB" w14:textId="1BD8417E" w:rsidR="00304E3B" w:rsidRDefault="004D5EEA" w:rsidP="004D5EEA">
                      <w:pPr>
                        <w:pStyle w:val="a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eastAsia"/>
                          <w:color w:val="404040" w:themeColor="text1" w:themeTint="BF"/>
                          <w:sz w:val="21"/>
                          <w:szCs w:val="21"/>
                        </w:rPr>
                      </w:pPr>
                      <w:r w:rsidRPr="004D5EEA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在校活动：参加团体程序设计</w:t>
                      </w:r>
                      <w:proofErr w:type="gramStart"/>
                      <w:r w:rsidRPr="004D5EEA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天梯赛</w:t>
                      </w:r>
                      <w:proofErr w:type="gramEnd"/>
                      <w:r w:rsidRPr="004D5EEA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和蓝桥杯</w:t>
                      </w:r>
                    </w:p>
                  </w:txbxContent>
                </v:textbox>
              </v:rect>
            </w:pict>
          </mc:Fallback>
        </mc:AlternateContent>
      </w:r>
      <w:r w:rsidR="005F13A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944899" wp14:editId="6AB1CDDA">
                <wp:simplePos x="0" y="0"/>
                <wp:positionH relativeFrom="column">
                  <wp:posOffset>-546100</wp:posOffset>
                </wp:positionH>
                <wp:positionV relativeFrom="paragraph">
                  <wp:posOffset>1500505</wp:posOffset>
                </wp:positionV>
                <wp:extent cx="942975" cy="288925"/>
                <wp:effectExtent l="0" t="0" r="0" b="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3127" cy="288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C6E9C4F" w14:textId="77777777" w:rsidR="00304E3B" w:rsidRDefault="00000000">
                            <w:pPr>
                              <w:pStyle w:val="a3"/>
                              <w:spacing w:before="0" w:beforeAutospacing="0" w:after="0" w:afterAutospacing="0" w:line="312" w:lineRule="exact"/>
                              <w:jc w:val="distribute"/>
                              <w:rPr>
                                <w:rFonts w:hint="eastAs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FFFFFF"/>
                                <w:kern w:val="24"/>
                              </w:rPr>
                              <w:t>教育背景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03944899" id="矩形 17" o:spid="_x0000_s1072" style="position:absolute;left:0;text-align:left;margin-left:-43pt;margin-top:118.15pt;width:74.25pt;height:22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" filled="f" stroked="f" strokeweight="1pt">
                <v:textbox>
                  <w:txbxContent>
                    <w:p w14:paraId="7C6E9C4F" w14:textId="77777777" w:rsidR="00304E3B" w:rsidRDefault="00000000">
                      <w:pPr>
                        <w:pStyle w:val="a3"/>
                        <w:spacing w:before="0" w:beforeAutospacing="0" w:after="0" w:afterAutospacing="0" w:line="312" w:lineRule="exact"/>
                        <w:jc w:val="distribute"/>
                        <w:rPr>
                          <w:rFonts w:hint="eastAsia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FFFFFF"/>
                          <w:kern w:val="24"/>
                        </w:rPr>
                        <w:t>教育背景</w:t>
                      </w:r>
                    </w:p>
                  </w:txbxContent>
                </v:textbox>
              </v:rect>
            </w:pict>
          </mc:Fallback>
        </mc:AlternateContent>
      </w:r>
      <w:r w:rsidR="005F13A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330DD8" wp14:editId="3BA6F5A7">
                <wp:simplePos x="0" y="0"/>
                <wp:positionH relativeFrom="column">
                  <wp:posOffset>-756920</wp:posOffset>
                </wp:positionH>
                <wp:positionV relativeFrom="paragraph">
                  <wp:posOffset>1560195</wp:posOffset>
                </wp:positionV>
                <wp:extent cx="220980" cy="153670"/>
                <wp:effectExtent l="0" t="0" r="7620" b="0"/>
                <wp:wrapNone/>
                <wp:docPr id="19" name="Freeform 1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20980" cy="15367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55" y="42"/>
                            </a:cxn>
                            <a:cxn ang="0">
                              <a:pos x="140" y="2"/>
                            </a:cxn>
                            <a:cxn ang="0">
                              <a:pos x="127" y="2"/>
                            </a:cxn>
                            <a:cxn ang="0">
                              <a:pos x="11" y="42"/>
                            </a:cxn>
                            <a:cxn ang="0">
                              <a:pos x="11" y="51"/>
                            </a:cxn>
                            <a:cxn ang="0">
                              <a:pos x="38" y="61"/>
                            </a:cxn>
                            <a:cxn ang="0">
                              <a:pos x="25" y="99"/>
                            </a:cxn>
                            <a:cxn ang="0">
                              <a:pos x="17" y="111"/>
                            </a:cxn>
                            <a:cxn ang="0">
                              <a:pos x="24" y="122"/>
                            </a:cxn>
                            <a:cxn ang="0">
                              <a:pos x="0" y="173"/>
                            </a:cxn>
                            <a:cxn ang="0">
                              <a:pos x="19" y="184"/>
                            </a:cxn>
                            <a:cxn ang="0">
                              <a:pos x="37" y="121"/>
                            </a:cxn>
                            <a:cxn ang="0">
                              <a:pos x="42" y="111"/>
                            </a:cxn>
                            <a:cxn ang="0">
                              <a:pos x="36" y="100"/>
                            </a:cxn>
                            <a:cxn ang="0">
                              <a:pos x="50" y="66"/>
                            </a:cxn>
                            <a:cxn ang="0">
                              <a:pos x="51" y="65"/>
                            </a:cxn>
                            <a:cxn ang="0">
                              <a:pos x="131" y="33"/>
                            </a:cxn>
                            <a:cxn ang="0">
                              <a:pos x="138" y="36"/>
                            </a:cxn>
                            <a:cxn ang="0">
                              <a:pos x="138" y="36"/>
                            </a:cxn>
                            <a:cxn ang="0">
                              <a:pos x="135" y="44"/>
                            </a:cxn>
                            <a:cxn ang="0">
                              <a:pos x="68" y="71"/>
                            </a:cxn>
                            <a:cxn ang="0">
                              <a:pos x="128" y="91"/>
                            </a:cxn>
                            <a:cxn ang="0">
                              <a:pos x="141" y="91"/>
                            </a:cxn>
                            <a:cxn ang="0">
                              <a:pos x="256" y="52"/>
                            </a:cxn>
                            <a:cxn ang="0">
                              <a:pos x="255" y="42"/>
                            </a:cxn>
                            <a:cxn ang="0">
                              <a:pos x="255" y="42"/>
                            </a:cxn>
                            <a:cxn ang="0">
                              <a:pos x="128" y="106"/>
                            </a:cxn>
                            <a:cxn ang="0">
                              <a:pos x="55" y="82"/>
                            </a:cxn>
                            <a:cxn ang="0">
                              <a:pos x="55" y="100"/>
                            </a:cxn>
                            <a:cxn ang="0">
                              <a:pos x="61" y="114"/>
                            </a:cxn>
                            <a:cxn ang="0">
                              <a:pos x="56" y="127"/>
                            </a:cxn>
                            <a:cxn ang="0">
                              <a:pos x="61" y="134"/>
                            </a:cxn>
                            <a:cxn ang="0">
                              <a:pos x="209" y="131"/>
                            </a:cxn>
                            <a:cxn ang="0">
                              <a:pos x="215" y="121"/>
                            </a:cxn>
                            <a:cxn ang="0">
                              <a:pos x="215" y="81"/>
                            </a:cxn>
                            <a:cxn ang="0">
                              <a:pos x="141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</a:cxnLst>
                          <a:rect l="0" t="0" r="r" b="b"/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142" o:spid="_x0000_s1026" o:spt="100" style="position:absolute;left:0pt;margin-left:-59.6pt;margin-top:122.85pt;height:12.1pt;width:17.4pt;z-index:251672576;mso-width-relative:page;mso-height-relative:page;" fillcolor="#FFFFFF" filled="t" stroked="f" coordsize="263,184" o:gfxdata="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<v:fill on="t" focussize="0,0"/>
                <v:stroke on="f" joinstyle="round"/>
                <v:imagedata o:title=""/>
                <o:lock v:ext="edit" aspectratio="t"/>
              </v:shape>
            </w:pict>
          </mc:Fallback>
        </mc:AlternateContent>
      </w:r>
      <w:r w:rsidR="005F13A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F2AEDE0" wp14:editId="7CF4548E">
                <wp:simplePos x="0" y="0"/>
                <wp:positionH relativeFrom="column">
                  <wp:posOffset>-585470</wp:posOffset>
                </wp:positionH>
                <wp:positionV relativeFrom="paragraph">
                  <wp:posOffset>-1196340</wp:posOffset>
                </wp:positionV>
                <wp:extent cx="603250" cy="1164590"/>
                <wp:effectExtent l="5397" t="0" r="0" b="0"/>
                <wp:wrapNone/>
                <wp:docPr id="23" name="六边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03251" cy="1164430"/>
                        </a:xfrm>
                        <a:prstGeom prst="hexagon">
                          <a:avLst>
                            <a:gd name="adj" fmla="val 0"/>
                            <a:gd name="vf" fmla="val 115470"/>
                          </a:avLst>
                        </a:prstGeom>
                        <a:solidFill>
                          <a:srgbClr val="425268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9" type="#_x0000_t9" style="position:absolute;left:0pt;margin-left:-46.1pt;margin-top:-94.2pt;height:91.7pt;width:47.5pt;rotation:-5898240f;z-index:251674624;v-text-anchor:middle;mso-width-relative:page;mso-height-relative:page;" fillcolor="#425268" filled="t" stroked="f" coordsize="21600,21600" o:gfxdata="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Lzd//rZAAAACQEAAA8AAAAAAAAAAQAgAAAAIgAAAGRycy9kb3ducmV2LnhtbFBLAQIUABQAAAAI&#10;AIdO4kACGbEuJQIAADYEAAAOAAAAAAAAAAEAIAAAACgBAABkcnMvZTJvRG9jLnhtbFBLBQYAAAAA&#10;BgAGAFkBAAC/BQAAAAA=&#10;" adj="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 w:rsidR="005F13A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45CD5E7" wp14:editId="3886E4BF">
                <wp:simplePos x="0" y="0"/>
                <wp:positionH relativeFrom="column">
                  <wp:posOffset>-866140</wp:posOffset>
                </wp:positionH>
                <wp:positionV relativeFrom="paragraph">
                  <wp:posOffset>-967105</wp:posOffset>
                </wp:positionV>
                <wp:extent cx="1164590" cy="540385"/>
                <wp:effectExtent l="0" t="0" r="0" b="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164428" cy="540142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19659E7" w14:textId="77777777" w:rsidR="00304E3B" w:rsidRDefault="00000000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Impact" w:eastAsia="方正超粗黑简体" w:hAnsi="Impact" w:cstheme="minorBidi"/>
                                <w:kern w:val="24"/>
                                <w:sz w:val="48"/>
                                <w:szCs w:val="48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RESUME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445CD5E7" id="矩形 24" o:spid="_x0000_s1073" style="position:absolute;left:0;text-align:left;margin-left:-68.2pt;margin-top:-76.15pt;width:91.7pt;height:42.55pt;rotation:180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" filled="f" stroked="f" strokeweight="1pt">
                <v:textbox>
                  <w:txbxContent>
                    <w:p w14:paraId="619659E7" w14:textId="77777777" w:rsidR="00304E3B" w:rsidRDefault="00000000">
                      <w:pPr>
                        <w:pStyle w:val="a3"/>
                        <w:spacing w:before="0" w:beforeAutospacing="0" w:after="0" w:afterAutospacing="0"/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ascii="Impact" w:eastAsia="方正超粗黑简体" w:hAnsi="Impact" w:cstheme="minorBidi"/>
                          <w:kern w:val="24"/>
                          <w:sz w:val="48"/>
                          <w:szCs w:val="48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RESUME</w:t>
                      </w:r>
                    </w:p>
                  </w:txbxContent>
                </v:textbox>
              </v:rect>
            </w:pict>
          </mc:Fallback>
        </mc:AlternateContent>
      </w:r>
      <w:r w:rsidR="005F13A6">
        <w:rPr>
          <w:rFonts w:hint="eastAsia"/>
        </w:rPr>
        <w:t xml:space="preserve">  </w:t>
      </w:r>
    </w:p>
    <w:p w14:paraId="13A384B9" w14:textId="2D8F240A" w:rsidR="00AA3614" w:rsidRDefault="00AA3614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D73E290" wp14:editId="4E2C8066">
                <wp:simplePos x="0" y="0"/>
                <wp:positionH relativeFrom="column">
                  <wp:posOffset>-652462</wp:posOffset>
                </wp:positionH>
                <wp:positionV relativeFrom="paragraph">
                  <wp:posOffset>6331267</wp:posOffset>
                </wp:positionV>
                <wp:extent cx="6787515" cy="2185987"/>
                <wp:effectExtent l="0" t="0" r="0" b="0"/>
                <wp:wrapNone/>
                <wp:docPr id="719075743" name="矩形 7190757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7515" cy="218598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32C2598" w14:textId="002BE389" w:rsidR="005F13A6" w:rsidRDefault="00530CE6" w:rsidP="005F13A6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苍穹外卖</w:t>
                            </w:r>
                            <w:r w:rsidR="006C0F82"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：        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      </w:t>
                            </w:r>
                            <w:r w:rsidR="006C0F82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                                                       2024.12-2025.04</w:t>
                            </w:r>
                          </w:p>
                          <w:p w14:paraId="78CBF955" w14:textId="51F8D2E2" w:rsidR="00AA3614" w:rsidRDefault="002C7187" w:rsidP="005F13A6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2C7187"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项目介绍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：</w:t>
                            </w:r>
                            <w:r w:rsidRPr="002C7187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基于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SpringBoot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框架+Vue+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微信小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程序+MySQL开发的</w:t>
                            </w:r>
                            <w:r w:rsidRPr="002C7187"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面向餐饮企业的全流程管理系统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，</w:t>
                            </w:r>
                            <w:r w:rsidRPr="002C7187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涵盖管理端和用户端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。</w:t>
                            </w:r>
                            <w:r w:rsidRPr="002C7187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该项目采用</w:t>
                            </w:r>
                            <w:r w:rsidRPr="002C7187"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前后端分离架构</w:t>
                            </w:r>
                            <w:r w:rsidRPr="002C7187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，包含</w:t>
                            </w:r>
                            <w:r w:rsidRPr="002C7187"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管理后台</w:t>
                            </w:r>
                            <w:r w:rsidRPr="002C7187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（供餐饮企业管理菜品、订单、员工等）和</w:t>
                            </w:r>
                            <w:proofErr w:type="gramStart"/>
                            <w:r w:rsidRPr="002C7187"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用户端小程序</w:t>
                            </w:r>
                            <w:proofErr w:type="gramEnd"/>
                            <w:r w:rsidRPr="002C7187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（</w:t>
                            </w:r>
                            <w:proofErr w:type="gramStart"/>
                            <w:r w:rsidRPr="002C7187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供消费者点餐</w:t>
                            </w:r>
                            <w:proofErr w:type="gramEnd"/>
                            <w:r w:rsidRPr="002C7187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、支付、查看订单等）</w:t>
                            </w:r>
                          </w:p>
                          <w:p w14:paraId="4DBE62AD" w14:textId="2A924DB0" w:rsidR="002C7187" w:rsidRDefault="002C7187" w:rsidP="005F13A6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2C7187"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技术选型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：</w:t>
                            </w:r>
                          </w:p>
                          <w:p w14:paraId="2AFA0C19" w14:textId="65E3723D" w:rsidR="00AA3614" w:rsidRDefault="00AA3614" w:rsidP="005F13A6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前端：Vue3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、AXIOS、Element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-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U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I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、Apache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ECharts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、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VueRouter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、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微信小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程序（用户端）</w:t>
                            </w:r>
                          </w:p>
                          <w:p w14:paraId="3433B7D9" w14:textId="0CF15FA6" w:rsidR="00AA3614" w:rsidRDefault="00AA3614" w:rsidP="005F13A6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ab/>
                              <w:t>后端：Spring、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SpringMVC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、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SpringBoot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、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WebClient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、WebSocket、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SpringTask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、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SpringDataRedis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、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MyBatisPlus</w:t>
                            </w:r>
                            <w:proofErr w:type="spellEnd"/>
                          </w:p>
                          <w:p w14:paraId="509F740E" w14:textId="7195828C" w:rsidR="007256AF" w:rsidRPr="002C7187" w:rsidRDefault="007256AF" w:rsidP="005F13A6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ab/>
                              <w:t>数据库：MySQL、Redis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73E290" id="矩形 719075743" o:spid="_x0000_s1074" style="position:absolute;margin-left:-51.35pt;margin-top:498.5pt;width:534.45pt;height:172.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" filled="f" stroked="f">
                <v:textbox>
                  <w:txbxContent>
                    <w:p w14:paraId="132C2598" w14:textId="002BE389" w:rsidR="005F13A6" w:rsidRDefault="00530CE6" w:rsidP="005F13A6">
                      <w:pPr>
                        <w:pStyle w:val="a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苍穹外卖</w:t>
                      </w:r>
                      <w:r w:rsidR="006C0F82"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：        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      </w:t>
                      </w:r>
                      <w:r w:rsidR="006C0F82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                                                       2024.12-2025.04</w:t>
                      </w:r>
                    </w:p>
                    <w:p w14:paraId="78CBF955" w14:textId="51F8D2E2" w:rsidR="00AA3614" w:rsidRDefault="002C7187" w:rsidP="005F13A6">
                      <w:pPr>
                        <w:pStyle w:val="a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  <w:r w:rsidRPr="002C7187"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项目介绍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：</w:t>
                      </w:r>
                      <w:r w:rsidRPr="002C7187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基于</w:t>
                      </w:r>
                      <w:proofErr w:type="spellStart"/>
                      <w:r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SpringBoot</w:t>
                      </w:r>
                      <w:proofErr w:type="spellEnd"/>
                      <w:r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框架+Vue+</w:t>
                      </w:r>
                      <w:proofErr w:type="gramStart"/>
                      <w:r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微信小</w:t>
                      </w:r>
                      <w:proofErr w:type="gramEnd"/>
                      <w:r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程序+MySQL开发的</w:t>
                      </w:r>
                      <w:r w:rsidRPr="002C7187"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面向餐饮企业的全流程管理系统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，</w:t>
                      </w:r>
                      <w:r w:rsidRPr="002C7187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涵盖管理端和用户端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。</w:t>
                      </w:r>
                      <w:r w:rsidRPr="002C7187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该项目采用</w:t>
                      </w:r>
                      <w:r w:rsidRPr="002C7187"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前后端分离架构</w:t>
                      </w:r>
                      <w:r w:rsidRPr="002C7187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，包含</w:t>
                      </w:r>
                      <w:r w:rsidRPr="002C7187"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管理后台</w:t>
                      </w:r>
                      <w:r w:rsidRPr="002C7187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（供餐饮企业管理菜品、订单、员工等）和</w:t>
                      </w:r>
                      <w:proofErr w:type="gramStart"/>
                      <w:r w:rsidRPr="002C7187"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用户端小程序</w:t>
                      </w:r>
                      <w:proofErr w:type="gramEnd"/>
                      <w:r w:rsidRPr="002C7187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（</w:t>
                      </w:r>
                      <w:proofErr w:type="gramStart"/>
                      <w:r w:rsidRPr="002C7187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供消费者点餐</w:t>
                      </w:r>
                      <w:proofErr w:type="gramEnd"/>
                      <w:r w:rsidRPr="002C7187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、支付、查看订单等）</w:t>
                      </w:r>
                    </w:p>
                    <w:p w14:paraId="4DBE62AD" w14:textId="2A924DB0" w:rsidR="002C7187" w:rsidRDefault="002C7187" w:rsidP="005F13A6">
                      <w:pPr>
                        <w:pStyle w:val="a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  <w:r w:rsidRPr="002C7187"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技术选型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：</w:t>
                      </w:r>
                    </w:p>
                    <w:p w14:paraId="2AFA0C19" w14:textId="65E3723D" w:rsidR="00AA3614" w:rsidRDefault="00AA3614" w:rsidP="005F13A6">
                      <w:pPr>
                        <w:pStyle w:val="a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前端：Vue3</w:t>
                      </w:r>
                      <w:r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、AXIOS、Element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-</w:t>
                      </w:r>
                      <w:r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U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I</w:t>
                      </w:r>
                      <w:r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、Apache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ECharts</w:t>
                      </w:r>
                      <w:proofErr w:type="spellEnd"/>
                      <w:r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、</w:t>
                      </w:r>
                      <w:proofErr w:type="spellStart"/>
                      <w:r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VueRouter</w:t>
                      </w:r>
                      <w:proofErr w:type="spellEnd"/>
                      <w:r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、</w:t>
                      </w:r>
                      <w:proofErr w:type="gramStart"/>
                      <w:r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微信小</w:t>
                      </w:r>
                      <w:proofErr w:type="gramEnd"/>
                      <w:r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程序（用户端）</w:t>
                      </w:r>
                    </w:p>
                    <w:p w14:paraId="3433B7D9" w14:textId="0CF15FA6" w:rsidR="00AA3614" w:rsidRDefault="00AA3614" w:rsidP="005F13A6">
                      <w:pPr>
                        <w:pStyle w:val="a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ab/>
                        <w:t>后端：Spring、</w:t>
                      </w:r>
                      <w:proofErr w:type="spellStart"/>
                      <w:r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SpringMVC</w:t>
                      </w:r>
                      <w:proofErr w:type="spellEnd"/>
                      <w:r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、</w:t>
                      </w:r>
                      <w:proofErr w:type="spellStart"/>
                      <w:r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SpringBoot</w:t>
                      </w:r>
                      <w:proofErr w:type="spellEnd"/>
                      <w:r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、</w:t>
                      </w:r>
                      <w:proofErr w:type="spellStart"/>
                      <w:r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WebClient</w:t>
                      </w:r>
                      <w:proofErr w:type="spellEnd"/>
                      <w:r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、WebSocket、</w:t>
                      </w:r>
                      <w:proofErr w:type="spellStart"/>
                      <w:r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SpringTask</w:t>
                      </w:r>
                      <w:proofErr w:type="spellEnd"/>
                      <w:r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、</w:t>
                      </w:r>
                      <w:proofErr w:type="spellStart"/>
                      <w:r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SpringDataRedis</w:t>
                      </w:r>
                      <w:proofErr w:type="spellEnd"/>
                      <w:r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、</w:t>
                      </w:r>
                      <w:proofErr w:type="spellStart"/>
                      <w:r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MyBatisPlus</w:t>
                      </w:r>
                      <w:proofErr w:type="spellEnd"/>
                    </w:p>
                    <w:p w14:paraId="509F740E" w14:textId="7195828C" w:rsidR="007256AF" w:rsidRPr="002C7187" w:rsidRDefault="007256AF" w:rsidP="005F13A6">
                      <w:pPr>
                        <w:pStyle w:val="a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ab/>
                        <w:t>数据库：MySQL、Redis</w:t>
                      </w:r>
                    </w:p>
                  </w:txbxContent>
                </v:textbox>
              </v:rect>
            </w:pict>
          </mc:Fallback>
        </mc:AlternateContent>
      </w:r>
      <w:r>
        <w:br w:type="page"/>
      </w:r>
    </w:p>
    <w:p w14:paraId="03144EA3" w14:textId="08BDC86E" w:rsidR="00304E3B" w:rsidRDefault="00C7560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14CF88A" wp14:editId="38CAAEF9">
                <wp:simplePos x="0" y="0"/>
                <wp:positionH relativeFrom="column">
                  <wp:posOffset>-533400</wp:posOffset>
                </wp:positionH>
                <wp:positionV relativeFrom="paragraph">
                  <wp:posOffset>57149</wp:posOffset>
                </wp:positionV>
                <wp:extent cx="6095365" cy="3338513"/>
                <wp:effectExtent l="0" t="0" r="635" b="0"/>
                <wp:wrapNone/>
                <wp:docPr id="101486562" name="文本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5365" cy="33385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34D93C" w14:textId="6BBB81CD" w:rsidR="00C422A2" w:rsidRDefault="00C422A2" w:rsidP="00EB3E2B">
                            <w:pPr>
                              <w:spacing w:line="360" w:lineRule="exact"/>
                            </w:pPr>
                            <w:r w:rsidRPr="00C422A2">
                              <w:rPr>
                                <w:rFonts w:ascii="微软雅黑" w:eastAsia="微软雅黑" w:hAnsi="微软雅黑"/>
                                <w:b/>
                                <w:bCs/>
                              </w:rPr>
                              <w:t>技术运用场景</w:t>
                            </w:r>
                            <w:r>
                              <w:t>：</w:t>
                            </w:r>
                          </w:p>
                          <w:p w14:paraId="393891E8" w14:textId="5D6C3C88" w:rsidR="00C422A2" w:rsidRPr="00EB3E2B" w:rsidRDefault="00C422A2" w:rsidP="00EB3E2B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eastAsia="微软雅黑" w:hAnsi="微软雅黑" w:hint="eastAsia"/>
                              </w:rPr>
                            </w:pPr>
                            <w:r w:rsidRPr="00EB3E2B">
                              <w:rPr>
                                <w:rFonts w:ascii="微软雅黑" w:eastAsia="微软雅黑" w:hAnsi="微软雅黑"/>
                              </w:rPr>
                              <w:t>管理端前端使用Vue</w:t>
                            </w:r>
                            <w:r w:rsidRPr="00EB3E2B">
                              <w:rPr>
                                <w:rFonts w:ascii="微软雅黑" w:eastAsia="微软雅黑" w:hAnsi="微软雅黑" w:hint="eastAsia"/>
                              </w:rPr>
                              <w:t>3+</w:t>
                            </w:r>
                            <w:r w:rsidR="00EB3E2B" w:rsidRPr="00EB3E2B">
                              <w:rPr>
                                <w:rFonts w:ascii="微软雅黑" w:eastAsia="微软雅黑" w:hAnsi="微软雅黑"/>
                              </w:rPr>
                              <w:t>VueRouter构建管理后台页面，实现组件化开发菜品管理、订单管理等模块，</w:t>
                            </w:r>
                            <w:proofErr w:type="spellStart"/>
                            <w:r w:rsidR="00EB3E2B" w:rsidRPr="00EB3E2B">
                              <w:rPr>
                                <w:rFonts w:ascii="微软雅黑" w:eastAsia="微软雅黑" w:hAnsi="微软雅黑"/>
                              </w:rPr>
                              <w:t>ElementUI</w:t>
                            </w:r>
                            <w:proofErr w:type="spellEnd"/>
                            <w:r w:rsidR="00EB3E2B" w:rsidRPr="00EB3E2B">
                              <w:rPr>
                                <w:rFonts w:ascii="微软雅黑" w:eastAsia="微软雅黑" w:hAnsi="微软雅黑"/>
                              </w:rPr>
                              <w:t>快速搭建菜品编辑、订单列表等交互组件。使用AXIOS向后端API发送异步HTTP请求。使用Apache</w:t>
                            </w:r>
                            <w:r w:rsidR="00EB3E2B" w:rsidRPr="00EB3E2B">
                              <w:rPr>
                                <w:rFonts w:ascii="微软雅黑" w:eastAsia="微软雅黑" w:hAnsi="微软雅黑" w:hint="eastAsia"/>
                              </w:rPr>
                              <w:t xml:space="preserve"> </w:t>
                            </w:r>
                            <w:proofErr w:type="spellStart"/>
                            <w:r w:rsidR="00EB3E2B" w:rsidRPr="00EB3E2B">
                              <w:rPr>
                                <w:rFonts w:ascii="微软雅黑" w:eastAsia="微软雅黑" w:hAnsi="微软雅黑"/>
                              </w:rPr>
                              <w:t>E</w:t>
                            </w:r>
                            <w:r w:rsidR="00EB3E2B" w:rsidRPr="00EB3E2B">
                              <w:rPr>
                                <w:rFonts w:ascii="微软雅黑" w:eastAsia="微软雅黑" w:hAnsi="微软雅黑" w:hint="eastAsia"/>
                              </w:rPr>
                              <w:t>c</w:t>
                            </w:r>
                            <w:r w:rsidR="00EB3E2B" w:rsidRPr="00EB3E2B">
                              <w:rPr>
                                <w:rFonts w:ascii="微软雅黑" w:eastAsia="微软雅黑" w:hAnsi="微软雅黑"/>
                              </w:rPr>
                              <w:t>harts</w:t>
                            </w:r>
                            <w:proofErr w:type="spellEnd"/>
                            <w:r w:rsidR="00EB3E2B" w:rsidRPr="00EB3E2B">
                              <w:rPr>
                                <w:rFonts w:ascii="微软雅黑" w:eastAsia="微软雅黑" w:hAnsi="微软雅黑"/>
                              </w:rPr>
                              <w:t>管理后台的数据可视化看板。</w:t>
                            </w:r>
                          </w:p>
                          <w:p w14:paraId="0E7FF1CF" w14:textId="3D16A8B5" w:rsidR="00EB3E2B" w:rsidRDefault="00EB3E2B" w:rsidP="00EB3E2B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eastAsia="微软雅黑" w:hAnsi="微软雅黑" w:hint="eastAsia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</w:rPr>
                              <w:t>用户端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/>
                              </w:rPr>
                              <w:t>使用微信小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/>
                              </w:rPr>
                              <w:t>程序开发语言构建消费者点餐入口，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/>
                              </w:rPr>
                              <w:t>利用微信登录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/>
                              </w:rPr>
                              <w:t>实现快速登录。</w:t>
                            </w:r>
                          </w:p>
                          <w:p w14:paraId="70E9B075" w14:textId="6E850BBD" w:rsidR="00EB3E2B" w:rsidRDefault="000E170D" w:rsidP="00EB3E2B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eastAsia="微软雅黑" w:hAnsi="微软雅黑" w:hint="eastAsia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</w:rPr>
                              <w:t>后端使用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/>
                              </w:rPr>
                              <w:t>SpringBoot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+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>SpringMVC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/>
                              </w:rPr>
                              <w:t>作为核心框架，快速构建</w:t>
                            </w:r>
                            <w:r w:rsidRPr="000E170D">
                              <w:rPr>
                                <w:rFonts w:ascii="微软雅黑" w:eastAsia="微软雅黑" w:hAnsi="微软雅黑"/>
                              </w:rPr>
                              <w:t>RESTful API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>，使用依赖注入管理Service层和Mapper层组件。</w:t>
                            </w:r>
                          </w:p>
                          <w:p w14:paraId="4C8D4417" w14:textId="58C6DE5A" w:rsidR="000E170D" w:rsidRDefault="000E170D" w:rsidP="00EB3E2B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eastAsia="微软雅黑" w:hAnsi="微软雅黑" w:hint="eastAsia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</w:rPr>
                              <w:t>后端使用WebSocket作为实时通信模块，实现向管理端推送来单提醒和用户催单功能。</w:t>
                            </w:r>
                          </w:p>
                          <w:p w14:paraId="08523979" w14:textId="7E1C4AB8" w:rsidR="000E170D" w:rsidRDefault="000E170D" w:rsidP="00EB3E2B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eastAsia="微软雅黑" w:hAnsi="微软雅黑" w:hint="eastAsia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</w:rPr>
                              <w:t>后端使用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/>
                              </w:rPr>
                              <w:t>WebClient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/>
                              </w:rPr>
                              <w:t>向第三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/>
                              </w:rPr>
                              <w:t>方服务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/>
                              </w:rPr>
                              <w:t>调用接口，比如高德地图路径规划服务接口、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/>
                              </w:rPr>
                              <w:t>微信登录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/>
                              </w:rPr>
                              <w:t>获取用户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/>
                              </w:rPr>
                              <w:t>openid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/>
                              </w:rPr>
                              <w:t>的服务接口等。</w:t>
                            </w:r>
                          </w:p>
                          <w:p w14:paraId="1AD80626" w14:textId="409636AA" w:rsidR="000E170D" w:rsidRDefault="000E170D" w:rsidP="00EB3E2B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eastAsia="微软雅黑" w:hAnsi="微软雅黑" w:hint="eastAsia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</w:rPr>
                              <w:t>后端使用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/>
                              </w:rPr>
                              <w:t>SpringTask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/>
                              </w:rPr>
                              <w:t>来修改订单状态，</w:t>
                            </w:r>
                            <w:r w:rsidR="00C7560D">
                              <w:rPr>
                                <w:rFonts w:ascii="微软雅黑" w:eastAsia="微软雅黑" w:hAnsi="微软雅黑"/>
                              </w:rPr>
                              <w:t>比如自动取消</w:t>
                            </w:r>
                            <w:proofErr w:type="gramStart"/>
                            <w:r w:rsidR="00C7560D">
                              <w:rPr>
                                <w:rFonts w:ascii="微软雅黑" w:eastAsia="微软雅黑" w:hAnsi="微软雅黑"/>
                              </w:rPr>
                              <w:t>超时未</w:t>
                            </w:r>
                            <w:proofErr w:type="gramEnd"/>
                            <w:r w:rsidR="00C7560D">
                              <w:rPr>
                                <w:rFonts w:ascii="微软雅黑" w:eastAsia="微软雅黑" w:hAnsi="微软雅黑"/>
                              </w:rPr>
                              <w:t>支付的订单。</w:t>
                            </w:r>
                          </w:p>
                          <w:p w14:paraId="1091B0D7" w14:textId="70C12249" w:rsidR="00C7560D" w:rsidRDefault="00C7560D" w:rsidP="00EB3E2B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eastAsia="微软雅黑" w:hAnsi="微软雅黑" w:hint="eastAsia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</w:rPr>
                              <w:t>后端使用Spring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>Data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>Redis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 xml:space="preserve"> + 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>Redis缓存购物车信息，减轻数据库压力。</w:t>
                            </w:r>
                          </w:p>
                          <w:p w14:paraId="79F74564" w14:textId="18D116F4" w:rsidR="00C7560D" w:rsidRPr="00EB3E2B" w:rsidRDefault="00C7560D" w:rsidP="00EB3E2B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eastAsia="微软雅黑" w:hAnsi="微软雅黑" w:hint="eastAsia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</w:rPr>
                              <w:t>后端使用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/>
                              </w:rPr>
                              <w:t>Mybatis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/>
                              </w:rPr>
                              <w:t>作为数据库ORM层，编写XML的Mapper文件，使用动态SQL生成复杂查询。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CF88A" id="文本框 56" o:spid="_x0000_s1075" type="#_x0000_t202" style="position:absolute;left:0;text-align:left;margin-left:-42pt;margin-top:4.5pt;width:479.95pt;height:262.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" fillcolor="white [3201]" stroked="f" strokeweight=".5pt">
                <v:textbox>
                  <w:txbxContent>
                    <w:p w14:paraId="6834D93C" w14:textId="6BBB81CD" w:rsidR="00C422A2" w:rsidRDefault="00C422A2" w:rsidP="00EB3E2B">
                      <w:pPr>
                        <w:spacing w:line="360" w:lineRule="exact"/>
                      </w:pPr>
                      <w:r w:rsidRPr="00C422A2">
                        <w:rPr>
                          <w:rFonts w:ascii="微软雅黑" w:eastAsia="微软雅黑" w:hAnsi="微软雅黑"/>
                          <w:b/>
                          <w:bCs/>
                        </w:rPr>
                        <w:t>技术运用场景</w:t>
                      </w:r>
                      <w:r>
                        <w:t>：</w:t>
                      </w:r>
                    </w:p>
                    <w:p w14:paraId="393891E8" w14:textId="5D6C3C88" w:rsidR="00C422A2" w:rsidRPr="00EB3E2B" w:rsidRDefault="00C422A2" w:rsidP="00EB3E2B">
                      <w:pPr>
                        <w:pStyle w:val="a5"/>
                        <w:numPr>
                          <w:ilvl w:val="0"/>
                          <w:numId w:val="2"/>
                        </w:numPr>
                        <w:spacing w:line="360" w:lineRule="exact"/>
                        <w:ind w:firstLineChars="0"/>
                        <w:rPr>
                          <w:rFonts w:ascii="微软雅黑" w:eastAsia="微软雅黑" w:hAnsi="微软雅黑" w:hint="eastAsia"/>
                        </w:rPr>
                      </w:pPr>
                      <w:r w:rsidRPr="00EB3E2B">
                        <w:rPr>
                          <w:rFonts w:ascii="微软雅黑" w:eastAsia="微软雅黑" w:hAnsi="微软雅黑"/>
                        </w:rPr>
                        <w:t>管理端前端使用Vue</w:t>
                      </w:r>
                      <w:r w:rsidRPr="00EB3E2B">
                        <w:rPr>
                          <w:rFonts w:ascii="微软雅黑" w:eastAsia="微软雅黑" w:hAnsi="微软雅黑" w:hint="eastAsia"/>
                        </w:rPr>
                        <w:t>3+</w:t>
                      </w:r>
                      <w:r w:rsidR="00EB3E2B" w:rsidRPr="00EB3E2B">
                        <w:rPr>
                          <w:rFonts w:ascii="微软雅黑" w:eastAsia="微软雅黑" w:hAnsi="微软雅黑"/>
                        </w:rPr>
                        <w:t>VueRouter构建管理后台页面，实现组件化开发菜品管理、订单管理等模块，</w:t>
                      </w:r>
                      <w:proofErr w:type="spellStart"/>
                      <w:r w:rsidR="00EB3E2B" w:rsidRPr="00EB3E2B">
                        <w:rPr>
                          <w:rFonts w:ascii="微软雅黑" w:eastAsia="微软雅黑" w:hAnsi="微软雅黑"/>
                        </w:rPr>
                        <w:t>ElementUI</w:t>
                      </w:r>
                      <w:proofErr w:type="spellEnd"/>
                      <w:r w:rsidR="00EB3E2B" w:rsidRPr="00EB3E2B">
                        <w:rPr>
                          <w:rFonts w:ascii="微软雅黑" w:eastAsia="微软雅黑" w:hAnsi="微软雅黑"/>
                        </w:rPr>
                        <w:t>快速搭建菜品编辑、订单列表等交互组件。使用AXIOS向后端API发送异步HTTP请求。使用Apache</w:t>
                      </w:r>
                      <w:r w:rsidR="00EB3E2B" w:rsidRPr="00EB3E2B">
                        <w:rPr>
                          <w:rFonts w:ascii="微软雅黑" w:eastAsia="微软雅黑" w:hAnsi="微软雅黑" w:hint="eastAsia"/>
                        </w:rPr>
                        <w:t xml:space="preserve"> </w:t>
                      </w:r>
                      <w:proofErr w:type="spellStart"/>
                      <w:r w:rsidR="00EB3E2B" w:rsidRPr="00EB3E2B">
                        <w:rPr>
                          <w:rFonts w:ascii="微软雅黑" w:eastAsia="微软雅黑" w:hAnsi="微软雅黑"/>
                        </w:rPr>
                        <w:t>E</w:t>
                      </w:r>
                      <w:r w:rsidR="00EB3E2B" w:rsidRPr="00EB3E2B">
                        <w:rPr>
                          <w:rFonts w:ascii="微软雅黑" w:eastAsia="微软雅黑" w:hAnsi="微软雅黑" w:hint="eastAsia"/>
                        </w:rPr>
                        <w:t>c</w:t>
                      </w:r>
                      <w:r w:rsidR="00EB3E2B" w:rsidRPr="00EB3E2B">
                        <w:rPr>
                          <w:rFonts w:ascii="微软雅黑" w:eastAsia="微软雅黑" w:hAnsi="微软雅黑"/>
                        </w:rPr>
                        <w:t>harts</w:t>
                      </w:r>
                      <w:proofErr w:type="spellEnd"/>
                      <w:r w:rsidR="00EB3E2B" w:rsidRPr="00EB3E2B">
                        <w:rPr>
                          <w:rFonts w:ascii="微软雅黑" w:eastAsia="微软雅黑" w:hAnsi="微软雅黑"/>
                        </w:rPr>
                        <w:t>管理后台的数据可视化看板。</w:t>
                      </w:r>
                    </w:p>
                    <w:p w14:paraId="0E7FF1CF" w14:textId="3D16A8B5" w:rsidR="00EB3E2B" w:rsidRDefault="00EB3E2B" w:rsidP="00EB3E2B">
                      <w:pPr>
                        <w:pStyle w:val="a5"/>
                        <w:numPr>
                          <w:ilvl w:val="0"/>
                          <w:numId w:val="2"/>
                        </w:numPr>
                        <w:spacing w:line="360" w:lineRule="exact"/>
                        <w:ind w:firstLineChars="0"/>
                        <w:rPr>
                          <w:rFonts w:ascii="微软雅黑" w:eastAsia="微软雅黑" w:hAnsi="微软雅黑" w:hint="eastAsia"/>
                        </w:rPr>
                      </w:pPr>
                      <w:r>
                        <w:rPr>
                          <w:rFonts w:ascii="微软雅黑" w:eastAsia="微软雅黑" w:hAnsi="微软雅黑"/>
                        </w:rPr>
                        <w:t>用户端</w:t>
                      </w:r>
                      <w:proofErr w:type="gramStart"/>
                      <w:r>
                        <w:rPr>
                          <w:rFonts w:ascii="微软雅黑" w:eastAsia="微软雅黑" w:hAnsi="微软雅黑"/>
                        </w:rPr>
                        <w:t>使用微信小</w:t>
                      </w:r>
                      <w:proofErr w:type="gramEnd"/>
                      <w:r>
                        <w:rPr>
                          <w:rFonts w:ascii="微软雅黑" w:eastAsia="微软雅黑" w:hAnsi="微软雅黑"/>
                        </w:rPr>
                        <w:t>程序开发语言构建消费者点餐入口，</w:t>
                      </w:r>
                      <w:proofErr w:type="gramStart"/>
                      <w:r>
                        <w:rPr>
                          <w:rFonts w:ascii="微软雅黑" w:eastAsia="微软雅黑" w:hAnsi="微软雅黑"/>
                        </w:rPr>
                        <w:t>利用微信登录</w:t>
                      </w:r>
                      <w:proofErr w:type="gramEnd"/>
                      <w:r>
                        <w:rPr>
                          <w:rFonts w:ascii="微软雅黑" w:eastAsia="微软雅黑" w:hAnsi="微软雅黑"/>
                        </w:rPr>
                        <w:t>实现快速登录。</w:t>
                      </w:r>
                    </w:p>
                    <w:p w14:paraId="70E9B075" w14:textId="6E850BBD" w:rsidR="00EB3E2B" w:rsidRDefault="000E170D" w:rsidP="00EB3E2B">
                      <w:pPr>
                        <w:pStyle w:val="a5"/>
                        <w:numPr>
                          <w:ilvl w:val="0"/>
                          <w:numId w:val="2"/>
                        </w:numPr>
                        <w:spacing w:line="360" w:lineRule="exact"/>
                        <w:ind w:firstLineChars="0"/>
                        <w:rPr>
                          <w:rFonts w:ascii="微软雅黑" w:eastAsia="微软雅黑" w:hAnsi="微软雅黑" w:hint="eastAsia"/>
                        </w:rPr>
                      </w:pPr>
                      <w:r>
                        <w:rPr>
                          <w:rFonts w:ascii="微软雅黑" w:eastAsia="微软雅黑" w:hAnsi="微软雅黑"/>
                        </w:rPr>
                        <w:t>后端使用</w:t>
                      </w:r>
                      <w:proofErr w:type="spellStart"/>
                      <w:r>
                        <w:rPr>
                          <w:rFonts w:ascii="微软雅黑" w:eastAsia="微软雅黑" w:hAnsi="微软雅黑"/>
                        </w:rPr>
                        <w:t>SpringBoot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+</w:t>
                      </w:r>
                      <w:r>
                        <w:rPr>
                          <w:rFonts w:ascii="微软雅黑" w:eastAsia="微软雅黑" w:hAnsi="微软雅黑"/>
                        </w:rPr>
                        <w:t>SpringMVC</w:t>
                      </w:r>
                      <w:proofErr w:type="spellEnd"/>
                      <w:r>
                        <w:rPr>
                          <w:rFonts w:ascii="微软雅黑" w:eastAsia="微软雅黑" w:hAnsi="微软雅黑"/>
                        </w:rPr>
                        <w:t>作为核心框架，快速构建</w:t>
                      </w:r>
                      <w:r w:rsidRPr="000E170D">
                        <w:rPr>
                          <w:rFonts w:ascii="微软雅黑" w:eastAsia="微软雅黑" w:hAnsi="微软雅黑"/>
                        </w:rPr>
                        <w:t>RESTful API</w:t>
                      </w:r>
                      <w:r>
                        <w:rPr>
                          <w:rFonts w:ascii="微软雅黑" w:eastAsia="微软雅黑" w:hAnsi="微软雅黑"/>
                        </w:rPr>
                        <w:t>，使用依赖注入管理Service层和Mapper层组件。</w:t>
                      </w:r>
                    </w:p>
                    <w:p w14:paraId="4C8D4417" w14:textId="58C6DE5A" w:rsidR="000E170D" w:rsidRDefault="000E170D" w:rsidP="00EB3E2B">
                      <w:pPr>
                        <w:pStyle w:val="a5"/>
                        <w:numPr>
                          <w:ilvl w:val="0"/>
                          <w:numId w:val="2"/>
                        </w:numPr>
                        <w:spacing w:line="360" w:lineRule="exact"/>
                        <w:ind w:firstLineChars="0"/>
                        <w:rPr>
                          <w:rFonts w:ascii="微软雅黑" w:eastAsia="微软雅黑" w:hAnsi="微软雅黑" w:hint="eastAsia"/>
                        </w:rPr>
                      </w:pPr>
                      <w:r>
                        <w:rPr>
                          <w:rFonts w:ascii="微软雅黑" w:eastAsia="微软雅黑" w:hAnsi="微软雅黑"/>
                        </w:rPr>
                        <w:t>后端使用WebSocket作为实时通信模块，实现向管理端推送来单提醒和用户催单功能。</w:t>
                      </w:r>
                    </w:p>
                    <w:p w14:paraId="08523979" w14:textId="7E1C4AB8" w:rsidR="000E170D" w:rsidRDefault="000E170D" w:rsidP="00EB3E2B">
                      <w:pPr>
                        <w:pStyle w:val="a5"/>
                        <w:numPr>
                          <w:ilvl w:val="0"/>
                          <w:numId w:val="2"/>
                        </w:numPr>
                        <w:spacing w:line="360" w:lineRule="exact"/>
                        <w:ind w:firstLineChars="0"/>
                        <w:rPr>
                          <w:rFonts w:ascii="微软雅黑" w:eastAsia="微软雅黑" w:hAnsi="微软雅黑" w:hint="eastAsia"/>
                        </w:rPr>
                      </w:pPr>
                      <w:r>
                        <w:rPr>
                          <w:rFonts w:ascii="微软雅黑" w:eastAsia="微软雅黑" w:hAnsi="微软雅黑"/>
                        </w:rPr>
                        <w:t>后端使用</w:t>
                      </w:r>
                      <w:proofErr w:type="spellStart"/>
                      <w:r>
                        <w:rPr>
                          <w:rFonts w:ascii="微软雅黑" w:eastAsia="微软雅黑" w:hAnsi="微软雅黑"/>
                        </w:rPr>
                        <w:t>WebClient</w:t>
                      </w:r>
                      <w:proofErr w:type="spellEnd"/>
                      <w:r>
                        <w:rPr>
                          <w:rFonts w:ascii="微软雅黑" w:eastAsia="微软雅黑" w:hAnsi="微软雅黑"/>
                        </w:rPr>
                        <w:t>向第三</w:t>
                      </w:r>
                      <w:proofErr w:type="gramStart"/>
                      <w:r>
                        <w:rPr>
                          <w:rFonts w:ascii="微软雅黑" w:eastAsia="微软雅黑" w:hAnsi="微软雅黑"/>
                        </w:rPr>
                        <w:t>方服务</w:t>
                      </w:r>
                      <w:proofErr w:type="gramEnd"/>
                      <w:r>
                        <w:rPr>
                          <w:rFonts w:ascii="微软雅黑" w:eastAsia="微软雅黑" w:hAnsi="微软雅黑"/>
                        </w:rPr>
                        <w:t>调用接口，比如高德地图路径规划服务接口、</w:t>
                      </w:r>
                      <w:proofErr w:type="gramStart"/>
                      <w:r>
                        <w:rPr>
                          <w:rFonts w:ascii="微软雅黑" w:eastAsia="微软雅黑" w:hAnsi="微软雅黑"/>
                        </w:rPr>
                        <w:t>微信登录</w:t>
                      </w:r>
                      <w:proofErr w:type="gramEnd"/>
                      <w:r>
                        <w:rPr>
                          <w:rFonts w:ascii="微软雅黑" w:eastAsia="微软雅黑" w:hAnsi="微软雅黑"/>
                        </w:rPr>
                        <w:t>获取用户</w:t>
                      </w:r>
                      <w:proofErr w:type="spellStart"/>
                      <w:r>
                        <w:rPr>
                          <w:rFonts w:ascii="微软雅黑" w:eastAsia="微软雅黑" w:hAnsi="微软雅黑"/>
                        </w:rPr>
                        <w:t>openid</w:t>
                      </w:r>
                      <w:proofErr w:type="spellEnd"/>
                      <w:r>
                        <w:rPr>
                          <w:rFonts w:ascii="微软雅黑" w:eastAsia="微软雅黑" w:hAnsi="微软雅黑"/>
                        </w:rPr>
                        <w:t>的服务接口等。</w:t>
                      </w:r>
                    </w:p>
                    <w:p w14:paraId="1AD80626" w14:textId="409636AA" w:rsidR="000E170D" w:rsidRDefault="000E170D" w:rsidP="00EB3E2B">
                      <w:pPr>
                        <w:pStyle w:val="a5"/>
                        <w:numPr>
                          <w:ilvl w:val="0"/>
                          <w:numId w:val="2"/>
                        </w:numPr>
                        <w:spacing w:line="360" w:lineRule="exact"/>
                        <w:ind w:firstLineChars="0"/>
                        <w:rPr>
                          <w:rFonts w:ascii="微软雅黑" w:eastAsia="微软雅黑" w:hAnsi="微软雅黑" w:hint="eastAsia"/>
                        </w:rPr>
                      </w:pPr>
                      <w:r>
                        <w:rPr>
                          <w:rFonts w:ascii="微软雅黑" w:eastAsia="微软雅黑" w:hAnsi="微软雅黑"/>
                        </w:rPr>
                        <w:t>后端使用</w:t>
                      </w:r>
                      <w:proofErr w:type="spellStart"/>
                      <w:r>
                        <w:rPr>
                          <w:rFonts w:ascii="微软雅黑" w:eastAsia="微软雅黑" w:hAnsi="微软雅黑"/>
                        </w:rPr>
                        <w:t>SpringTask</w:t>
                      </w:r>
                      <w:proofErr w:type="spellEnd"/>
                      <w:r>
                        <w:rPr>
                          <w:rFonts w:ascii="微软雅黑" w:eastAsia="微软雅黑" w:hAnsi="微软雅黑"/>
                        </w:rPr>
                        <w:t>来修改订单状态，</w:t>
                      </w:r>
                      <w:r w:rsidR="00C7560D">
                        <w:rPr>
                          <w:rFonts w:ascii="微软雅黑" w:eastAsia="微软雅黑" w:hAnsi="微软雅黑"/>
                        </w:rPr>
                        <w:t>比如自动取消</w:t>
                      </w:r>
                      <w:proofErr w:type="gramStart"/>
                      <w:r w:rsidR="00C7560D">
                        <w:rPr>
                          <w:rFonts w:ascii="微软雅黑" w:eastAsia="微软雅黑" w:hAnsi="微软雅黑"/>
                        </w:rPr>
                        <w:t>超时未</w:t>
                      </w:r>
                      <w:proofErr w:type="gramEnd"/>
                      <w:r w:rsidR="00C7560D">
                        <w:rPr>
                          <w:rFonts w:ascii="微软雅黑" w:eastAsia="微软雅黑" w:hAnsi="微软雅黑"/>
                        </w:rPr>
                        <w:t>支付的订单。</w:t>
                      </w:r>
                    </w:p>
                    <w:p w14:paraId="1091B0D7" w14:textId="70C12249" w:rsidR="00C7560D" w:rsidRDefault="00C7560D" w:rsidP="00EB3E2B">
                      <w:pPr>
                        <w:pStyle w:val="a5"/>
                        <w:numPr>
                          <w:ilvl w:val="0"/>
                          <w:numId w:val="2"/>
                        </w:numPr>
                        <w:spacing w:line="360" w:lineRule="exact"/>
                        <w:ind w:firstLineChars="0"/>
                        <w:rPr>
                          <w:rFonts w:ascii="微软雅黑" w:eastAsia="微软雅黑" w:hAnsi="微软雅黑" w:hint="eastAsia"/>
                        </w:rPr>
                      </w:pPr>
                      <w:r>
                        <w:rPr>
                          <w:rFonts w:ascii="微软雅黑" w:eastAsia="微软雅黑" w:hAnsi="微软雅黑"/>
                        </w:rPr>
                        <w:t>后端使用Spring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</w:rPr>
                        <w:t>Data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</w:rPr>
                        <w:t>Redis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 xml:space="preserve"> + </w:t>
                      </w:r>
                      <w:r>
                        <w:rPr>
                          <w:rFonts w:ascii="微软雅黑" w:eastAsia="微软雅黑" w:hAnsi="微软雅黑"/>
                        </w:rPr>
                        <w:t>Redis缓存购物车信息，减轻数据库压力。</w:t>
                      </w:r>
                    </w:p>
                    <w:p w14:paraId="79F74564" w14:textId="18D116F4" w:rsidR="00C7560D" w:rsidRPr="00EB3E2B" w:rsidRDefault="00C7560D" w:rsidP="00EB3E2B">
                      <w:pPr>
                        <w:pStyle w:val="a5"/>
                        <w:numPr>
                          <w:ilvl w:val="0"/>
                          <w:numId w:val="2"/>
                        </w:numPr>
                        <w:spacing w:line="360" w:lineRule="exact"/>
                        <w:ind w:firstLineChars="0"/>
                        <w:rPr>
                          <w:rFonts w:ascii="微软雅黑" w:eastAsia="微软雅黑" w:hAnsi="微软雅黑" w:hint="eastAsia"/>
                        </w:rPr>
                      </w:pPr>
                      <w:r>
                        <w:rPr>
                          <w:rFonts w:ascii="微软雅黑" w:eastAsia="微软雅黑" w:hAnsi="微软雅黑"/>
                        </w:rPr>
                        <w:t>后端使用</w:t>
                      </w:r>
                      <w:proofErr w:type="spellStart"/>
                      <w:r>
                        <w:rPr>
                          <w:rFonts w:ascii="微软雅黑" w:eastAsia="微软雅黑" w:hAnsi="微软雅黑"/>
                        </w:rPr>
                        <w:t>Mybatis</w:t>
                      </w:r>
                      <w:proofErr w:type="spellEnd"/>
                      <w:r>
                        <w:rPr>
                          <w:rFonts w:ascii="微软雅黑" w:eastAsia="微软雅黑" w:hAnsi="微软雅黑"/>
                        </w:rPr>
                        <w:t>作为数据库ORM层，编写XML的Mapper文件，使用动态SQL生成复杂查询。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53027045" wp14:editId="4BFBC754">
                <wp:simplePos x="0" y="0"/>
                <wp:positionH relativeFrom="column">
                  <wp:posOffset>-838200</wp:posOffset>
                </wp:positionH>
                <wp:positionV relativeFrom="paragraph">
                  <wp:posOffset>3620452</wp:posOffset>
                </wp:positionV>
                <wp:extent cx="6632575" cy="351155"/>
                <wp:effectExtent l="0" t="0" r="15875" b="0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32575" cy="351155"/>
                          <a:chOff x="7645" y="12416"/>
                          <a:chExt cx="10430" cy="553"/>
                        </a:xfrm>
                      </wpg:grpSpPr>
                      <wps:wsp>
                        <wps:cNvPr id="60" name="直接连接符 60"/>
                        <wps:cNvCnPr/>
                        <wps:spPr>
                          <a:xfrm>
                            <a:off x="7863" y="12823"/>
                            <a:ext cx="10212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" lastClr="FFFFFF">
                                <a:lumMod val="7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5" name="梯形 55"/>
                        <wps:cNvSpPr/>
                        <wps:spPr>
                          <a:xfrm>
                            <a:off x="8721" y="12439"/>
                            <a:ext cx="1312" cy="410"/>
                          </a:xfrm>
                          <a:prstGeom prst="trapezoid">
                            <a:avLst>
                              <a:gd name="adj" fmla="val 59620"/>
                            </a:avLst>
                          </a:prstGeom>
                          <a:solidFill>
                            <a:srgbClr val="425268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57" name="矩形 57"/>
                        <wps:cNvSpPr/>
                        <wps:spPr>
                          <a:xfrm>
                            <a:off x="7645" y="12439"/>
                            <a:ext cx="1514" cy="410"/>
                          </a:xfrm>
                          <a:prstGeom prst="rect">
                            <a:avLst/>
                          </a:prstGeom>
                          <a:solidFill>
                            <a:srgbClr val="425268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58" name="梯形 58"/>
                        <wps:cNvSpPr/>
                        <wps:spPr>
                          <a:xfrm>
                            <a:off x="8496" y="12439"/>
                            <a:ext cx="1312" cy="410"/>
                          </a:xfrm>
                          <a:prstGeom prst="trapezoid">
                            <a:avLst>
                              <a:gd name="adj" fmla="val 59620"/>
                            </a:avLst>
                          </a:prstGeom>
                          <a:solidFill>
                            <a:srgbClr val="425268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59" name="直角三角形 59"/>
                        <wps:cNvSpPr/>
                        <wps:spPr>
                          <a:xfrm flipH="1" flipV="1">
                            <a:off x="7645" y="12847"/>
                            <a:ext cx="206" cy="122"/>
                          </a:xfrm>
                          <a:prstGeom prst="rtTriangle">
                            <a:avLst/>
                          </a:prstGeom>
                          <a:solidFill>
                            <a:srgbClr val="44546A">
                              <a:lumMod val="50000"/>
                            </a:srgb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5" name="矩形 15"/>
                        <wps:cNvSpPr/>
                        <wps:spPr>
                          <a:xfrm>
                            <a:off x="8149" y="12416"/>
                            <a:ext cx="1485" cy="45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83B3B25" w14:textId="197601B0" w:rsidR="00304E3B" w:rsidRDefault="005F13A6">
                              <w:pPr>
                                <w:pStyle w:val="a3"/>
                                <w:spacing w:before="0" w:beforeAutospacing="0" w:after="0" w:afterAutospacing="0" w:line="312" w:lineRule="exact"/>
                                <w:jc w:val="distribute"/>
                                <w:rPr>
                                  <w:rFonts w:hint="eastAsia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color w:val="FFFFFF"/>
                                  <w:kern w:val="24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0" name="KSO_Shape"/>
                        <wps:cNvSpPr/>
                        <wps:spPr bwMode="auto">
                          <a:xfrm flipV="1">
                            <a:off x="7861" y="12514"/>
                            <a:ext cx="260" cy="265"/>
                          </a:xfrm>
                          <a:custGeom>
                            <a:avLst/>
                            <a:gdLst>
                              <a:gd name="T0" fmla="*/ 1524318 w 3543300"/>
                              <a:gd name="T1" fmla="*/ 1132523 h 3617913"/>
                              <a:gd name="T2" fmla="*/ 1313498 w 3543300"/>
                              <a:gd name="T3" fmla="*/ 1253173 h 3617913"/>
                              <a:gd name="T4" fmla="*/ 1155382 w 3543300"/>
                              <a:gd name="T5" fmla="*/ 1435418 h 3617913"/>
                              <a:gd name="T6" fmla="*/ 1066122 w 3543300"/>
                              <a:gd name="T7" fmla="*/ 1663327 h 3617913"/>
                              <a:gd name="T8" fmla="*/ 1059774 w 3543300"/>
                              <a:gd name="T9" fmla="*/ 1918696 h 3617913"/>
                              <a:gd name="T10" fmla="*/ 1138484 w 3543300"/>
                              <a:gd name="T11" fmla="*/ 2152467 h 3617913"/>
                              <a:gd name="T12" fmla="*/ 1287651 w 3543300"/>
                              <a:gd name="T13" fmla="*/ 2342088 h 3617913"/>
                              <a:gd name="T14" fmla="*/ 1491724 w 3543300"/>
                              <a:gd name="T15" fmla="*/ 2472632 h 3617913"/>
                              <a:gd name="T16" fmla="*/ 1734517 w 3543300"/>
                              <a:gd name="T17" fmla="*/ 2528533 h 3617913"/>
                              <a:gd name="T18" fmla="*/ 1985879 w 3543300"/>
                              <a:gd name="T19" fmla="*/ 2496771 h 3617913"/>
                              <a:gd name="T20" fmla="*/ 2202647 w 3543300"/>
                              <a:gd name="T21" fmla="*/ 2386238 h 3617913"/>
                              <a:gd name="T22" fmla="*/ 2368635 w 3543300"/>
                              <a:gd name="T23" fmla="*/ 2211863 h 3617913"/>
                              <a:gd name="T24" fmla="*/ 2469244 w 3543300"/>
                              <a:gd name="T25" fmla="*/ 1988891 h 3617913"/>
                              <a:gd name="T26" fmla="*/ 2487969 w 3543300"/>
                              <a:gd name="T27" fmla="*/ 1735110 h 3617913"/>
                              <a:gd name="T28" fmla="*/ 2420685 w 3543300"/>
                              <a:gd name="T29" fmla="*/ 1496257 h 3617913"/>
                              <a:gd name="T30" fmla="*/ 2280920 w 3543300"/>
                              <a:gd name="T31" fmla="*/ 1299528 h 3617913"/>
                              <a:gd name="T32" fmla="*/ 2083752 w 3543300"/>
                              <a:gd name="T33" fmla="*/ 1159510 h 3617913"/>
                              <a:gd name="T34" fmla="*/ 1845310 w 3543300"/>
                              <a:gd name="T35" fmla="*/ 1092518 h 3617913"/>
                              <a:gd name="T36" fmla="*/ 1957705 w 3543300"/>
                              <a:gd name="T37" fmla="*/ 6985 h 3617913"/>
                              <a:gd name="T38" fmla="*/ 2011998 w 3543300"/>
                              <a:gd name="T39" fmla="*/ 89217 h 3617913"/>
                              <a:gd name="T40" fmla="*/ 2341562 w 3543300"/>
                              <a:gd name="T41" fmla="*/ 485457 h 3617913"/>
                              <a:gd name="T42" fmla="*/ 2646362 w 3543300"/>
                              <a:gd name="T43" fmla="*/ 240665 h 3617913"/>
                              <a:gd name="T44" fmla="*/ 2970848 w 3543300"/>
                              <a:gd name="T45" fmla="*/ 446087 h 3617913"/>
                              <a:gd name="T46" fmla="*/ 2979738 w 3543300"/>
                              <a:gd name="T47" fmla="*/ 554990 h 3617913"/>
                              <a:gd name="T48" fmla="*/ 2996248 w 3543300"/>
                              <a:gd name="T49" fmla="*/ 1049655 h 3617913"/>
                              <a:gd name="T50" fmla="*/ 3393440 w 3543300"/>
                              <a:gd name="T51" fmla="*/ 1051243 h 3617913"/>
                              <a:gd name="T52" fmla="*/ 3542030 w 3543300"/>
                              <a:gd name="T53" fmla="*/ 1406843 h 3617913"/>
                              <a:gd name="T54" fmla="*/ 3490278 w 3543300"/>
                              <a:gd name="T55" fmla="*/ 1502728 h 3617913"/>
                              <a:gd name="T56" fmla="*/ 3210242 w 3543300"/>
                              <a:gd name="T57" fmla="*/ 1889125 h 3617913"/>
                              <a:gd name="T58" fmla="*/ 3529330 w 3543300"/>
                              <a:gd name="T59" fmla="*/ 2149158 h 3617913"/>
                              <a:gd name="T60" fmla="*/ 3442335 w 3543300"/>
                              <a:gd name="T61" fmla="*/ 2520315 h 3617913"/>
                              <a:gd name="T62" fmla="*/ 3346450 w 3543300"/>
                              <a:gd name="T63" fmla="*/ 2572068 h 3617913"/>
                              <a:gd name="T64" fmla="*/ 2905125 w 3543300"/>
                              <a:gd name="T65" fmla="*/ 2698115 h 3617913"/>
                              <a:gd name="T66" fmla="*/ 2994025 w 3543300"/>
                              <a:gd name="T67" fmla="*/ 3108643 h 3617913"/>
                              <a:gd name="T68" fmla="*/ 2709228 w 3543300"/>
                              <a:gd name="T69" fmla="*/ 3363913 h 3617913"/>
                              <a:gd name="T70" fmla="*/ 2600325 w 3543300"/>
                              <a:gd name="T71" fmla="*/ 3355023 h 3617913"/>
                              <a:gd name="T72" fmla="*/ 2193608 w 3543300"/>
                              <a:gd name="T73" fmla="*/ 3187066 h 3617913"/>
                              <a:gd name="T74" fmla="*/ 2005012 w 3543300"/>
                              <a:gd name="T75" fmla="*/ 3563621 h 3617913"/>
                              <a:gd name="T76" fmla="*/ 1620520 w 3543300"/>
                              <a:gd name="T77" fmla="*/ 3617913 h 3617913"/>
                              <a:gd name="T78" fmla="*/ 1535430 w 3543300"/>
                              <a:gd name="T79" fmla="*/ 3555366 h 3617913"/>
                              <a:gd name="T80" fmla="*/ 1324928 w 3543300"/>
                              <a:gd name="T81" fmla="*/ 3179128 h 3617913"/>
                              <a:gd name="T82" fmla="*/ 935990 w 3543300"/>
                              <a:gd name="T83" fmla="*/ 3361056 h 3617913"/>
                              <a:gd name="T84" fmla="*/ 830262 w 3543300"/>
                              <a:gd name="T85" fmla="*/ 3361056 h 3617913"/>
                              <a:gd name="T86" fmla="*/ 550545 w 3543300"/>
                              <a:gd name="T87" fmla="*/ 3100071 h 3617913"/>
                              <a:gd name="T88" fmla="*/ 638492 w 3543300"/>
                              <a:gd name="T89" fmla="*/ 2698115 h 3617913"/>
                              <a:gd name="T90" fmla="*/ 196850 w 3543300"/>
                              <a:gd name="T91" fmla="*/ 2572068 h 3617913"/>
                              <a:gd name="T92" fmla="*/ 101282 w 3543300"/>
                              <a:gd name="T93" fmla="*/ 2520315 h 3617913"/>
                              <a:gd name="T94" fmla="*/ 13970 w 3543300"/>
                              <a:gd name="T95" fmla="*/ 2149158 h 3617913"/>
                              <a:gd name="T96" fmla="*/ 334962 w 3543300"/>
                              <a:gd name="T97" fmla="*/ 1915478 h 3617913"/>
                              <a:gd name="T98" fmla="*/ 57467 w 3543300"/>
                              <a:gd name="T99" fmla="*/ 1504633 h 3617913"/>
                              <a:gd name="T100" fmla="*/ 635 w 3543300"/>
                              <a:gd name="T101" fmla="*/ 1411288 h 3617913"/>
                              <a:gd name="T102" fmla="*/ 134620 w 3543300"/>
                              <a:gd name="T103" fmla="*/ 1058863 h 3617913"/>
                              <a:gd name="T104" fmla="*/ 520382 w 3543300"/>
                              <a:gd name="T105" fmla="*/ 1095375 h 3617913"/>
                              <a:gd name="T106" fmla="*/ 742632 w 3543300"/>
                              <a:gd name="T107" fmla="*/ 801052 h 3617913"/>
                              <a:gd name="T108" fmla="*/ 558482 w 3543300"/>
                              <a:gd name="T109" fmla="*/ 467677 h 3617913"/>
                              <a:gd name="T110" fmla="*/ 862648 w 3543300"/>
                              <a:gd name="T111" fmla="*/ 242252 h 3617913"/>
                              <a:gd name="T112" fmla="*/ 955040 w 3543300"/>
                              <a:gd name="T113" fmla="*/ 276542 h 3617913"/>
                              <a:gd name="T114" fmla="*/ 1452245 w 3543300"/>
                              <a:gd name="T115" fmla="*/ 404177 h 3617913"/>
                              <a:gd name="T116" fmla="*/ 1557655 w 3543300"/>
                              <a:gd name="T117" fmla="*/ 26352 h 36179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3543300" h="3617913">
                                <a:moveTo>
                                  <a:pt x="1752918" y="1088708"/>
                                </a:moveTo>
                                <a:lnTo>
                                  <a:pt x="1734502" y="1089660"/>
                                </a:lnTo>
                                <a:lnTo>
                                  <a:pt x="1716088" y="1090613"/>
                                </a:lnTo>
                                <a:lnTo>
                                  <a:pt x="1697990" y="1092518"/>
                                </a:lnTo>
                                <a:lnTo>
                                  <a:pt x="1679892" y="1094423"/>
                                </a:lnTo>
                                <a:lnTo>
                                  <a:pt x="1662112" y="1097280"/>
                                </a:lnTo>
                                <a:lnTo>
                                  <a:pt x="1644332" y="1100138"/>
                                </a:lnTo>
                                <a:lnTo>
                                  <a:pt x="1626552" y="1103630"/>
                                </a:lnTo>
                                <a:lnTo>
                                  <a:pt x="1608772" y="1107440"/>
                                </a:lnTo>
                                <a:lnTo>
                                  <a:pt x="1591628" y="1111568"/>
                                </a:lnTo>
                                <a:lnTo>
                                  <a:pt x="1574800" y="1116013"/>
                                </a:lnTo>
                                <a:lnTo>
                                  <a:pt x="1557338" y="1121093"/>
                                </a:lnTo>
                                <a:lnTo>
                                  <a:pt x="1540828" y="1126490"/>
                                </a:lnTo>
                                <a:lnTo>
                                  <a:pt x="1524318" y="1132523"/>
                                </a:lnTo>
                                <a:lnTo>
                                  <a:pt x="1507808" y="1138555"/>
                                </a:lnTo>
                                <a:lnTo>
                                  <a:pt x="1491615" y="1145223"/>
                                </a:lnTo>
                                <a:lnTo>
                                  <a:pt x="1475422" y="1152525"/>
                                </a:lnTo>
                                <a:lnTo>
                                  <a:pt x="1459548" y="1159510"/>
                                </a:lnTo>
                                <a:lnTo>
                                  <a:pt x="1443672" y="1167448"/>
                                </a:lnTo>
                                <a:lnTo>
                                  <a:pt x="1428432" y="1175703"/>
                                </a:lnTo>
                                <a:lnTo>
                                  <a:pt x="1413192" y="1183958"/>
                                </a:lnTo>
                                <a:lnTo>
                                  <a:pt x="1398270" y="1193165"/>
                                </a:lnTo>
                                <a:lnTo>
                                  <a:pt x="1383665" y="1202055"/>
                                </a:lnTo>
                                <a:lnTo>
                                  <a:pt x="1368742" y="1211898"/>
                                </a:lnTo>
                                <a:lnTo>
                                  <a:pt x="1354772" y="1221740"/>
                                </a:lnTo>
                                <a:lnTo>
                                  <a:pt x="1340485" y="1231900"/>
                                </a:lnTo>
                                <a:lnTo>
                                  <a:pt x="1327150" y="1242378"/>
                                </a:lnTo>
                                <a:lnTo>
                                  <a:pt x="1313498" y="1253173"/>
                                </a:lnTo>
                                <a:lnTo>
                                  <a:pt x="1300480" y="1264285"/>
                                </a:lnTo>
                                <a:lnTo>
                                  <a:pt x="1287462" y="1275715"/>
                                </a:lnTo>
                                <a:lnTo>
                                  <a:pt x="1274762" y="1287463"/>
                                </a:lnTo>
                                <a:lnTo>
                                  <a:pt x="1262380" y="1299528"/>
                                </a:lnTo>
                                <a:lnTo>
                                  <a:pt x="1250315" y="1311910"/>
                                </a:lnTo>
                                <a:lnTo>
                                  <a:pt x="1238568" y="1324928"/>
                                </a:lnTo>
                                <a:lnTo>
                                  <a:pt x="1227138" y="1337628"/>
                                </a:lnTo>
                                <a:lnTo>
                                  <a:pt x="1215708" y="1350645"/>
                                </a:lnTo>
                                <a:lnTo>
                                  <a:pt x="1205230" y="1364298"/>
                                </a:lnTo>
                                <a:lnTo>
                                  <a:pt x="1194752" y="1377950"/>
                                </a:lnTo>
                                <a:lnTo>
                                  <a:pt x="1183958" y="1392238"/>
                                </a:lnTo>
                                <a:lnTo>
                                  <a:pt x="1174432" y="1406525"/>
                                </a:lnTo>
                                <a:lnTo>
                                  <a:pt x="1164908" y="1420813"/>
                                </a:lnTo>
                                <a:lnTo>
                                  <a:pt x="1155382" y="1435418"/>
                                </a:lnTo>
                                <a:lnTo>
                                  <a:pt x="1146810" y="1450340"/>
                                </a:lnTo>
                                <a:lnTo>
                                  <a:pt x="1138391" y="1465309"/>
                                </a:lnTo>
                                <a:lnTo>
                                  <a:pt x="1130549" y="1480376"/>
                                </a:lnTo>
                                <a:lnTo>
                                  <a:pt x="1122615" y="1496257"/>
                                </a:lnTo>
                                <a:lnTo>
                                  <a:pt x="1114998" y="1512138"/>
                                </a:lnTo>
                                <a:lnTo>
                                  <a:pt x="1108333" y="1528337"/>
                                </a:lnTo>
                                <a:lnTo>
                                  <a:pt x="1101668" y="1544536"/>
                                </a:lnTo>
                                <a:lnTo>
                                  <a:pt x="1095321" y="1561052"/>
                                </a:lnTo>
                                <a:lnTo>
                                  <a:pt x="1089608" y="1577568"/>
                                </a:lnTo>
                                <a:lnTo>
                                  <a:pt x="1083895" y="1594402"/>
                                </a:lnTo>
                                <a:lnTo>
                                  <a:pt x="1079134" y="1611554"/>
                                </a:lnTo>
                                <a:lnTo>
                                  <a:pt x="1074056" y="1628388"/>
                                </a:lnTo>
                                <a:lnTo>
                                  <a:pt x="1069931" y="1646175"/>
                                </a:lnTo>
                                <a:lnTo>
                                  <a:pt x="1066122" y="1663327"/>
                                </a:lnTo>
                                <a:lnTo>
                                  <a:pt x="1062948" y="1681114"/>
                                </a:lnTo>
                                <a:lnTo>
                                  <a:pt x="1059774" y="1698901"/>
                                </a:lnTo>
                                <a:lnTo>
                                  <a:pt x="1057553" y="1717005"/>
                                </a:lnTo>
                                <a:lnTo>
                                  <a:pt x="1055331" y="1735110"/>
                                </a:lnTo>
                                <a:lnTo>
                                  <a:pt x="1053744" y="1753532"/>
                                </a:lnTo>
                                <a:lnTo>
                                  <a:pt x="1052792" y="1771319"/>
                                </a:lnTo>
                                <a:lnTo>
                                  <a:pt x="1051840" y="1790376"/>
                                </a:lnTo>
                                <a:lnTo>
                                  <a:pt x="1051523" y="1808798"/>
                                </a:lnTo>
                                <a:lnTo>
                                  <a:pt x="1051840" y="1827221"/>
                                </a:lnTo>
                                <a:lnTo>
                                  <a:pt x="1052792" y="1845960"/>
                                </a:lnTo>
                                <a:lnTo>
                                  <a:pt x="1053744" y="1864065"/>
                                </a:lnTo>
                                <a:lnTo>
                                  <a:pt x="1055331" y="1882487"/>
                                </a:lnTo>
                                <a:lnTo>
                                  <a:pt x="1057553" y="1900592"/>
                                </a:lnTo>
                                <a:lnTo>
                                  <a:pt x="1059774" y="1918696"/>
                                </a:lnTo>
                                <a:lnTo>
                                  <a:pt x="1062948" y="1936483"/>
                                </a:lnTo>
                                <a:lnTo>
                                  <a:pt x="1066122" y="1953952"/>
                                </a:lnTo>
                                <a:lnTo>
                                  <a:pt x="1069931" y="1971739"/>
                                </a:lnTo>
                                <a:lnTo>
                                  <a:pt x="1074056" y="1988891"/>
                                </a:lnTo>
                                <a:lnTo>
                                  <a:pt x="1079134" y="2006043"/>
                                </a:lnTo>
                                <a:lnTo>
                                  <a:pt x="1083895" y="2022877"/>
                                </a:lnTo>
                                <a:lnTo>
                                  <a:pt x="1089608" y="2039711"/>
                                </a:lnTo>
                                <a:lnTo>
                                  <a:pt x="1095321" y="2056545"/>
                                </a:lnTo>
                                <a:lnTo>
                                  <a:pt x="1101668" y="2073061"/>
                                </a:lnTo>
                                <a:lnTo>
                                  <a:pt x="1108333" y="2089260"/>
                                </a:lnTo>
                                <a:lnTo>
                                  <a:pt x="1114998" y="2105459"/>
                                </a:lnTo>
                                <a:lnTo>
                                  <a:pt x="1122615" y="2121022"/>
                                </a:lnTo>
                                <a:lnTo>
                                  <a:pt x="1130549" y="2136904"/>
                                </a:lnTo>
                                <a:lnTo>
                                  <a:pt x="1138484" y="2152467"/>
                                </a:lnTo>
                                <a:lnTo>
                                  <a:pt x="1147053" y="2167395"/>
                                </a:lnTo>
                                <a:lnTo>
                                  <a:pt x="1155622" y="2182641"/>
                                </a:lnTo>
                                <a:lnTo>
                                  <a:pt x="1165144" y="2197252"/>
                                </a:lnTo>
                                <a:lnTo>
                                  <a:pt x="1174665" y="2211863"/>
                                </a:lnTo>
                                <a:lnTo>
                                  <a:pt x="1184186" y="2225838"/>
                                </a:lnTo>
                                <a:lnTo>
                                  <a:pt x="1194977" y="2240131"/>
                                </a:lnTo>
                                <a:lnTo>
                                  <a:pt x="1205450" y="2253789"/>
                                </a:lnTo>
                                <a:lnTo>
                                  <a:pt x="1215924" y="2267129"/>
                                </a:lnTo>
                                <a:lnTo>
                                  <a:pt x="1227349" y="2280469"/>
                                </a:lnTo>
                                <a:lnTo>
                                  <a:pt x="1238775" y="2293174"/>
                                </a:lnTo>
                                <a:lnTo>
                                  <a:pt x="1250518" y="2305879"/>
                                </a:lnTo>
                                <a:lnTo>
                                  <a:pt x="1262578" y="2318267"/>
                                </a:lnTo>
                                <a:lnTo>
                                  <a:pt x="1274956" y="2330336"/>
                                </a:lnTo>
                                <a:lnTo>
                                  <a:pt x="1287651" y="2342088"/>
                                </a:lnTo>
                                <a:lnTo>
                                  <a:pt x="1300663" y="2353840"/>
                                </a:lnTo>
                                <a:lnTo>
                                  <a:pt x="1313676" y="2364640"/>
                                </a:lnTo>
                                <a:lnTo>
                                  <a:pt x="1327323" y="2375756"/>
                                </a:lnTo>
                                <a:lnTo>
                                  <a:pt x="1340653" y="2386238"/>
                                </a:lnTo>
                                <a:lnTo>
                                  <a:pt x="1354935" y="2396402"/>
                                </a:lnTo>
                                <a:lnTo>
                                  <a:pt x="1368899" y="2406566"/>
                                </a:lnTo>
                                <a:lnTo>
                                  <a:pt x="1383816" y="2415777"/>
                                </a:lnTo>
                                <a:lnTo>
                                  <a:pt x="1398415" y="2424988"/>
                                </a:lnTo>
                                <a:lnTo>
                                  <a:pt x="1413332" y="2433882"/>
                                </a:lnTo>
                                <a:lnTo>
                                  <a:pt x="1428566" y="2442775"/>
                                </a:lnTo>
                                <a:lnTo>
                                  <a:pt x="1443800" y="2450398"/>
                                </a:lnTo>
                                <a:lnTo>
                                  <a:pt x="1459669" y="2458339"/>
                                </a:lnTo>
                                <a:lnTo>
                                  <a:pt x="1475538" y="2465644"/>
                                </a:lnTo>
                                <a:lnTo>
                                  <a:pt x="1491724" y="2472632"/>
                                </a:lnTo>
                                <a:lnTo>
                                  <a:pt x="1507910" y="2479619"/>
                                </a:lnTo>
                                <a:lnTo>
                                  <a:pt x="1524414" y="2485654"/>
                                </a:lnTo>
                                <a:lnTo>
                                  <a:pt x="1540917" y="2491689"/>
                                </a:lnTo>
                                <a:lnTo>
                                  <a:pt x="1557421" y="2496771"/>
                                </a:lnTo>
                                <a:lnTo>
                                  <a:pt x="1574877" y="2502171"/>
                                </a:lnTo>
                                <a:lnTo>
                                  <a:pt x="1591698" y="2506617"/>
                                </a:lnTo>
                                <a:lnTo>
                                  <a:pt x="1608836" y="2510746"/>
                                </a:lnTo>
                                <a:lnTo>
                                  <a:pt x="1626609" y="2514876"/>
                                </a:lnTo>
                                <a:lnTo>
                                  <a:pt x="1644382" y="2518369"/>
                                </a:lnTo>
                                <a:lnTo>
                                  <a:pt x="1662155" y="2520910"/>
                                </a:lnTo>
                                <a:lnTo>
                                  <a:pt x="1679928" y="2523451"/>
                                </a:lnTo>
                                <a:lnTo>
                                  <a:pt x="1698019" y="2525675"/>
                                </a:lnTo>
                                <a:lnTo>
                                  <a:pt x="1716109" y="2527263"/>
                                </a:lnTo>
                                <a:lnTo>
                                  <a:pt x="1734517" y="2528533"/>
                                </a:lnTo>
                                <a:lnTo>
                                  <a:pt x="1752925" y="2529169"/>
                                </a:lnTo>
                                <a:lnTo>
                                  <a:pt x="1771967" y="2529169"/>
                                </a:lnTo>
                                <a:lnTo>
                                  <a:pt x="1790375" y="2529169"/>
                                </a:lnTo>
                                <a:lnTo>
                                  <a:pt x="1808783" y="2528533"/>
                                </a:lnTo>
                                <a:lnTo>
                                  <a:pt x="1827191" y="2527263"/>
                                </a:lnTo>
                                <a:lnTo>
                                  <a:pt x="1845281" y="2525675"/>
                                </a:lnTo>
                                <a:lnTo>
                                  <a:pt x="1863372" y="2523451"/>
                                </a:lnTo>
                                <a:lnTo>
                                  <a:pt x="1881145" y="2520910"/>
                                </a:lnTo>
                                <a:lnTo>
                                  <a:pt x="1898918" y="2518369"/>
                                </a:lnTo>
                                <a:lnTo>
                                  <a:pt x="1916691" y="2514876"/>
                                </a:lnTo>
                                <a:lnTo>
                                  <a:pt x="1934464" y="2510746"/>
                                </a:lnTo>
                                <a:lnTo>
                                  <a:pt x="1951602" y="2506617"/>
                                </a:lnTo>
                                <a:lnTo>
                                  <a:pt x="1969058" y="2502171"/>
                                </a:lnTo>
                                <a:lnTo>
                                  <a:pt x="1985879" y="2496771"/>
                                </a:lnTo>
                                <a:lnTo>
                                  <a:pt x="2002383" y="2491689"/>
                                </a:lnTo>
                                <a:lnTo>
                                  <a:pt x="2019204" y="2485654"/>
                                </a:lnTo>
                                <a:lnTo>
                                  <a:pt x="2035390" y="2479619"/>
                                </a:lnTo>
                                <a:lnTo>
                                  <a:pt x="2051894" y="2472632"/>
                                </a:lnTo>
                                <a:lnTo>
                                  <a:pt x="2067762" y="2465644"/>
                                </a:lnTo>
                                <a:lnTo>
                                  <a:pt x="2083631" y="2458339"/>
                                </a:lnTo>
                                <a:lnTo>
                                  <a:pt x="2099500" y="2450398"/>
                                </a:lnTo>
                                <a:lnTo>
                                  <a:pt x="2114734" y="2442775"/>
                                </a:lnTo>
                                <a:lnTo>
                                  <a:pt x="2129968" y="2433882"/>
                                </a:lnTo>
                                <a:lnTo>
                                  <a:pt x="2144885" y="2424988"/>
                                </a:lnTo>
                                <a:lnTo>
                                  <a:pt x="2159484" y="2415777"/>
                                </a:lnTo>
                                <a:lnTo>
                                  <a:pt x="2174401" y="2406566"/>
                                </a:lnTo>
                                <a:lnTo>
                                  <a:pt x="2188683" y="2396402"/>
                                </a:lnTo>
                                <a:lnTo>
                                  <a:pt x="2202647" y="2386238"/>
                                </a:lnTo>
                                <a:lnTo>
                                  <a:pt x="2215977" y="2375756"/>
                                </a:lnTo>
                                <a:lnTo>
                                  <a:pt x="2229624" y="2364640"/>
                                </a:lnTo>
                                <a:lnTo>
                                  <a:pt x="2242637" y="2353840"/>
                                </a:lnTo>
                                <a:lnTo>
                                  <a:pt x="2255966" y="2342088"/>
                                </a:lnTo>
                                <a:lnTo>
                                  <a:pt x="2268344" y="2330336"/>
                                </a:lnTo>
                                <a:lnTo>
                                  <a:pt x="2280722" y="2318267"/>
                                </a:lnTo>
                                <a:lnTo>
                                  <a:pt x="2292782" y="2305879"/>
                                </a:lnTo>
                                <a:lnTo>
                                  <a:pt x="2304525" y="2293174"/>
                                </a:lnTo>
                                <a:lnTo>
                                  <a:pt x="2315951" y="2280469"/>
                                </a:lnTo>
                                <a:lnTo>
                                  <a:pt x="2327376" y="2267129"/>
                                </a:lnTo>
                                <a:lnTo>
                                  <a:pt x="2338167" y="2253789"/>
                                </a:lnTo>
                                <a:lnTo>
                                  <a:pt x="2348958" y="2240131"/>
                                </a:lnTo>
                                <a:lnTo>
                                  <a:pt x="2359114" y="2225838"/>
                                </a:lnTo>
                                <a:lnTo>
                                  <a:pt x="2368635" y="2211863"/>
                                </a:lnTo>
                                <a:lnTo>
                                  <a:pt x="2378156" y="2197252"/>
                                </a:lnTo>
                                <a:lnTo>
                                  <a:pt x="2387678" y="2182641"/>
                                </a:lnTo>
                                <a:lnTo>
                                  <a:pt x="2396247" y="2167395"/>
                                </a:lnTo>
                                <a:lnTo>
                                  <a:pt x="2404816" y="2152467"/>
                                </a:lnTo>
                                <a:lnTo>
                                  <a:pt x="2412750" y="2136904"/>
                                </a:lnTo>
                                <a:lnTo>
                                  <a:pt x="2420685" y="2121022"/>
                                </a:lnTo>
                                <a:lnTo>
                                  <a:pt x="2428302" y="2105459"/>
                                </a:lnTo>
                                <a:lnTo>
                                  <a:pt x="2434967" y="2089260"/>
                                </a:lnTo>
                                <a:lnTo>
                                  <a:pt x="2441632" y="2073061"/>
                                </a:lnTo>
                                <a:lnTo>
                                  <a:pt x="2447979" y="2056545"/>
                                </a:lnTo>
                                <a:lnTo>
                                  <a:pt x="2453692" y="2039711"/>
                                </a:lnTo>
                                <a:lnTo>
                                  <a:pt x="2459405" y="2022877"/>
                                </a:lnTo>
                                <a:lnTo>
                                  <a:pt x="2464166" y="2006043"/>
                                </a:lnTo>
                                <a:lnTo>
                                  <a:pt x="2469244" y="1988891"/>
                                </a:lnTo>
                                <a:lnTo>
                                  <a:pt x="2473370" y="1971739"/>
                                </a:lnTo>
                                <a:lnTo>
                                  <a:pt x="2477178" y="1953952"/>
                                </a:lnTo>
                                <a:lnTo>
                                  <a:pt x="2480352" y="1936483"/>
                                </a:lnTo>
                                <a:lnTo>
                                  <a:pt x="2483526" y="1918696"/>
                                </a:lnTo>
                                <a:lnTo>
                                  <a:pt x="2486064" y="1900592"/>
                                </a:lnTo>
                                <a:lnTo>
                                  <a:pt x="2487969" y="1882487"/>
                                </a:lnTo>
                                <a:lnTo>
                                  <a:pt x="2489556" y="1864065"/>
                                </a:lnTo>
                                <a:lnTo>
                                  <a:pt x="2490508" y="1845960"/>
                                </a:lnTo>
                                <a:lnTo>
                                  <a:pt x="2491460" y="1827221"/>
                                </a:lnTo>
                                <a:lnTo>
                                  <a:pt x="2491777" y="1808798"/>
                                </a:lnTo>
                                <a:lnTo>
                                  <a:pt x="2491460" y="1790376"/>
                                </a:lnTo>
                                <a:lnTo>
                                  <a:pt x="2490508" y="1771319"/>
                                </a:lnTo>
                                <a:lnTo>
                                  <a:pt x="2489556" y="1753532"/>
                                </a:lnTo>
                                <a:lnTo>
                                  <a:pt x="2487969" y="1735110"/>
                                </a:lnTo>
                                <a:lnTo>
                                  <a:pt x="2486064" y="1717005"/>
                                </a:lnTo>
                                <a:lnTo>
                                  <a:pt x="2483526" y="1698901"/>
                                </a:lnTo>
                                <a:lnTo>
                                  <a:pt x="2480352" y="1681114"/>
                                </a:lnTo>
                                <a:lnTo>
                                  <a:pt x="2477178" y="1663327"/>
                                </a:lnTo>
                                <a:lnTo>
                                  <a:pt x="2473370" y="1646175"/>
                                </a:lnTo>
                                <a:lnTo>
                                  <a:pt x="2469244" y="1628388"/>
                                </a:lnTo>
                                <a:lnTo>
                                  <a:pt x="2464166" y="1611554"/>
                                </a:lnTo>
                                <a:lnTo>
                                  <a:pt x="2459405" y="1594402"/>
                                </a:lnTo>
                                <a:lnTo>
                                  <a:pt x="2453692" y="1577568"/>
                                </a:lnTo>
                                <a:lnTo>
                                  <a:pt x="2447979" y="1561052"/>
                                </a:lnTo>
                                <a:lnTo>
                                  <a:pt x="2441632" y="1544536"/>
                                </a:lnTo>
                                <a:lnTo>
                                  <a:pt x="2434967" y="1528337"/>
                                </a:lnTo>
                                <a:lnTo>
                                  <a:pt x="2428302" y="1512138"/>
                                </a:lnTo>
                                <a:lnTo>
                                  <a:pt x="2420685" y="1496257"/>
                                </a:lnTo>
                                <a:lnTo>
                                  <a:pt x="2412750" y="1480376"/>
                                </a:lnTo>
                                <a:lnTo>
                                  <a:pt x="2404909" y="1465308"/>
                                </a:lnTo>
                                <a:lnTo>
                                  <a:pt x="2396490" y="1450340"/>
                                </a:lnTo>
                                <a:lnTo>
                                  <a:pt x="2387918" y="1435418"/>
                                </a:lnTo>
                                <a:lnTo>
                                  <a:pt x="2378392" y="1420813"/>
                                </a:lnTo>
                                <a:lnTo>
                                  <a:pt x="2368868" y="1406525"/>
                                </a:lnTo>
                                <a:lnTo>
                                  <a:pt x="2359342" y="1392238"/>
                                </a:lnTo>
                                <a:lnTo>
                                  <a:pt x="2349182" y="1377950"/>
                                </a:lnTo>
                                <a:lnTo>
                                  <a:pt x="2338388" y="1364298"/>
                                </a:lnTo>
                                <a:lnTo>
                                  <a:pt x="2327592" y="1350645"/>
                                </a:lnTo>
                                <a:lnTo>
                                  <a:pt x="2316162" y="1337628"/>
                                </a:lnTo>
                                <a:lnTo>
                                  <a:pt x="2304732" y="1324928"/>
                                </a:lnTo>
                                <a:lnTo>
                                  <a:pt x="2292985" y="1311910"/>
                                </a:lnTo>
                                <a:lnTo>
                                  <a:pt x="2280920" y="1299528"/>
                                </a:lnTo>
                                <a:lnTo>
                                  <a:pt x="2268538" y="1287463"/>
                                </a:lnTo>
                                <a:lnTo>
                                  <a:pt x="2256155" y="1275715"/>
                                </a:lnTo>
                                <a:lnTo>
                                  <a:pt x="2242820" y="1264285"/>
                                </a:lnTo>
                                <a:lnTo>
                                  <a:pt x="2229802" y="1253173"/>
                                </a:lnTo>
                                <a:lnTo>
                                  <a:pt x="2216150" y="1242378"/>
                                </a:lnTo>
                                <a:lnTo>
                                  <a:pt x="2202815" y="1231900"/>
                                </a:lnTo>
                                <a:lnTo>
                                  <a:pt x="2188845" y="1221740"/>
                                </a:lnTo>
                                <a:lnTo>
                                  <a:pt x="2174558" y="1211898"/>
                                </a:lnTo>
                                <a:lnTo>
                                  <a:pt x="2159635" y="1202055"/>
                                </a:lnTo>
                                <a:lnTo>
                                  <a:pt x="2145030" y="1193165"/>
                                </a:lnTo>
                                <a:lnTo>
                                  <a:pt x="2130108" y="1183958"/>
                                </a:lnTo>
                                <a:lnTo>
                                  <a:pt x="2114868" y="1175703"/>
                                </a:lnTo>
                                <a:lnTo>
                                  <a:pt x="2099628" y="1167448"/>
                                </a:lnTo>
                                <a:lnTo>
                                  <a:pt x="2083752" y="1159510"/>
                                </a:lnTo>
                                <a:lnTo>
                                  <a:pt x="2067878" y="1152525"/>
                                </a:lnTo>
                                <a:lnTo>
                                  <a:pt x="2052002" y="1145223"/>
                                </a:lnTo>
                                <a:lnTo>
                                  <a:pt x="2035492" y="1138555"/>
                                </a:lnTo>
                                <a:lnTo>
                                  <a:pt x="2019300" y="1132523"/>
                                </a:lnTo>
                                <a:lnTo>
                                  <a:pt x="2002472" y="1126490"/>
                                </a:lnTo>
                                <a:lnTo>
                                  <a:pt x="1985962" y="1121093"/>
                                </a:lnTo>
                                <a:lnTo>
                                  <a:pt x="1969135" y="1116013"/>
                                </a:lnTo>
                                <a:lnTo>
                                  <a:pt x="1951672" y="1111568"/>
                                </a:lnTo>
                                <a:lnTo>
                                  <a:pt x="1934528" y="1107440"/>
                                </a:lnTo>
                                <a:lnTo>
                                  <a:pt x="1916748" y="1103630"/>
                                </a:lnTo>
                                <a:lnTo>
                                  <a:pt x="1898968" y="1100138"/>
                                </a:lnTo>
                                <a:lnTo>
                                  <a:pt x="1881188" y="1097280"/>
                                </a:lnTo>
                                <a:lnTo>
                                  <a:pt x="1863408" y="1094423"/>
                                </a:lnTo>
                                <a:lnTo>
                                  <a:pt x="1845310" y="1092518"/>
                                </a:lnTo>
                                <a:lnTo>
                                  <a:pt x="1827212" y="1090613"/>
                                </a:lnTo>
                                <a:lnTo>
                                  <a:pt x="1808798" y="1089660"/>
                                </a:lnTo>
                                <a:lnTo>
                                  <a:pt x="1790382" y="1088708"/>
                                </a:lnTo>
                                <a:lnTo>
                                  <a:pt x="1771968" y="1088708"/>
                                </a:lnTo>
                                <a:lnTo>
                                  <a:pt x="1752918" y="1088708"/>
                                </a:lnTo>
                                <a:close/>
                                <a:moveTo>
                                  <a:pt x="1615758" y="0"/>
                                </a:moveTo>
                                <a:lnTo>
                                  <a:pt x="1620520" y="0"/>
                                </a:lnTo>
                                <a:lnTo>
                                  <a:pt x="1922780" y="0"/>
                                </a:lnTo>
                                <a:lnTo>
                                  <a:pt x="1927225" y="0"/>
                                </a:lnTo>
                                <a:lnTo>
                                  <a:pt x="1931670" y="317"/>
                                </a:lnTo>
                                <a:lnTo>
                                  <a:pt x="1936115" y="952"/>
                                </a:lnTo>
                                <a:lnTo>
                                  <a:pt x="1940878" y="1905"/>
                                </a:lnTo>
                                <a:lnTo>
                                  <a:pt x="1949450" y="4127"/>
                                </a:lnTo>
                                <a:lnTo>
                                  <a:pt x="1957705" y="6985"/>
                                </a:lnTo>
                                <a:lnTo>
                                  <a:pt x="1965325" y="10795"/>
                                </a:lnTo>
                                <a:lnTo>
                                  <a:pt x="1972628" y="14922"/>
                                </a:lnTo>
                                <a:lnTo>
                                  <a:pt x="1979612" y="20320"/>
                                </a:lnTo>
                                <a:lnTo>
                                  <a:pt x="1985962" y="26035"/>
                                </a:lnTo>
                                <a:lnTo>
                                  <a:pt x="1991678" y="32385"/>
                                </a:lnTo>
                                <a:lnTo>
                                  <a:pt x="1996758" y="39052"/>
                                </a:lnTo>
                                <a:lnTo>
                                  <a:pt x="2001202" y="46672"/>
                                </a:lnTo>
                                <a:lnTo>
                                  <a:pt x="2005012" y="54610"/>
                                </a:lnTo>
                                <a:lnTo>
                                  <a:pt x="2007870" y="62230"/>
                                </a:lnTo>
                                <a:lnTo>
                                  <a:pt x="2010092" y="71120"/>
                                </a:lnTo>
                                <a:lnTo>
                                  <a:pt x="2010728" y="75565"/>
                                </a:lnTo>
                                <a:lnTo>
                                  <a:pt x="2011362" y="80010"/>
                                </a:lnTo>
                                <a:lnTo>
                                  <a:pt x="2011998" y="84455"/>
                                </a:lnTo>
                                <a:lnTo>
                                  <a:pt x="2011998" y="89217"/>
                                </a:lnTo>
                                <a:lnTo>
                                  <a:pt x="2011998" y="388620"/>
                                </a:lnTo>
                                <a:lnTo>
                                  <a:pt x="2038350" y="393065"/>
                                </a:lnTo>
                                <a:lnTo>
                                  <a:pt x="2064702" y="398462"/>
                                </a:lnTo>
                                <a:lnTo>
                                  <a:pt x="2091055" y="404177"/>
                                </a:lnTo>
                                <a:lnTo>
                                  <a:pt x="2116772" y="410210"/>
                                </a:lnTo>
                                <a:lnTo>
                                  <a:pt x="2142490" y="416877"/>
                                </a:lnTo>
                                <a:lnTo>
                                  <a:pt x="2167890" y="423545"/>
                                </a:lnTo>
                                <a:lnTo>
                                  <a:pt x="2193608" y="431165"/>
                                </a:lnTo>
                                <a:lnTo>
                                  <a:pt x="2218690" y="439102"/>
                                </a:lnTo>
                                <a:lnTo>
                                  <a:pt x="2243772" y="447675"/>
                                </a:lnTo>
                                <a:lnTo>
                                  <a:pt x="2268538" y="456247"/>
                                </a:lnTo>
                                <a:lnTo>
                                  <a:pt x="2292985" y="465772"/>
                                </a:lnTo>
                                <a:lnTo>
                                  <a:pt x="2317432" y="475615"/>
                                </a:lnTo>
                                <a:lnTo>
                                  <a:pt x="2341562" y="485457"/>
                                </a:lnTo>
                                <a:lnTo>
                                  <a:pt x="2365692" y="496252"/>
                                </a:lnTo>
                                <a:lnTo>
                                  <a:pt x="2388870" y="507047"/>
                                </a:lnTo>
                                <a:lnTo>
                                  <a:pt x="2412682" y="518477"/>
                                </a:lnTo>
                                <a:lnTo>
                                  <a:pt x="2588260" y="276542"/>
                                </a:lnTo>
                                <a:lnTo>
                                  <a:pt x="2591435" y="272732"/>
                                </a:lnTo>
                                <a:lnTo>
                                  <a:pt x="2593975" y="269240"/>
                                </a:lnTo>
                                <a:lnTo>
                                  <a:pt x="2597468" y="266065"/>
                                </a:lnTo>
                                <a:lnTo>
                                  <a:pt x="2600325" y="262890"/>
                                </a:lnTo>
                                <a:lnTo>
                                  <a:pt x="2606992" y="257175"/>
                                </a:lnTo>
                                <a:lnTo>
                                  <a:pt x="2614295" y="252412"/>
                                </a:lnTo>
                                <a:lnTo>
                                  <a:pt x="2621915" y="248602"/>
                                </a:lnTo>
                                <a:lnTo>
                                  <a:pt x="2629852" y="245110"/>
                                </a:lnTo>
                                <a:lnTo>
                                  <a:pt x="2638108" y="242570"/>
                                </a:lnTo>
                                <a:lnTo>
                                  <a:pt x="2646362" y="240665"/>
                                </a:lnTo>
                                <a:lnTo>
                                  <a:pt x="2654935" y="240030"/>
                                </a:lnTo>
                                <a:lnTo>
                                  <a:pt x="2663508" y="240030"/>
                                </a:lnTo>
                                <a:lnTo>
                                  <a:pt x="2671762" y="240665"/>
                                </a:lnTo>
                                <a:lnTo>
                                  <a:pt x="2680652" y="242252"/>
                                </a:lnTo>
                                <a:lnTo>
                                  <a:pt x="2688908" y="244475"/>
                                </a:lnTo>
                                <a:lnTo>
                                  <a:pt x="2697162" y="247967"/>
                                </a:lnTo>
                                <a:lnTo>
                                  <a:pt x="2705100" y="251777"/>
                                </a:lnTo>
                                <a:lnTo>
                                  <a:pt x="2709228" y="254317"/>
                                </a:lnTo>
                                <a:lnTo>
                                  <a:pt x="2712720" y="256857"/>
                                </a:lnTo>
                                <a:lnTo>
                                  <a:pt x="2957512" y="434022"/>
                                </a:lnTo>
                                <a:lnTo>
                                  <a:pt x="2960688" y="437197"/>
                                </a:lnTo>
                                <a:lnTo>
                                  <a:pt x="2964498" y="439737"/>
                                </a:lnTo>
                                <a:lnTo>
                                  <a:pt x="2967672" y="443230"/>
                                </a:lnTo>
                                <a:lnTo>
                                  <a:pt x="2970848" y="446087"/>
                                </a:lnTo>
                                <a:lnTo>
                                  <a:pt x="2976245" y="453072"/>
                                </a:lnTo>
                                <a:lnTo>
                                  <a:pt x="2981008" y="460375"/>
                                </a:lnTo>
                                <a:lnTo>
                                  <a:pt x="2985452" y="467995"/>
                                </a:lnTo>
                                <a:lnTo>
                                  <a:pt x="2988628" y="475932"/>
                                </a:lnTo>
                                <a:lnTo>
                                  <a:pt x="2991168" y="484187"/>
                                </a:lnTo>
                                <a:lnTo>
                                  <a:pt x="2992755" y="492442"/>
                                </a:lnTo>
                                <a:lnTo>
                                  <a:pt x="2994025" y="501015"/>
                                </a:lnTo>
                                <a:lnTo>
                                  <a:pt x="2994025" y="509270"/>
                                </a:lnTo>
                                <a:lnTo>
                                  <a:pt x="2993072" y="518160"/>
                                </a:lnTo>
                                <a:lnTo>
                                  <a:pt x="2991802" y="526732"/>
                                </a:lnTo>
                                <a:lnTo>
                                  <a:pt x="2988945" y="534987"/>
                                </a:lnTo>
                                <a:lnTo>
                                  <a:pt x="2986088" y="543242"/>
                                </a:lnTo>
                                <a:lnTo>
                                  <a:pt x="2981960" y="551180"/>
                                </a:lnTo>
                                <a:lnTo>
                                  <a:pt x="2979738" y="554990"/>
                                </a:lnTo>
                                <a:lnTo>
                                  <a:pt x="2976880" y="558800"/>
                                </a:lnTo>
                                <a:lnTo>
                                  <a:pt x="2800985" y="801052"/>
                                </a:lnTo>
                                <a:lnTo>
                                  <a:pt x="2819082" y="819785"/>
                                </a:lnTo>
                                <a:lnTo>
                                  <a:pt x="2837180" y="839470"/>
                                </a:lnTo>
                                <a:lnTo>
                                  <a:pt x="2854642" y="858837"/>
                                </a:lnTo>
                                <a:lnTo>
                                  <a:pt x="2871788" y="878840"/>
                                </a:lnTo>
                                <a:lnTo>
                                  <a:pt x="2888615" y="899160"/>
                                </a:lnTo>
                                <a:lnTo>
                                  <a:pt x="2905125" y="919797"/>
                                </a:lnTo>
                                <a:lnTo>
                                  <a:pt x="2921318" y="940752"/>
                                </a:lnTo>
                                <a:lnTo>
                                  <a:pt x="2937192" y="962025"/>
                                </a:lnTo>
                                <a:lnTo>
                                  <a:pt x="2952432" y="983615"/>
                                </a:lnTo>
                                <a:lnTo>
                                  <a:pt x="2967672" y="1005205"/>
                                </a:lnTo>
                                <a:lnTo>
                                  <a:pt x="2981960" y="1027113"/>
                                </a:lnTo>
                                <a:lnTo>
                                  <a:pt x="2996248" y="1049655"/>
                                </a:lnTo>
                                <a:lnTo>
                                  <a:pt x="3010218" y="1072198"/>
                                </a:lnTo>
                                <a:lnTo>
                                  <a:pt x="3023235" y="1095375"/>
                                </a:lnTo>
                                <a:lnTo>
                                  <a:pt x="3036570" y="1118553"/>
                                </a:lnTo>
                                <a:lnTo>
                                  <a:pt x="3048952" y="1142048"/>
                                </a:lnTo>
                                <a:lnTo>
                                  <a:pt x="3333115" y="1049338"/>
                                </a:lnTo>
                                <a:lnTo>
                                  <a:pt x="3337560" y="1048068"/>
                                </a:lnTo>
                                <a:lnTo>
                                  <a:pt x="3342005" y="1047115"/>
                                </a:lnTo>
                                <a:lnTo>
                                  <a:pt x="3346450" y="1046480"/>
                                </a:lnTo>
                                <a:lnTo>
                                  <a:pt x="3350578" y="1045528"/>
                                </a:lnTo>
                                <a:lnTo>
                                  <a:pt x="3359785" y="1044893"/>
                                </a:lnTo>
                                <a:lnTo>
                                  <a:pt x="3368358" y="1045210"/>
                                </a:lnTo>
                                <a:lnTo>
                                  <a:pt x="3376930" y="1046480"/>
                                </a:lnTo>
                                <a:lnTo>
                                  <a:pt x="3385185" y="1048068"/>
                                </a:lnTo>
                                <a:lnTo>
                                  <a:pt x="3393440" y="1051243"/>
                                </a:lnTo>
                                <a:lnTo>
                                  <a:pt x="3401060" y="1054735"/>
                                </a:lnTo>
                                <a:lnTo>
                                  <a:pt x="3408680" y="1058863"/>
                                </a:lnTo>
                                <a:lnTo>
                                  <a:pt x="3415665" y="1063625"/>
                                </a:lnTo>
                                <a:lnTo>
                                  <a:pt x="3422015" y="1069340"/>
                                </a:lnTo>
                                <a:lnTo>
                                  <a:pt x="3428048" y="1075690"/>
                                </a:lnTo>
                                <a:lnTo>
                                  <a:pt x="3433445" y="1082358"/>
                                </a:lnTo>
                                <a:lnTo>
                                  <a:pt x="3438208" y="1089978"/>
                                </a:lnTo>
                                <a:lnTo>
                                  <a:pt x="3442335" y="1097915"/>
                                </a:lnTo>
                                <a:lnTo>
                                  <a:pt x="3443922" y="1102043"/>
                                </a:lnTo>
                                <a:lnTo>
                                  <a:pt x="3445510" y="1106488"/>
                                </a:lnTo>
                                <a:lnTo>
                                  <a:pt x="3538855" y="1393508"/>
                                </a:lnTo>
                                <a:lnTo>
                                  <a:pt x="3539808" y="1397635"/>
                                </a:lnTo>
                                <a:lnTo>
                                  <a:pt x="3541078" y="1402398"/>
                                </a:lnTo>
                                <a:lnTo>
                                  <a:pt x="3542030" y="1406843"/>
                                </a:lnTo>
                                <a:lnTo>
                                  <a:pt x="3542665" y="1411288"/>
                                </a:lnTo>
                                <a:lnTo>
                                  <a:pt x="3543300" y="1419860"/>
                                </a:lnTo>
                                <a:lnTo>
                                  <a:pt x="3542982" y="1428750"/>
                                </a:lnTo>
                                <a:lnTo>
                                  <a:pt x="3541712" y="1437323"/>
                                </a:lnTo>
                                <a:lnTo>
                                  <a:pt x="3539808" y="1445578"/>
                                </a:lnTo>
                                <a:lnTo>
                                  <a:pt x="3537268" y="1453833"/>
                                </a:lnTo>
                                <a:lnTo>
                                  <a:pt x="3533458" y="1461453"/>
                                </a:lnTo>
                                <a:lnTo>
                                  <a:pt x="3529330" y="1468755"/>
                                </a:lnTo>
                                <a:lnTo>
                                  <a:pt x="3524568" y="1476058"/>
                                </a:lnTo>
                                <a:lnTo>
                                  <a:pt x="3518852" y="1482408"/>
                                </a:lnTo>
                                <a:lnTo>
                                  <a:pt x="3512502" y="1488440"/>
                                </a:lnTo>
                                <a:lnTo>
                                  <a:pt x="3505518" y="1494155"/>
                                </a:lnTo>
                                <a:lnTo>
                                  <a:pt x="3498215" y="1498600"/>
                                </a:lnTo>
                                <a:lnTo>
                                  <a:pt x="3490278" y="1502728"/>
                                </a:lnTo>
                                <a:lnTo>
                                  <a:pt x="3486150" y="1504633"/>
                                </a:lnTo>
                                <a:lnTo>
                                  <a:pt x="3481705" y="1506220"/>
                                </a:lnTo>
                                <a:lnTo>
                                  <a:pt x="3197225" y="1598295"/>
                                </a:lnTo>
                                <a:lnTo>
                                  <a:pt x="3200400" y="1624330"/>
                                </a:lnTo>
                                <a:lnTo>
                                  <a:pt x="3203892" y="1650365"/>
                                </a:lnTo>
                                <a:lnTo>
                                  <a:pt x="3206115" y="1676718"/>
                                </a:lnTo>
                                <a:lnTo>
                                  <a:pt x="3208338" y="1703070"/>
                                </a:lnTo>
                                <a:lnTo>
                                  <a:pt x="3210242" y="1729423"/>
                                </a:lnTo>
                                <a:lnTo>
                                  <a:pt x="3211512" y="1755775"/>
                                </a:lnTo>
                                <a:lnTo>
                                  <a:pt x="3212148" y="1782445"/>
                                </a:lnTo>
                                <a:lnTo>
                                  <a:pt x="3212465" y="1809115"/>
                                </a:lnTo>
                                <a:lnTo>
                                  <a:pt x="3212148" y="1835785"/>
                                </a:lnTo>
                                <a:lnTo>
                                  <a:pt x="3211512" y="1862455"/>
                                </a:lnTo>
                                <a:lnTo>
                                  <a:pt x="3210242" y="1889125"/>
                                </a:lnTo>
                                <a:lnTo>
                                  <a:pt x="3208338" y="1915478"/>
                                </a:lnTo>
                                <a:lnTo>
                                  <a:pt x="3206115" y="1941830"/>
                                </a:lnTo>
                                <a:lnTo>
                                  <a:pt x="3203892" y="1967865"/>
                                </a:lnTo>
                                <a:lnTo>
                                  <a:pt x="3200400" y="1993900"/>
                                </a:lnTo>
                                <a:lnTo>
                                  <a:pt x="3197225" y="2019618"/>
                                </a:lnTo>
                                <a:lnTo>
                                  <a:pt x="3481705" y="2112328"/>
                                </a:lnTo>
                                <a:lnTo>
                                  <a:pt x="3486150" y="2113915"/>
                                </a:lnTo>
                                <a:lnTo>
                                  <a:pt x="3490278" y="2115820"/>
                                </a:lnTo>
                                <a:lnTo>
                                  <a:pt x="3498215" y="2119630"/>
                                </a:lnTo>
                                <a:lnTo>
                                  <a:pt x="3505518" y="2124393"/>
                                </a:lnTo>
                                <a:lnTo>
                                  <a:pt x="3512502" y="2129790"/>
                                </a:lnTo>
                                <a:lnTo>
                                  <a:pt x="3518852" y="2135505"/>
                                </a:lnTo>
                                <a:lnTo>
                                  <a:pt x="3524568" y="2142173"/>
                                </a:lnTo>
                                <a:lnTo>
                                  <a:pt x="3529330" y="2149158"/>
                                </a:lnTo>
                                <a:lnTo>
                                  <a:pt x="3533458" y="2156778"/>
                                </a:lnTo>
                                <a:lnTo>
                                  <a:pt x="3537268" y="2164398"/>
                                </a:lnTo>
                                <a:lnTo>
                                  <a:pt x="3539808" y="2172653"/>
                                </a:lnTo>
                                <a:lnTo>
                                  <a:pt x="3541712" y="2180908"/>
                                </a:lnTo>
                                <a:lnTo>
                                  <a:pt x="3542982" y="2189480"/>
                                </a:lnTo>
                                <a:lnTo>
                                  <a:pt x="3543300" y="2198053"/>
                                </a:lnTo>
                                <a:lnTo>
                                  <a:pt x="3542665" y="2206625"/>
                                </a:lnTo>
                                <a:lnTo>
                                  <a:pt x="3542030" y="2211388"/>
                                </a:lnTo>
                                <a:lnTo>
                                  <a:pt x="3541078" y="2215833"/>
                                </a:lnTo>
                                <a:lnTo>
                                  <a:pt x="3539808" y="2220278"/>
                                </a:lnTo>
                                <a:lnTo>
                                  <a:pt x="3538855" y="2224405"/>
                                </a:lnTo>
                                <a:lnTo>
                                  <a:pt x="3445510" y="2512060"/>
                                </a:lnTo>
                                <a:lnTo>
                                  <a:pt x="3443922" y="2516188"/>
                                </a:lnTo>
                                <a:lnTo>
                                  <a:pt x="3442335" y="2520315"/>
                                </a:lnTo>
                                <a:lnTo>
                                  <a:pt x="3438208" y="2528253"/>
                                </a:lnTo>
                                <a:lnTo>
                                  <a:pt x="3433445" y="2535555"/>
                                </a:lnTo>
                                <a:lnTo>
                                  <a:pt x="3428048" y="2542540"/>
                                </a:lnTo>
                                <a:lnTo>
                                  <a:pt x="3422015" y="2548890"/>
                                </a:lnTo>
                                <a:lnTo>
                                  <a:pt x="3415665" y="2554605"/>
                                </a:lnTo>
                                <a:lnTo>
                                  <a:pt x="3408680" y="2559368"/>
                                </a:lnTo>
                                <a:lnTo>
                                  <a:pt x="3401060" y="2563495"/>
                                </a:lnTo>
                                <a:lnTo>
                                  <a:pt x="3393440" y="2567305"/>
                                </a:lnTo>
                                <a:lnTo>
                                  <a:pt x="3385185" y="2569845"/>
                                </a:lnTo>
                                <a:lnTo>
                                  <a:pt x="3376930" y="2571750"/>
                                </a:lnTo>
                                <a:lnTo>
                                  <a:pt x="3368358" y="2573020"/>
                                </a:lnTo>
                                <a:lnTo>
                                  <a:pt x="3359785" y="2573338"/>
                                </a:lnTo>
                                <a:lnTo>
                                  <a:pt x="3350578" y="2573020"/>
                                </a:lnTo>
                                <a:lnTo>
                                  <a:pt x="3346450" y="2572068"/>
                                </a:lnTo>
                                <a:lnTo>
                                  <a:pt x="3342005" y="2571433"/>
                                </a:lnTo>
                                <a:lnTo>
                                  <a:pt x="3337560" y="2570163"/>
                                </a:lnTo>
                                <a:lnTo>
                                  <a:pt x="3333115" y="2568893"/>
                                </a:lnTo>
                                <a:lnTo>
                                  <a:pt x="3048952" y="2476500"/>
                                </a:lnTo>
                                <a:lnTo>
                                  <a:pt x="3035935" y="2499995"/>
                                </a:lnTo>
                                <a:lnTo>
                                  <a:pt x="3023235" y="2523173"/>
                                </a:lnTo>
                                <a:lnTo>
                                  <a:pt x="3009900" y="2546033"/>
                                </a:lnTo>
                                <a:lnTo>
                                  <a:pt x="2996248" y="2568893"/>
                                </a:lnTo>
                                <a:lnTo>
                                  <a:pt x="2981960" y="2590800"/>
                                </a:lnTo>
                                <a:lnTo>
                                  <a:pt x="2967355" y="2613025"/>
                                </a:lnTo>
                                <a:lnTo>
                                  <a:pt x="2952115" y="2634933"/>
                                </a:lnTo>
                                <a:lnTo>
                                  <a:pt x="2936875" y="2656523"/>
                                </a:lnTo>
                                <a:lnTo>
                                  <a:pt x="2921318" y="2677478"/>
                                </a:lnTo>
                                <a:lnTo>
                                  <a:pt x="2905125" y="2698115"/>
                                </a:lnTo>
                                <a:lnTo>
                                  <a:pt x="2888615" y="2718753"/>
                                </a:lnTo>
                                <a:lnTo>
                                  <a:pt x="2871788" y="2739073"/>
                                </a:lnTo>
                                <a:lnTo>
                                  <a:pt x="2854325" y="2759076"/>
                                </a:lnTo>
                                <a:lnTo>
                                  <a:pt x="2837180" y="2778761"/>
                                </a:lnTo>
                                <a:lnTo>
                                  <a:pt x="2819082" y="2797811"/>
                                </a:lnTo>
                                <a:lnTo>
                                  <a:pt x="2800985" y="2817178"/>
                                </a:lnTo>
                                <a:lnTo>
                                  <a:pt x="2976880" y="3059431"/>
                                </a:lnTo>
                                <a:lnTo>
                                  <a:pt x="2979738" y="3063241"/>
                                </a:lnTo>
                                <a:lnTo>
                                  <a:pt x="2981960" y="3067368"/>
                                </a:lnTo>
                                <a:lnTo>
                                  <a:pt x="2986088" y="3075306"/>
                                </a:lnTo>
                                <a:lnTo>
                                  <a:pt x="2988945" y="3083243"/>
                                </a:lnTo>
                                <a:lnTo>
                                  <a:pt x="2991802" y="3091816"/>
                                </a:lnTo>
                                <a:lnTo>
                                  <a:pt x="2993072" y="3100071"/>
                                </a:lnTo>
                                <a:lnTo>
                                  <a:pt x="2994025" y="3108643"/>
                                </a:lnTo>
                                <a:lnTo>
                                  <a:pt x="2994025" y="3117216"/>
                                </a:lnTo>
                                <a:lnTo>
                                  <a:pt x="2992755" y="3125788"/>
                                </a:lnTo>
                                <a:lnTo>
                                  <a:pt x="2991168" y="3134043"/>
                                </a:lnTo>
                                <a:lnTo>
                                  <a:pt x="2988628" y="3142298"/>
                                </a:lnTo>
                                <a:lnTo>
                                  <a:pt x="2985770" y="3150236"/>
                                </a:lnTo>
                                <a:lnTo>
                                  <a:pt x="2981642" y="3157538"/>
                                </a:lnTo>
                                <a:lnTo>
                                  <a:pt x="2976562" y="3165158"/>
                                </a:lnTo>
                                <a:lnTo>
                                  <a:pt x="2970848" y="3171826"/>
                                </a:lnTo>
                                <a:lnTo>
                                  <a:pt x="2967990" y="3175001"/>
                                </a:lnTo>
                                <a:lnTo>
                                  <a:pt x="2964498" y="3177858"/>
                                </a:lnTo>
                                <a:lnTo>
                                  <a:pt x="2961322" y="3181033"/>
                                </a:lnTo>
                                <a:lnTo>
                                  <a:pt x="2957512" y="3183573"/>
                                </a:lnTo>
                                <a:lnTo>
                                  <a:pt x="2712720" y="3361056"/>
                                </a:lnTo>
                                <a:lnTo>
                                  <a:pt x="2709228" y="3363913"/>
                                </a:lnTo>
                                <a:lnTo>
                                  <a:pt x="2705100" y="3366453"/>
                                </a:lnTo>
                                <a:lnTo>
                                  <a:pt x="2697162" y="3370581"/>
                                </a:lnTo>
                                <a:lnTo>
                                  <a:pt x="2688908" y="3373756"/>
                                </a:lnTo>
                                <a:lnTo>
                                  <a:pt x="2680652" y="3376296"/>
                                </a:lnTo>
                                <a:lnTo>
                                  <a:pt x="2671762" y="3377883"/>
                                </a:lnTo>
                                <a:lnTo>
                                  <a:pt x="2663508" y="3378518"/>
                                </a:lnTo>
                                <a:lnTo>
                                  <a:pt x="2654935" y="3378518"/>
                                </a:lnTo>
                                <a:lnTo>
                                  <a:pt x="2646362" y="3377248"/>
                                </a:lnTo>
                                <a:lnTo>
                                  <a:pt x="2638108" y="3375978"/>
                                </a:lnTo>
                                <a:lnTo>
                                  <a:pt x="2629852" y="3373121"/>
                                </a:lnTo>
                                <a:lnTo>
                                  <a:pt x="2621915" y="3369946"/>
                                </a:lnTo>
                                <a:lnTo>
                                  <a:pt x="2614295" y="3365818"/>
                                </a:lnTo>
                                <a:lnTo>
                                  <a:pt x="2606992" y="3360738"/>
                                </a:lnTo>
                                <a:lnTo>
                                  <a:pt x="2600325" y="3355023"/>
                                </a:lnTo>
                                <a:lnTo>
                                  <a:pt x="2597468" y="3352166"/>
                                </a:lnTo>
                                <a:lnTo>
                                  <a:pt x="2593975" y="3348673"/>
                                </a:lnTo>
                                <a:lnTo>
                                  <a:pt x="2591435" y="3345498"/>
                                </a:lnTo>
                                <a:lnTo>
                                  <a:pt x="2588260" y="3341688"/>
                                </a:lnTo>
                                <a:lnTo>
                                  <a:pt x="2412682" y="3099753"/>
                                </a:lnTo>
                                <a:lnTo>
                                  <a:pt x="2388870" y="3110866"/>
                                </a:lnTo>
                                <a:lnTo>
                                  <a:pt x="2365692" y="3122296"/>
                                </a:lnTo>
                                <a:lnTo>
                                  <a:pt x="2341562" y="3132773"/>
                                </a:lnTo>
                                <a:lnTo>
                                  <a:pt x="2317432" y="3142933"/>
                                </a:lnTo>
                                <a:lnTo>
                                  <a:pt x="2292985" y="3152776"/>
                                </a:lnTo>
                                <a:lnTo>
                                  <a:pt x="2268538" y="3161666"/>
                                </a:lnTo>
                                <a:lnTo>
                                  <a:pt x="2243772" y="3170873"/>
                                </a:lnTo>
                                <a:lnTo>
                                  <a:pt x="2218690" y="3179128"/>
                                </a:lnTo>
                                <a:lnTo>
                                  <a:pt x="2193608" y="3187066"/>
                                </a:lnTo>
                                <a:lnTo>
                                  <a:pt x="2167890" y="3194368"/>
                                </a:lnTo>
                                <a:lnTo>
                                  <a:pt x="2142490" y="3201671"/>
                                </a:lnTo>
                                <a:lnTo>
                                  <a:pt x="2116772" y="3208021"/>
                                </a:lnTo>
                                <a:lnTo>
                                  <a:pt x="2091055" y="3214371"/>
                                </a:lnTo>
                                <a:lnTo>
                                  <a:pt x="2064702" y="3220086"/>
                                </a:lnTo>
                                <a:lnTo>
                                  <a:pt x="2038350" y="3225483"/>
                                </a:lnTo>
                                <a:lnTo>
                                  <a:pt x="2011998" y="3229928"/>
                                </a:lnTo>
                                <a:lnTo>
                                  <a:pt x="2011998" y="3529013"/>
                                </a:lnTo>
                                <a:lnTo>
                                  <a:pt x="2011998" y="3533458"/>
                                </a:lnTo>
                                <a:lnTo>
                                  <a:pt x="2011362" y="3537903"/>
                                </a:lnTo>
                                <a:lnTo>
                                  <a:pt x="2010728" y="3542666"/>
                                </a:lnTo>
                                <a:lnTo>
                                  <a:pt x="2010092" y="3547111"/>
                                </a:lnTo>
                                <a:lnTo>
                                  <a:pt x="2007870" y="3555366"/>
                                </a:lnTo>
                                <a:lnTo>
                                  <a:pt x="2005012" y="3563621"/>
                                </a:lnTo>
                                <a:lnTo>
                                  <a:pt x="2001202" y="3571558"/>
                                </a:lnTo>
                                <a:lnTo>
                                  <a:pt x="1996758" y="3578543"/>
                                </a:lnTo>
                                <a:lnTo>
                                  <a:pt x="1991678" y="3585846"/>
                                </a:lnTo>
                                <a:lnTo>
                                  <a:pt x="1985962" y="3591878"/>
                                </a:lnTo>
                                <a:lnTo>
                                  <a:pt x="1979612" y="3597911"/>
                                </a:lnTo>
                                <a:lnTo>
                                  <a:pt x="1972628" y="3602673"/>
                                </a:lnTo>
                                <a:lnTo>
                                  <a:pt x="1965325" y="3607118"/>
                                </a:lnTo>
                                <a:lnTo>
                                  <a:pt x="1957705" y="3610928"/>
                                </a:lnTo>
                                <a:lnTo>
                                  <a:pt x="1949450" y="3614103"/>
                                </a:lnTo>
                                <a:lnTo>
                                  <a:pt x="1940878" y="3616326"/>
                                </a:lnTo>
                                <a:lnTo>
                                  <a:pt x="1931670" y="3617278"/>
                                </a:lnTo>
                                <a:lnTo>
                                  <a:pt x="1927225" y="3617913"/>
                                </a:lnTo>
                                <a:lnTo>
                                  <a:pt x="1922780" y="3617913"/>
                                </a:lnTo>
                                <a:lnTo>
                                  <a:pt x="1620520" y="3617913"/>
                                </a:lnTo>
                                <a:lnTo>
                                  <a:pt x="1615758" y="3617913"/>
                                </a:lnTo>
                                <a:lnTo>
                                  <a:pt x="1611630" y="3617278"/>
                                </a:lnTo>
                                <a:lnTo>
                                  <a:pt x="1602422" y="3616326"/>
                                </a:lnTo>
                                <a:lnTo>
                                  <a:pt x="1594168" y="3614103"/>
                                </a:lnTo>
                                <a:lnTo>
                                  <a:pt x="1585912" y="3610928"/>
                                </a:lnTo>
                                <a:lnTo>
                                  <a:pt x="1577975" y="3607118"/>
                                </a:lnTo>
                                <a:lnTo>
                                  <a:pt x="1570990" y="3602673"/>
                                </a:lnTo>
                                <a:lnTo>
                                  <a:pt x="1563688" y="3597911"/>
                                </a:lnTo>
                                <a:lnTo>
                                  <a:pt x="1557655" y="3591878"/>
                                </a:lnTo>
                                <a:lnTo>
                                  <a:pt x="1551622" y="3585846"/>
                                </a:lnTo>
                                <a:lnTo>
                                  <a:pt x="1546860" y="3578543"/>
                                </a:lnTo>
                                <a:lnTo>
                                  <a:pt x="1542415" y="3571558"/>
                                </a:lnTo>
                                <a:lnTo>
                                  <a:pt x="1538605" y="3563621"/>
                                </a:lnTo>
                                <a:lnTo>
                                  <a:pt x="1535430" y="3555366"/>
                                </a:lnTo>
                                <a:lnTo>
                                  <a:pt x="1533208" y="3547111"/>
                                </a:lnTo>
                                <a:lnTo>
                                  <a:pt x="1532572" y="3542666"/>
                                </a:lnTo>
                                <a:lnTo>
                                  <a:pt x="1531620" y="3537903"/>
                                </a:lnTo>
                                <a:lnTo>
                                  <a:pt x="1531302" y="3533458"/>
                                </a:lnTo>
                                <a:lnTo>
                                  <a:pt x="1531302" y="3529013"/>
                                </a:lnTo>
                                <a:lnTo>
                                  <a:pt x="1531302" y="3229928"/>
                                </a:lnTo>
                                <a:lnTo>
                                  <a:pt x="1504950" y="3225483"/>
                                </a:lnTo>
                                <a:lnTo>
                                  <a:pt x="1478598" y="3220086"/>
                                </a:lnTo>
                                <a:lnTo>
                                  <a:pt x="1452245" y="3214371"/>
                                </a:lnTo>
                                <a:lnTo>
                                  <a:pt x="1426845" y="3208021"/>
                                </a:lnTo>
                                <a:lnTo>
                                  <a:pt x="1400810" y="3201671"/>
                                </a:lnTo>
                                <a:lnTo>
                                  <a:pt x="1375092" y="3194368"/>
                                </a:lnTo>
                                <a:lnTo>
                                  <a:pt x="1350010" y="3187066"/>
                                </a:lnTo>
                                <a:lnTo>
                                  <a:pt x="1324928" y="3179128"/>
                                </a:lnTo>
                                <a:lnTo>
                                  <a:pt x="1299528" y="3170873"/>
                                </a:lnTo>
                                <a:lnTo>
                                  <a:pt x="1274762" y="3161666"/>
                                </a:lnTo>
                                <a:lnTo>
                                  <a:pt x="1250315" y="3152776"/>
                                </a:lnTo>
                                <a:lnTo>
                                  <a:pt x="1225868" y="3142933"/>
                                </a:lnTo>
                                <a:lnTo>
                                  <a:pt x="1201738" y="3132773"/>
                                </a:lnTo>
                                <a:lnTo>
                                  <a:pt x="1177925" y="3122296"/>
                                </a:lnTo>
                                <a:lnTo>
                                  <a:pt x="1154430" y="3110866"/>
                                </a:lnTo>
                                <a:lnTo>
                                  <a:pt x="1130618" y="3099753"/>
                                </a:lnTo>
                                <a:lnTo>
                                  <a:pt x="955040" y="3342006"/>
                                </a:lnTo>
                                <a:lnTo>
                                  <a:pt x="952182" y="3345816"/>
                                </a:lnTo>
                                <a:lnTo>
                                  <a:pt x="949325" y="3349308"/>
                                </a:lnTo>
                                <a:lnTo>
                                  <a:pt x="946150" y="3352483"/>
                                </a:lnTo>
                                <a:lnTo>
                                  <a:pt x="942975" y="3355658"/>
                                </a:lnTo>
                                <a:lnTo>
                                  <a:pt x="935990" y="3361056"/>
                                </a:lnTo>
                                <a:lnTo>
                                  <a:pt x="929005" y="3366136"/>
                                </a:lnTo>
                                <a:lnTo>
                                  <a:pt x="921385" y="3369946"/>
                                </a:lnTo>
                                <a:lnTo>
                                  <a:pt x="913448" y="3373121"/>
                                </a:lnTo>
                                <a:lnTo>
                                  <a:pt x="905192" y="3375978"/>
                                </a:lnTo>
                                <a:lnTo>
                                  <a:pt x="896938" y="3377248"/>
                                </a:lnTo>
                                <a:lnTo>
                                  <a:pt x="888365" y="3378518"/>
                                </a:lnTo>
                                <a:lnTo>
                                  <a:pt x="879792" y="3378518"/>
                                </a:lnTo>
                                <a:lnTo>
                                  <a:pt x="870902" y="3377883"/>
                                </a:lnTo>
                                <a:lnTo>
                                  <a:pt x="862648" y="3376296"/>
                                </a:lnTo>
                                <a:lnTo>
                                  <a:pt x="854075" y="3373756"/>
                                </a:lnTo>
                                <a:lnTo>
                                  <a:pt x="846138" y="3370581"/>
                                </a:lnTo>
                                <a:lnTo>
                                  <a:pt x="837882" y="3366453"/>
                                </a:lnTo>
                                <a:lnTo>
                                  <a:pt x="834072" y="3363913"/>
                                </a:lnTo>
                                <a:lnTo>
                                  <a:pt x="830262" y="3361056"/>
                                </a:lnTo>
                                <a:lnTo>
                                  <a:pt x="586105" y="3183573"/>
                                </a:lnTo>
                                <a:lnTo>
                                  <a:pt x="582930" y="3181033"/>
                                </a:lnTo>
                                <a:lnTo>
                                  <a:pt x="579438" y="3177858"/>
                                </a:lnTo>
                                <a:lnTo>
                                  <a:pt x="575945" y="3175001"/>
                                </a:lnTo>
                                <a:lnTo>
                                  <a:pt x="573088" y="3171826"/>
                                </a:lnTo>
                                <a:lnTo>
                                  <a:pt x="567372" y="3165158"/>
                                </a:lnTo>
                                <a:lnTo>
                                  <a:pt x="562610" y="3157538"/>
                                </a:lnTo>
                                <a:lnTo>
                                  <a:pt x="558482" y="3150236"/>
                                </a:lnTo>
                                <a:lnTo>
                                  <a:pt x="554990" y="3142298"/>
                                </a:lnTo>
                                <a:lnTo>
                                  <a:pt x="552450" y="3134043"/>
                                </a:lnTo>
                                <a:lnTo>
                                  <a:pt x="550862" y="3125788"/>
                                </a:lnTo>
                                <a:lnTo>
                                  <a:pt x="549592" y="3117216"/>
                                </a:lnTo>
                                <a:lnTo>
                                  <a:pt x="549592" y="3108643"/>
                                </a:lnTo>
                                <a:lnTo>
                                  <a:pt x="550545" y="3100071"/>
                                </a:lnTo>
                                <a:lnTo>
                                  <a:pt x="551815" y="3091816"/>
                                </a:lnTo>
                                <a:lnTo>
                                  <a:pt x="554355" y="3083243"/>
                                </a:lnTo>
                                <a:lnTo>
                                  <a:pt x="557530" y="3075306"/>
                                </a:lnTo>
                                <a:lnTo>
                                  <a:pt x="559435" y="3071178"/>
                                </a:lnTo>
                                <a:lnTo>
                                  <a:pt x="561340" y="3067368"/>
                                </a:lnTo>
                                <a:lnTo>
                                  <a:pt x="563880" y="3063241"/>
                                </a:lnTo>
                                <a:lnTo>
                                  <a:pt x="566738" y="3059431"/>
                                </a:lnTo>
                                <a:lnTo>
                                  <a:pt x="742632" y="2817178"/>
                                </a:lnTo>
                                <a:lnTo>
                                  <a:pt x="724218" y="2797811"/>
                                </a:lnTo>
                                <a:lnTo>
                                  <a:pt x="706755" y="2778761"/>
                                </a:lnTo>
                                <a:lnTo>
                                  <a:pt x="688975" y="2759076"/>
                                </a:lnTo>
                                <a:lnTo>
                                  <a:pt x="671512" y="2739073"/>
                                </a:lnTo>
                                <a:lnTo>
                                  <a:pt x="655002" y="2718753"/>
                                </a:lnTo>
                                <a:lnTo>
                                  <a:pt x="638492" y="2698115"/>
                                </a:lnTo>
                                <a:lnTo>
                                  <a:pt x="622300" y="2677478"/>
                                </a:lnTo>
                                <a:lnTo>
                                  <a:pt x="606425" y="2656523"/>
                                </a:lnTo>
                                <a:lnTo>
                                  <a:pt x="591185" y="2634933"/>
                                </a:lnTo>
                                <a:lnTo>
                                  <a:pt x="576580" y="2613025"/>
                                </a:lnTo>
                                <a:lnTo>
                                  <a:pt x="561658" y="2590800"/>
                                </a:lnTo>
                                <a:lnTo>
                                  <a:pt x="547370" y="2568893"/>
                                </a:lnTo>
                                <a:lnTo>
                                  <a:pt x="534035" y="2546033"/>
                                </a:lnTo>
                                <a:lnTo>
                                  <a:pt x="520382" y="2523173"/>
                                </a:lnTo>
                                <a:lnTo>
                                  <a:pt x="507682" y="2499995"/>
                                </a:lnTo>
                                <a:lnTo>
                                  <a:pt x="494665" y="2476500"/>
                                </a:lnTo>
                                <a:lnTo>
                                  <a:pt x="209868" y="2568893"/>
                                </a:lnTo>
                                <a:lnTo>
                                  <a:pt x="205740" y="2570163"/>
                                </a:lnTo>
                                <a:lnTo>
                                  <a:pt x="201295" y="2571433"/>
                                </a:lnTo>
                                <a:lnTo>
                                  <a:pt x="196850" y="2572068"/>
                                </a:lnTo>
                                <a:lnTo>
                                  <a:pt x="192722" y="2573020"/>
                                </a:lnTo>
                                <a:lnTo>
                                  <a:pt x="183515" y="2573338"/>
                                </a:lnTo>
                                <a:lnTo>
                                  <a:pt x="174942" y="2573020"/>
                                </a:lnTo>
                                <a:lnTo>
                                  <a:pt x="166688" y="2571750"/>
                                </a:lnTo>
                                <a:lnTo>
                                  <a:pt x="158115" y="2569845"/>
                                </a:lnTo>
                                <a:lnTo>
                                  <a:pt x="150177" y="2567305"/>
                                </a:lnTo>
                                <a:lnTo>
                                  <a:pt x="142240" y="2563495"/>
                                </a:lnTo>
                                <a:lnTo>
                                  <a:pt x="134620" y="2559368"/>
                                </a:lnTo>
                                <a:lnTo>
                                  <a:pt x="127952" y="2554605"/>
                                </a:lnTo>
                                <a:lnTo>
                                  <a:pt x="121602" y="2548890"/>
                                </a:lnTo>
                                <a:lnTo>
                                  <a:pt x="115570" y="2542540"/>
                                </a:lnTo>
                                <a:lnTo>
                                  <a:pt x="109855" y="2535555"/>
                                </a:lnTo>
                                <a:lnTo>
                                  <a:pt x="105410" y="2528253"/>
                                </a:lnTo>
                                <a:lnTo>
                                  <a:pt x="101282" y="2520315"/>
                                </a:lnTo>
                                <a:lnTo>
                                  <a:pt x="99377" y="2516188"/>
                                </a:lnTo>
                                <a:lnTo>
                                  <a:pt x="97790" y="2512060"/>
                                </a:lnTo>
                                <a:lnTo>
                                  <a:pt x="4445" y="2224405"/>
                                </a:lnTo>
                                <a:lnTo>
                                  <a:pt x="3492" y="2220278"/>
                                </a:lnTo>
                                <a:lnTo>
                                  <a:pt x="2222" y="2215833"/>
                                </a:lnTo>
                                <a:lnTo>
                                  <a:pt x="1587" y="2211388"/>
                                </a:lnTo>
                                <a:lnTo>
                                  <a:pt x="635" y="2206625"/>
                                </a:lnTo>
                                <a:lnTo>
                                  <a:pt x="0" y="2198053"/>
                                </a:lnTo>
                                <a:lnTo>
                                  <a:pt x="317" y="2189480"/>
                                </a:lnTo>
                                <a:lnTo>
                                  <a:pt x="1587" y="2180908"/>
                                </a:lnTo>
                                <a:lnTo>
                                  <a:pt x="3810" y="2172653"/>
                                </a:lnTo>
                                <a:lnTo>
                                  <a:pt x="6350" y="2164398"/>
                                </a:lnTo>
                                <a:lnTo>
                                  <a:pt x="9842" y="2156778"/>
                                </a:lnTo>
                                <a:lnTo>
                                  <a:pt x="13970" y="2149158"/>
                                </a:lnTo>
                                <a:lnTo>
                                  <a:pt x="19050" y="2142173"/>
                                </a:lnTo>
                                <a:lnTo>
                                  <a:pt x="24447" y="2135505"/>
                                </a:lnTo>
                                <a:lnTo>
                                  <a:pt x="30797" y="2129790"/>
                                </a:lnTo>
                                <a:lnTo>
                                  <a:pt x="37465" y="2124393"/>
                                </a:lnTo>
                                <a:lnTo>
                                  <a:pt x="45085" y="2119630"/>
                                </a:lnTo>
                                <a:lnTo>
                                  <a:pt x="49212" y="2117725"/>
                                </a:lnTo>
                                <a:lnTo>
                                  <a:pt x="53340" y="2115820"/>
                                </a:lnTo>
                                <a:lnTo>
                                  <a:pt x="57467" y="2113915"/>
                                </a:lnTo>
                                <a:lnTo>
                                  <a:pt x="61595" y="2112328"/>
                                </a:lnTo>
                                <a:lnTo>
                                  <a:pt x="346392" y="2019618"/>
                                </a:lnTo>
                                <a:lnTo>
                                  <a:pt x="342900" y="1993900"/>
                                </a:lnTo>
                                <a:lnTo>
                                  <a:pt x="339725" y="1967865"/>
                                </a:lnTo>
                                <a:lnTo>
                                  <a:pt x="337185" y="1941830"/>
                                </a:lnTo>
                                <a:lnTo>
                                  <a:pt x="334962" y="1915478"/>
                                </a:lnTo>
                                <a:lnTo>
                                  <a:pt x="333375" y="1889125"/>
                                </a:lnTo>
                                <a:lnTo>
                                  <a:pt x="331788" y="1862455"/>
                                </a:lnTo>
                                <a:lnTo>
                                  <a:pt x="331152" y="1835785"/>
                                </a:lnTo>
                                <a:lnTo>
                                  <a:pt x="331152" y="1809115"/>
                                </a:lnTo>
                                <a:lnTo>
                                  <a:pt x="331152" y="1782445"/>
                                </a:lnTo>
                                <a:lnTo>
                                  <a:pt x="331788" y="1755775"/>
                                </a:lnTo>
                                <a:lnTo>
                                  <a:pt x="333375" y="1729423"/>
                                </a:lnTo>
                                <a:lnTo>
                                  <a:pt x="334962" y="1703070"/>
                                </a:lnTo>
                                <a:lnTo>
                                  <a:pt x="337185" y="1676718"/>
                                </a:lnTo>
                                <a:lnTo>
                                  <a:pt x="339725" y="1650365"/>
                                </a:lnTo>
                                <a:lnTo>
                                  <a:pt x="342900" y="1624330"/>
                                </a:lnTo>
                                <a:lnTo>
                                  <a:pt x="346392" y="1598295"/>
                                </a:lnTo>
                                <a:lnTo>
                                  <a:pt x="61595" y="1506220"/>
                                </a:lnTo>
                                <a:lnTo>
                                  <a:pt x="57467" y="1504633"/>
                                </a:lnTo>
                                <a:lnTo>
                                  <a:pt x="53340" y="1502728"/>
                                </a:lnTo>
                                <a:lnTo>
                                  <a:pt x="45085" y="1498600"/>
                                </a:lnTo>
                                <a:lnTo>
                                  <a:pt x="37465" y="1494155"/>
                                </a:lnTo>
                                <a:lnTo>
                                  <a:pt x="30797" y="1488440"/>
                                </a:lnTo>
                                <a:lnTo>
                                  <a:pt x="24447" y="1482408"/>
                                </a:lnTo>
                                <a:lnTo>
                                  <a:pt x="19050" y="1476058"/>
                                </a:lnTo>
                                <a:lnTo>
                                  <a:pt x="13970" y="1468755"/>
                                </a:lnTo>
                                <a:lnTo>
                                  <a:pt x="9842" y="1461453"/>
                                </a:lnTo>
                                <a:lnTo>
                                  <a:pt x="6350" y="1453833"/>
                                </a:lnTo>
                                <a:lnTo>
                                  <a:pt x="3810" y="1445578"/>
                                </a:lnTo>
                                <a:lnTo>
                                  <a:pt x="1587" y="1437323"/>
                                </a:lnTo>
                                <a:lnTo>
                                  <a:pt x="317" y="1428750"/>
                                </a:lnTo>
                                <a:lnTo>
                                  <a:pt x="0" y="1419860"/>
                                </a:lnTo>
                                <a:lnTo>
                                  <a:pt x="635" y="1411288"/>
                                </a:lnTo>
                                <a:lnTo>
                                  <a:pt x="1587" y="1406843"/>
                                </a:lnTo>
                                <a:lnTo>
                                  <a:pt x="2222" y="1402398"/>
                                </a:lnTo>
                                <a:lnTo>
                                  <a:pt x="3492" y="1397635"/>
                                </a:lnTo>
                                <a:lnTo>
                                  <a:pt x="4445" y="1393508"/>
                                </a:lnTo>
                                <a:lnTo>
                                  <a:pt x="97790" y="1106488"/>
                                </a:lnTo>
                                <a:lnTo>
                                  <a:pt x="99377" y="1102043"/>
                                </a:lnTo>
                                <a:lnTo>
                                  <a:pt x="101282" y="1097915"/>
                                </a:lnTo>
                                <a:lnTo>
                                  <a:pt x="103187" y="1093788"/>
                                </a:lnTo>
                                <a:lnTo>
                                  <a:pt x="105410" y="1089978"/>
                                </a:lnTo>
                                <a:lnTo>
                                  <a:pt x="109855" y="1082358"/>
                                </a:lnTo>
                                <a:lnTo>
                                  <a:pt x="115570" y="1075690"/>
                                </a:lnTo>
                                <a:lnTo>
                                  <a:pt x="121602" y="1069340"/>
                                </a:lnTo>
                                <a:lnTo>
                                  <a:pt x="127952" y="1063625"/>
                                </a:lnTo>
                                <a:lnTo>
                                  <a:pt x="134620" y="1058863"/>
                                </a:lnTo>
                                <a:lnTo>
                                  <a:pt x="142240" y="1054735"/>
                                </a:lnTo>
                                <a:lnTo>
                                  <a:pt x="150177" y="1051243"/>
                                </a:lnTo>
                                <a:lnTo>
                                  <a:pt x="158115" y="1048068"/>
                                </a:lnTo>
                                <a:lnTo>
                                  <a:pt x="166688" y="1046480"/>
                                </a:lnTo>
                                <a:lnTo>
                                  <a:pt x="174942" y="1045210"/>
                                </a:lnTo>
                                <a:lnTo>
                                  <a:pt x="183515" y="1044893"/>
                                </a:lnTo>
                                <a:lnTo>
                                  <a:pt x="192722" y="1045528"/>
                                </a:lnTo>
                                <a:lnTo>
                                  <a:pt x="196850" y="1046480"/>
                                </a:lnTo>
                                <a:lnTo>
                                  <a:pt x="201295" y="1047115"/>
                                </a:lnTo>
                                <a:lnTo>
                                  <a:pt x="205740" y="1048068"/>
                                </a:lnTo>
                                <a:lnTo>
                                  <a:pt x="209868" y="1049338"/>
                                </a:lnTo>
                                <a:lnTo>
                                  <a:pt x="494665" y="1141413"/>
                                </a:lnTo>
                                <a:lnTo>
                                  <a:pt x="507682" y="1118235"/>
                                </a:lnTo>
                                <a:lnTo>
                                  <a:pt x="520382" y="1095375"/>
                                </a:lnTo>
                                <a:lnTo>
                                  <a:pt x="534035" y="1072198"/>
                                </a:lnTo>
                                <a:lnTo>
                                  <a:pt x="547370" y="1049655"/>
                                </a:lnTo>
                                <a:lnTo>
                                  <a:pt x="561658" y="1027113"/>
                                </a:lnTo>
                                <a:lnTo>
                                  <a:pt x="576580" y="1005205"/>
                                </a:lnTo>
                                <a:lnTo>
                                  <a:pt x="591185" y="983615"/>
                                </a:lnTo>
                                <a:lnTo>
                                  <a:pt x="606425" y="961707"/>
                                </a:lnTo>
                                <a:lnTo>
                                  <a:pt x="622300" y="940752"/>
                                </a:lnTo>
                                <a:lnTo>
                                  <a:pt x="638492" y="919797"/>
                                </a:lnTo>
                                <a:lnTo>
                                  <a:pt x="655002" y="899160"/>
                                </a:lnTo>
                                <a:lnTo>
                                  <a:pt x="671512" y="878840"/>
                                </a:lnTo>
                                <a:lnTo>
                                  <a:pt x="688975" y="858837"/>
                                </a:lnTo>
                                <a:lnTo>
                                  <a:pt x="706755" y="839470"/>
                                </a:lnTo>
                                <a:lnTo>
                                  <a:pt x="724218" y="819785"/>
                                </a:lnTo>
                                <a:lnTo>
                                  <a:pt x="742632" y="801052"/>
                                </a:lnTo>
                                <a:lnTo>
                                  <a:pt x="566420" y="558800"/>
                                </a:lnTo>
                                <a:lnTo>
                                  <a:pt x="563562" y="554990"/>
                                </a:lnTo>
                                <a:lnTo>
                                  <a:pt x="561340" y="551180"/>
                                </a:lnTo>
                                <a:lnTo>
                                  <a:pt x="559118" y="547370"/>
                                </a:lnTo>
                                <a:lnTo>
                                  <a:pt x="557212" y="543242"/>
                                </a:lnTo>
                                <a:lnTo>
                                  <a:pt x="554355" y="534987"/>
                                </a:lnTo>
                                <a:lnTo>
                                  <a:pt x="551498" y="526732"/>
                                </a:lnTo>
                                <a:lnTo>
                                  <a:pt x="550228" y="518160"/>
                                </a:lnTo>
                                <a:lnTo>
                                  <a:pt x="549592" y="509270"/>
                                </a:lnTo>
                                <a:lnTo>
                                  <a:pt x="549592" y="500697"/>
                                </a:lnTo>
                                <a:lnTo>
                                  <a:pt x="550862" y="492442"/>
                                </a:lnTo>
                                <a:lnTo>
                                  <a:pt x="552450" y="483870"/>
                                </a:lnTo>
                                <a:lnTo>
                                  <a:pt x="554990" y="475932"/>
                                </a:lnTo>
                                <a:lnTo>
                                  <a:pt x="558482" y="467677"/>
                                </a:lnTo>
                                <a:lnTo>
                                  <a:pt x="562610" y="460057"/>
                                </a:lnTo>
                                <a:lnTo>
                                  <a:pt x="567372" y="453072"/>
                                </a:lnTo>
                                <a:lnTo>
                                  <a:pt x="573088" y="446087"/>
                                </a:lnTo>
                                <a:lnTo>
                                  <a:pt x="575945" y="442912"/>
                                </a:lnTo>
                                <a:lnTo>
                                  <a:pt x="579438" y="439737"/>
                                </a:lnTo>
                                <a:lnTo>
                                  <a:pt x="582930" y="436880"/>
                                </a:lnTo>
                                <a:lnTo>
                                  <a:pt x="586105" y="434022"/>
                                </a:lnTo>
                                <a:lnTo>
                                  <a:pt x="830898" y="256857"/>
                                </a:lnTo>
                                <a:lnTo>
                                  <a:pt x="834708" y="254317"/>
                                </a:lnTo>
                                <a:lnTo>
                                  <a:pt x="838200" y="251777"/>
                                </a:lnTo>
                                <a:lnTo>
                                  <a:pt x="842328" y="249872"/>
                                </a:lnTo>
                                <a:lnTo>
                                  <a:pt x="846138" y="247967"/>
                                </a:lnTo>
                                <a:lnTo>
                                  <a:pt x="854392" y="244475"/>
                                </a:lnTo>
                                <a:lnTo>
                                  <a:pt x="862648" y="242252"/>
                                </a:lnTo>
                                <a:lnTo>
                                  <a:pt x="871538" y="240665"/>
                                </a:lnTo>
                                <a:lnTo>
                                  <a:pt x="880110" y="240030"/>
                                </a:lnTo>
                                <a:lnTo>
                                  <a:pt x="888365" y="240030"/>
                                </a:lnTo>
                                <a:lnTo>
                                  <a:pt x="896938" y="240665"/>
                                </a:lnTo>
                                <a:lnTo>
                                  <a:pt x="905192" y="242570"/>
                                </a:lnTo>
                                <a:lnTo>
                                  <a:pt x="913448" y="245110"/>
                                </a:lnTo>
                                <a:lnTo>
                                  <a:pt x="921385" y="248602"/>
                                </a:lnTo>
                                <a:lnTo>
                                  <a:pt x="929005" y="252412"/>
                                </a:lnTo>
                                <a:lnTo>
                                  <a:pt x="935990" y="257175"/>
                                </a:lnTo>
                                <a:lnTo>
                                  <a:pt x="942975" y="262890"/>
                                </a:lnTo>
                                <a:lnTo>
                                  <a:pt x="946150" y="266065"/>
                                </a:lnTo>
                                <a:lnTo>
                                  <a:pt x="949325" y="269240"/>
                                </a:lnTo>
                                <a:lnTo>
                                  <a:pt x="952182" y="272732"/>
                                </a:lnTo>
                                <a:lnTo>
                                  <a:pt x="955040" y="276542"/>
                                </a:lnTo>
                                <a:lnTo>
                                  <a:pt x="1130618" y="518477"/>
                                </a:lnTo>
                                <a:lnTo>
                                  <a:pt x="1154430" y="507047"/>
                                </a:lnTo>
                                <a:lnTo>
                                  <a:pt x="1177925" y="496252"/>
                                </a:lnTo>
                                <a:lnTo>
                                  <a:pt x="1201738" y="485457"/>
                                </a:lnTo>
                                <a:lnTo>
                                  <a:pt x="1225868" y="475615"/>
                                </a:lnTo>
                                <a:lnTo>
                                  <a:pt x="1250315" y="465772"/>
                                </a:lnTo>
                                <a:lnTo>
                                  <a:pt x="1274762" y="456247"/>
                                </a:lnTo>
                                <a:lnTo>
                                  <a:pt x="1299528" y="447675"/>
                                </a:lnTo>
                                <a:lnTo>
                                  <a:pt x="1324928" y="439102"/>
                                </a:lnTo>
                                <a:lnTo>
                                  <a:pt x="1350010" y="431165"/>
                                </a:lnTo>
                                <a:lnTo>
                                  <a:pt x="1375092" y="423545"/>
                                </a:lnTo>
                                <a:lnTo>
                                  <a:pt x="1400810" y="416877"/>
                                </a:lnTo>
                                <a:lnTo>
                                  <a:pt x="1426845" y="410210"/>
                                </a:lnTo>
                                <a:lnTo>
                                  <a:pt x="1452245" y="404177"/>
                                </a:lnTo>
                                <a:lnTo>
                                  <a:pt x="1478598" y="398462"/>
                                </a:lnTo>
                                <a:lnTo>
                                  <a:pt x="1504950" y="393065"/>
                                </a:lnTo>
                                <a:lnTo>
                                  <a:pt x="1531302" y="388620"/>
                                </a:lnTo>
                                <a:lnTo>
                                  <a:pt x="1531302" y="89217"/>
                                </a:lnTo>
                                <a:lnTo>
                                  <a:pt x="1531302" y="84455"/>
                                </a:lnTo>
                                <a:lnTo>
                                  <a:pt x="1531620" y="80010"/>
                                </a:lnTo>
                                <a:lnTo>
                                  <a:pt x="1532572" y="75565"/>
                                </a:lnTo>
                                <a:lnTo>
                                  <a:pt x="1533208" y="71120"/>
                                </a:lnTo>
                                <a:lnTo>
                                  <a:pt x="1535430" y="62865"/>
                                </a:lnTo>
                                <a:lnTo>
                                  <a:pt x="1538605" y="54610"/>
                                </a:lnTo>
                                <a:lnTo>
                                  <a:pt x="1542415" y="46672"/>
                                </a:lnTo>
                                <a:lnTo>
                                  <a:pt x="1546860" y="39370"/>
                                </a:lnTo>
                                <a:lnTo>
                                  <a:pt x="1551622" y="32385"/>
                                </a:lnTo>
                                <a:lnTo>
                                  <a:pt x="1557655" y="26352"/>
                                </a:lnTo>
                                <a:lnTo>
                                  <a:pt x="1563688" y="20320"/>
                                </a:lnTo>
                                <a:lnTo>
                                  <a:pt x="1570990" y="15240"/>
                                </a:lnTo>
                                <a:lnTo>
                                  <a:pt x="1577975" y="10795"/>
                                </a:lnTo>
                                <a:lnTo>
                                  <a:pt x="1585912" y="6985"/>
                                </a:lnTo>
                                <a:lnTo>
                                  <a:pt x="1594168" y="4127"/>
                                </a:lnTo>
                                <a:lnTo>
                                  <a:pt x="1602422" y="1905"/>
                                </a:lnTo>
                                <a:lnTo>
                                  <a:pt x="1607185" y="952"/>
                                </a:lnTo>
                                <a:lnTo>
                                  <a:pt x="1611630" y="317"/>
                                </a:lnTo>
                                <a:lnTo>
                                  <a:pt x="16157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ysClr val="window" lastClr="FFFFFF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3027045" id="组合 29" o:spid="_x0000_s1076" style="position:absolute;left:0;text-align:left;margin-left:-66pt;margin-top:285.05pt;width:522.25pt;height:27.65pt;z-index:251679744;mso-width-relative:margin" coordorigin="7645,12416" coordsize="10430,5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">
                <v:line id="直接连接符 60" o:spid="_x0000_s1077" style="position:absolute;visibility:visible;mso-wrap-style:square" from="7863,12823" to="18075,128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" strokecolor="#bfbfbf">
                  <v:stroke joinstyle="miter"/>
                </v:line>
                <v:shape id="梯形 55" o:spid="_x0000_s1078" style="position:absolute;left:8721;top:12439;width:1312;height:410;visibility:visible;mso-wrap-style:square;v-text-anchor:middle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" path="m,10000l1860,,8140,r1860,10000l,10000xe" fillcolor="#425268" stroked="f" strokeweight="1pt">
                  <v:stroke joinstyle="miter"/>
                  <v:path arrowok="t" o:connecttype="custom" o:connectlocs="0,410;244,0;1068,0;1312,410;0,410" o:connectangles="0,0,0,0,0"/>
                </v:shape>
                <v:rect id="矩形 57" o:spid="_x0000_s1079" style="position:absolute;left:7645;top:12439;width:1514;height:4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" fillcolor="#425268" stroked="f" strokeweight="1pt"/>
                <v:shape id="梯形 58" o:spid="_x0000_s1080" style="position:absolute;left:8496;top:12439;width:1312;height:410;visibility:visible;mso-wrap-style:square;v-text-anchor:middle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" path="m,10000l1860,,8140,r1860,10000l,10000xe" fillcolor="#425268" stroked="f" strokeweight="1pt">
                  <v:stroke joinstyle="miter"/>
                  <v:path arrowok="t" o:connecttype="custom" o:connectlocs="0,410;244,0;1068,0;1312,410;0,410" o:connectangles="0,0,0,0,0"/>
                </v:shape>
                <v:shape id="直角三角形 59" o:spid="_x0000_s1081" type="#_x0000_t6" style="position:absolute;left:7645;top:12847;width:206;height:122;flip:x 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" fillcolor="#222a35" stroked="f" strokeweight="1pt"/>
                <v:rect id="矩形 15" o:spid="_x0000_s1082" style="position:absolute;left:8149;top:12416;width:1485;height:4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" filled="f" stroked="f" strokeweight="1pt">
                  <v:textbox>
                    <w:txbxContent>
                      <w:p w14:paraId="283B3B25" w14:textId="197601B0" w:rsidR="00304E3B" w:rsidRDefault="005F13A6">
                        <w:pPr>
                          <w:pStyle w:val="a3"/>
                          <w:spacing w:before="0" w:beforeAutospacing="0" w:after="0" w:afterAutospacing="0" w:line="312" w:lineRule="exact"/>
                          <w:jc w:val="distribute"/>
                          <w:rPr>
                            <w:rFonts w:hint="eastAsia"/>
                            <w:sz w:val="22"/>
                            <w:szCs w:val="22"/>
                          </w:rPr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color w:val="FFFFFF"/>
                            <w:kern w:val="24"/>
                          </w:rPr>
                          <w:t>自我评价</w:t>
                        </w:r>
                      </w:p>
                    </w:txbxContent>
                  </v:textbox>
                </v:rect>
                <v:shape id="KSO_Shape" o:spid="_x0000_s1083" style="position:absolute;left:7861;top:12514;width:260;height:265;flip:y;visibility:visible;mso-wrap-style:square;v-text-anchor:middle" coordsize="3543300,36179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" path="m1752918,1088708r-18416,952l1716088,1090613r-18098,1905l1679892,1094423r-17780,2857l1644332,1100138r-17780,3492l1608772,1107440r-17144,4128l1574800,1116013r-17462,5080l1540828,1126490r-16510,6033l1507808,1138555r-16193,6668l1475422,1152525r-15874,6985l1443672,1167448r-15240,8255l1413192,1183958r-14922,9207l1383665,1202055r-14923,9843l1354772,1221740r-14287,10160l1327150,1242378r-13652,10795l1300480,1264285r-13018,11430l1274762,1287463r-12382,12065l1250315,1311910r-11747,13018l1227138,1337628r-11430,13017l1205230,1364298r-10478,13652l1183958,1392238r-9526,14287l1164908,1420813r-9526,14605l1146810,1450340r-8419,14969l1130549,1480376r-7934,15881l1114998,1512138r-6665,16199l1101668,1544536r-6347,16516l1089608,1577568r-5713,16834l1079134,1611554r-5078,16834l1069931,1646175r-3809,17152l1062948,1681114r-3174,17787l1057553,1717005r-2222,18105l1053744,1753532r-952,17787l1051840,1790376r-317,18422l1051840,1827221r952,18739l1053744,1864065r1587,18422l1057553,1900592r2221,18104l1062948,1936483r3174,17469l1069931,1971739r4125,17152l1079134,2006043r4761,16834l1089608,2039711r5713,16834l1101668,2073061r6665,16199l1114998,2105459r7617,15563l1130549,2136904r7935,15563l1147053,2167395r8569,15246l1165144,2197252r9521,14611l1184186,2225838r10791,14293l1205450,2253789r10474,13340l1227349,2280469r11426,12705l1250518,2305879r12060,12388l1274956,2330336r12695,11752l1300663,2353840r13013,10800l1327323,2375756r13330,10482l1354935,2396402r13964,10164l1383816,2415777r14599,9211l1413332,2433882r15234,8893l1443800,2450398r15869,7941l1475538,2465644r16186,6988l1507910,2479619r16504,6035l1540917,2491689r16504,5082l1574877,2502171r16821,4446l1608836,2510746r17773,4130l1644382,2518369r17773,2541l1679928,2523451r18091,2224l1716109,2527263r18408,1270l1752925,2529169r19042,l1790375,2529169r18408,-636l1827191,2527263r18090,-1588l1863372,2523451r17773,-2541l1898918,2518369r17773,-3493l1934464,2510746r17138,-4129l1969058,2502171r16821,-5400l2002383,2491689r16821,-6035l2035390,2479619r16504,-6987l2067762,2465644r15869,-7305l2099500,2450398r15234,-7623l2129968,2433882r14917,-8894l2159484,2415777r14917,-9211l2188683,2396402r13964,-10164l2215977,2375756r13647,-11116l2242637,2353840r13329,-11752l2268344,2330336r12378,-12069l2292782,2305879r11743,-12705l2315951,2280469r11425,-13340l2338167,2253789r10791,-13658l2359114,2225838r9521,-13975l2378156,2197252r9522,-14611l2396247,2167395r8569,-14928l2412750,2136904r7935,-15882l2428302,2105459r6665,-16199l2441632,2073061r6347,-16516l2453692,2039711r5713,-16834l2464166,2006043r5078,-17152l2473370,1971739r3808,-17787l2480352,1936483r3174,-17787l2486064,1900592r1905,-18105l2489556,1864065r952,-18105l2491460,1827221r317,-18423l2491460,1790376r-952,-19057l2489556,1753532r-1587,-18422l2486064,1717005r-2538,-18104l2480352,1681114r-3174,-17787l2473370,1646175r-4126,-17787l2464166,1611554r-4761,-17152l2453692,1577568r-5713,-16516l2441632,1544536r-6665,-16199l2428302,1512138r-7617,-15881l2412750,1480376r-7841,-15068l2396490,1450340r-8572,-14922l2378392,1420813r-9524,-14288l2359342,1392238r-10160,-14288l2338388,1364298r-10796,-13653l2316162,1337628r-11430,-12700l2292985,1311910r-12065,-12382l2268538,1287463r-12383,-11748l2242820,1264285r-13018,-11112l2216150,1242378r-13335,-10478l2188845,1221740r-14287,-9842l2159635,1202055r-14605,-8890l2130108,1183958r-15240,-8255l2099628,1167448r-15876,-7938l2067878,1152525r-15876,-7302l2035492,1138555r-16192,-6032l2002472,1126490r-16510,-5397l1969135,1116013r-17463,-4445l1934528,1107440r-17780,-3810l1898968,1100138r-17780,-2858l1863408,1094423r-18098,-1905l1827212,1090613r-18414,-953l1790382,1088708r-18414,l1752918,1088708xm1615758,r4762,l1922780,r4445,l1931670,317r4445,635l1940878,1905r8572,2222l1957705,6985r7620,3810l1972628,14922r6984,5398l1985962,26035r5716,6350l1996758,39052r4444,7620l2005012,54610r2858,7620l2010092,71120r636,4445l2011362,80010r636,4445l2011998,89217r,299403l2038350,393065r26352,5397l2091055,404177r25717,6033l2142490,416877r25400,6668l2193608,431165r25082,7937l2243772,447675r24766,8572l2292985,465772r24447,9843l2341562,485457r24130,10795l2388870,507047r23812,11430l2588260,276542r3175,-3810l2593975,269240r3493,-3175l2600325,262890r6667,-5715l2614295,252412r7620,-3810l2629852,245110r8256,-2540l2646362,240665r8573,-635l2663508,240030r8254,635l2680652,242252r8256,2223l2697162,247967r7938,3810l2709228,254317r3492,2540l2957512,434022r3176,3175l2964498,439737r3174,3493l2970848,446087r5397,6985l2981008,460375r4444,7620l2988628,475932r2540,8255l2992755,492442r1270,8573l2994025,509270r-953,8890l2991802,526732r-2857,8255l2986088,543242r-4128,7938l2979738,554990r-2858,3810l2800985,801052r18097,18733l2837180,839470r17462,19367l2871788,878840r16827,20320l2905125,919797r16193,20955l2937192,962025r15240,21590l2967672,1005205r14288,21908l2996248,1049655r13970,22543l3023235,1095375r13335,23178l3048952,1142048r284163,-92710l3337560,1048068r4445,-953l3346450,1046480r4128,-952l3359785,1044893r8573,317l3376930,1046480r8255,1588l3393440,1051243r7620,3492l3408680,1058863r6985,4762l3422015,1069340r6033,6350l3433445,1082358r4763,7620l3442335,1097915r1587,4128l3445510,1106488r93345,287020l3539808,1397635r1270,4763l3542030,1406843r635,4445l3543300,1419860r-318,8890l3541712,1437323r-1904,8255l3537268,1453833r-3810,7620l3529330,1468755r-4762,7303l3518852,1482408r-6350,6032l3505518,1494155r-7303,4445l3490278,1502728r-4128,1905l3481705,1506220r-284480,92075l3200400,1624330r3492,26035l3206115,1676718r2223,26352l3210242,1729423r1270,26352l3212148,1782445r317,26670l3212148,1835785r-636,26670l3210242,1889125r-1904,26353l3206115,1941830r-2223,26035l3200400,1993900r-3175,25718l3481705,2112328r4445,1587l3490278,2115820r7937,3810l3505518,2124393r6984,5397l3518852,2135505r5716,6668l3529330,2149158r4128,7620l3537268,2164398r2540,8255l3541712,2180908r1270,8572l3543300,2198053r-635,8572l3542030,2211388r-952,4445l3539808,2220278r-953,4127l3445510,2512060r-1588,4128l3442335,2520315r-4127,7938l3433445,2535555r-5397,6985l3422015,2548890r-6350,5715l3408680,2559368r-7620,4127l3393440,2567305r-8255,2540l3376930,2571750r-8572,1270l3359785,2573338r-9207,-318l3346450,2572068r-4445,-635l3337560,2570163r-4445,-1270l3048952,2476500r-13017,23495l3023235,2523173r-13335,22860l2996248,2568893r-14288,21907l2967355,2613025r-15240,21908l2936875,2656523r-15557,20955l2905125,2698115r-16510,20638l2871788,2739073r-17463,20003l2837180,2778761r-18098,19050l2800985,2817178r175895,242253l2979738,3063241r2222,4127l2986088,3075306r2857,7937l2991802,3091816r1270,8255l2994025,3108643r,8573l2992755,3125788r-1587,8255l2988628,3142298r-2858,7938l2981642,3157538r-5080,7620l2970848,3171826r-2858,3175l2964498,3177858r-3176,3175l2957512,3183573r-244792,177483l2709228,3363913r-4128,2540l2697162,3370581r-8254,3175l2680652,3376296r-8890,1587l2663508,3378518r-8573,l2646362,3377248r-8254,-1270l2629852,3373121r-7937,-3175l2614295,3365818r-7303,-5080l2600325,3355023r-2857,-2857l2593975,3348673r-2540,-3175l2588260,3341688,2412682,3099753r-23812,11113l2365692,3122296r-24130,10477l2317432,3142933r-24447,9843l2268538,3161666r-24766,9207l2218690,3179128r-25082,7938l2167890,3194368r-25400,7303l2116772,3208021r-25717,6350l2064702,3220086r-26352,5397l2011998,3229928r,299085l2011998,3533458r-636,4445l2010728,3542666r-636,4445l2007870,3555366r-2858,8255l2001202,3571558r-4444,6985l1991678,3585846r-5716,6032l1979612,3597911r-6984,4762l1965325,3607118r-7620,3810l1949450,3614103r-8572,2223l1931670,3617278r-4445,635l1922780,3617913r-302260,l1615758,3617913r-4128,-635l1602422,3616326r-8254,-2223l1585912,3610928r-7937,-3810l1570990,3602673r-7302,-4762l1557655,3591878r-6033,-6032l1546860,3578543r-4445,-6985l1538605,3563621r-3175,-8255l1533208,3547111r-636,-4445l1531620,3537903r-318,-4445l1531302,3529013r,-299085l1504950,3225483r-26352,-5397l1452245,3214371r-25400,-6350l1400810,3201671r-25718,-7303l1350010,3187066r-25082,-7938l1299528,3170873r-24766,-9207l1250315,3152776r-24447,-9843l1201738,3132773r-23813,-10477l1154430,3110866r-23812,-11113l955040,3342006r-2858,3810l949325,3349308r-3175,3175l942975,3355658r-6985,5398l929005,3366136r-7620,3810l913448,3373121r-8256,2857l896938,3377248r-8573,1270l879792,3378518r-8890,-635l862648,3376296r-8573,-2540l846138,3370581r-8256,-4128l834072,3363913r-3810,-2857l586105,3183573r-3175,-2540l579438,3177858r-3493,-2857l573088,3171826r-5716,-6668l562610,3157538r-4128,-7302l554990,3142298r-2540,-8255l550862,3125788r-1270,-8572l549592,3108643r953,-8572l551815,3091816r2540,-8573l557530,3075306r1905,-4128l561340,3067368r2540,-4127l566738,3059431,742632,2817178r-18414,-19367l706755,2778761r-17780,-19685l671512,2739073r-16510,-20320l638492,2698115r-16192,-20637l606425,2656523r-15240,-21590l576580,2613025r-14922,-22225l547370,2568893r-13335,-22860l520382,2523173r-12700,-23178l494665,2476500r-284797,92393l205740,2570163r-4445,1270l196850,2572068r-4128,952l183515,2573338r-8573,-318l166688,2571750r-8573,-1905l150177,2567305r-7937,-3810l134620,2559368r-6668,-4763l121602,2548890r-6032,-6350l109855,2535555r-4445,-7302l101282,2520315r-1905,-4127l97790,2512060,4445,2224405r-953,-4127l2222,2215833r-635,-4445l635,2206625,,2198053r317,-8573l1587,2180908r2223,-8255l6350,2164398r3492,-7620l13970,2149158r5080,-6985l24447,2135505r6350,-5715l37465,2124393r7620,-4763l49212,2117725r4128,-1905l57467,2113915r4128,-1587l346392,2019618r-3492,-25718l339725,1967865r-2540,-26035l334962,1915478r-1587,-26353l331788,1862455r-636,-26670l331152,1809115r,-26670l331788,1755775r1587,-26352l334962,1703070r2223,-26352l339725,1650365r3175,-26035l346392,1598295,61595,1506220r-4128,-1587l53340,1502728r-8255,-4128l37465,1494155r-6668,-5715l24447,1482408r-5397,-6350l13970,1468755r-4128,-7302l6350,1453833r-2540,-8255l1587,1437323,317,1428750,,1419860r635,-8572l1587,1406843r635,-4445l3492,1397635r953,-4127l97790,1106488r1587,-4445l101282,1097915r1905,-4127l105410,1089978r4445,-7620l115570,1075690r6032,-6350l127952,1063625r6668,-4762l142240,1054735r7937,-3492l158115,1048068r8573,-1588l174942,1045210r8573,-317l192722,1045528r4128,952l201295,1047115r4445,953l209868,1049338r284797,92075l507682,1118235r12700,-22860l534035,1072198r13335,-22543l561658,1027113r14922,-21908l591185,983615r15240,-21908l622300,940752r16192,-20955l655002,899160r16510,-20320l688975,858837r17780,-19367l724218,819785r18414,-18733l566420,558800r-2858,-3810l561340,551180r-2222,-3810l557212,543242r-2857,-8255l551498,526732r-1270,-8572l549592,509270r,-8573l550862,492442r1588,-8572l554990,475932r3492,-8255l562610,460057r4762,-6985l573088,446087r2857,-3175l579438,439737r3492,-2857l586105,434022,830898,256857r3810,-2540l838200,251777r4128,-1905l846138,247967r8254,-3492l862648,242252r8890,-1587l880110,240030r8255,l896938,240665r8254,1905l913448,245110r7937,3492l929005,252412r6985,4763l942975,262890r3175,3175l949325,269240r2857,3492l955040,276542r175578,241935l1154430,507047r23495,-10795l1201738,485457r24130,-9842l1250315,465772r24447,-9525l1299528,447675r25400,-8573l1350010,431165r25082,-7620l1400810,416877r26035,-6667l1452245,404177r26353,-5715l1504950,393065r26352,-4445l1531302,89217r,-4762l1531620,80010r952,-4445l1533208,71120r2222,-8255l1538605,54610r3810,-7938l1546860,39370r4762,-6985l1557655,26352r6033,-6032l1570990,15240r6985,-4445l1585912,6985r8256,-2858l1602422,1905r4763,-953l1611630,317,1615758,xe" fillcolor="window" stroked="f">
                  <v:path arrowok="t" o:connecttype="custom" o:connectlocs="112,83;96,92;85,105;78,122;78,141;84,158;94,172;109,181;127,185;146,183;162,175;174,162;181,146;183,127;178,110;167,95;153,85;135,80;144,1;148,7;172,36;194,18;218,33;219,41;220,77;249,77;260,103;256,110;236,138;259,157;253,185;246,188;213,198;220,228;199,246;191,246;161,233;147,261;119,265;113,260;97,233;69,246;61,246;40,227;47,198;14,188;7,185;1,157;25,140;4,110;0,103;10,78;38,80;54,59;41,34;63,18;70,20;107,30;114,2" o:connectangles="0,0,0,0,0,0,0,0,0,0,0,0,0,0,0,0,0,0,0,0,0,0,0,0,0,0,0,0,0,0,0,0,0,0,0,0,0,0,0,0,0,0,0,0,0,0,0,0,0,0,0,0,0,0,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47ADF5" wp14:editId="30906D41">
                <wp:simplePos x="0" y="0"/>
                <wp:positionH relativeFrom="margin">
                  <wp:posOffset>-588962</wp:posOffset>
                </wp:positionH>
                <wp:positionV relativeFrom="paragraph">
                  <wp:posOffset>4047490</wp:posOffset>
                </wp:positionV>
                <wp:extent cx="6499225" cy="586740"/>
                <wp:effectExtent l="0" t="0" r="0" b="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9225" cy="5867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77B8D8A" w14:textId="10F78517" w:rsidR="00304E3B" w:rsidRDefault="005F13A6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5F13A6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工作积极认真，细心负责，善于在工作中提出问题、发现问题、解决问题，有较强的分析能力；勤奋好学， 踏实肯干，动手能力强，认真负责，有很强的社会责任感；坚毅不拔，吃苦耐劳，喜欢和勇于迎接新挑战。</w:t>
                            </w:r>
                          </w:p>
                          <w:p w14:paraId="6A141FBF" w14:textId="77777777" w:rsidR="00AA3614" w:rsidRDefault="00AA3614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 w14:paraId="28D3C481" w14:textId="77777777" w:rsidR="00AA3614" w:rsidRDefault="00AA3614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 w14:paraId="5DB3EFED" w14:textId="77777777" w:rsidR="00AA3614" w:rsidRDefault="00AA3614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 w14:paraId="645B7815" w14:textId="77777777" w:rsidR="00AA3614" w:rsidRDefault="00AA3614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 w14:paraId="2D2B9181" w14:textId="77777777" w:rsidR="00AA3614" w:rsidRDefault="00AA3614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 w14:paraId="0D6714A2" w14:textId="77777777" w:rsidR="00AA3614" w:rsidRDefault="00AA3614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47ADF5" id="矩形 6" o:spid="_x0000_s1084" style="position:absolute;left:0;text-align:left;margin-left:-46.35pt;margin-top:318.7pt;width:511.75pt;height:46.2pt;z-index:2516643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" filled="f" stroked="f">
                <v:textbox>
                  <w:txbxContent>
                    <w:p w14:paraId="677B8D8A" w14:textId="10F78517" w:rsidR="00304E3B" w:rsidRDefault="005F13A6">
                      <w:pPr>
                        <w:pStyle w:val="a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  <w:r w:rsidRPr="005F13A6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工作积极认真，细心负责，善于在工作中提出问题、发现问题、解决问题，有较强的分析能力；勤奋好学， 踏实肯干，动手能力强，认真负责，有很强的社会责任感；坚毅不拔，吃苦耐劳，喜欢和勇于迎接新挑战。</w:t>
                      </w:r>
                    </w:p>
                    <w:p w14:paraId="6A141FBF" w14:textId="77777777" w:rsidR="00AA3614" w:rsidRDefault="00AA3614">
                      <w:pPr>
                        <w:pStyle w:val="a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</w:p>
                    <w:p w14:paraId="28D3C481" w14:textId="77777777" w:rsidR="00AA3614" w:rsidRDefault="00AA3614">
                      <w:pPr>
                        <w:pStyle w:val="a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</w:p>
                    <w:p w14:paraId="5DB3EFED" w14:textId="77777777" w:rsidR="00AA3614" w:rsidRDefault="00AA3614">
                      <w:pPr>
                        <w:pStyle w:val="a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</w:p>
                    <w:p w14:paraId="645B7815" w14:textId="77777777" w:rsidR="00AA3614" w:rsidRDefault="00AA3614">
                      <w:pPr>
                        <w:pStyle w:val="a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</w:p>
                    <w:p w14:paraId="2D2B9181" w14:textId="77777777" w:rsidR="00AA3614" w:rsidRDefault="00AA3614">
                      <w:pPr>
                        <w:pStyle w:val="a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</w:p>
                    <w:p w14:paraId="0D6714A2" w14:textId="77777777" w:rsidR="00AA3614" w:rsidRDefault="00AA3614">
                      <w:pPr>
                        <w:pStyle w:val="a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AA3614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40DD480" wp14:editId="08DCE5B0">
                <wp:simplePos x="0" y="0"/>
                <wp:positionH relativeFrom="column">
                  <wp:posOffset>-709613</wp:posOffset>
                </wp:positionH>
                <wp:positionV relativeFrom="paragraph">
                  <wp:posOffset>-38100</wp:posOffset>
                </wp:positionV>
                <wp:extent cx="0" cy="7611110"/>
                <wp:effectExtent l="4445" t="0" r="14605" b="8890"/>
                <wp:wrapNone/>
                <wp:docPr id="1764953760" name="直接连接符 17649537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1111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583C91" id="直接连接符 1764953760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5.9pt,-3pt" to="-55.9pt,59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" strokecolor="#bfbfbf">
                <v:stroke joinstyle="miter"/>
              </v:line>
            </w:pict>
          </mc:Fallback>
        </mc:AlternateContent>
      </w:r>
    </w:p>
    <w:sectPr w:rsidR="00304E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方正超粗黑简体">
    <w:altName w:val="黑体"/>
    <w:charset w:val="86"/>
    <w:family w:val="script"/>
    <w:pitch w:val="default"/>
    <w:sig w:usb0="00000000" w:usb1="0000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F2113B"/>
    <w:multiLevelType w:val="hybridMultilevel"/>
    <w:tmpl w:val="F386E024"/>
    <w:lvl w:ilvl="0" w:tplc="A92C8B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968BAAA"/>
    <w:multiLevelType w:val="singleLevel"/>
    <w:tmpl w:val="5968BAA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 w16cid:durableId="2095665207">
    <w:abstractNumId w:val="1"/>
  </w:num>
  <w:num w:numId="2" w16cid:durableId="972171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WViMDMwNDMzZGQwZmU0MWFiOGYxZTVjMTBjMTA4ZGYifQ=="/>
  </w:docVars>
  <w:rsids>
    <w:rsidRoot w:val="6DCE6713"/>
    <w:rsid w:val="000E170D"/>
    <w:rsid w:val="0022594A"/>
    <w:rsid w:val="002B4BF0"/>
    <w:rsid w:val="002C7187"/>
    <w:rsid w:val="00304E3B"/>
    <w:rsid w:val="004D5EEA"/>
    <w:rsid w:val="00530CE6"/>
    <w:rsid w:val="005F13A6"/>
    <w:rsid w:val="00641E6C"/>
    <w:rsid w:val="006C0F82"/>
    <w:rsid w:val="006D7029"/>
    <w:rsid w:val="006F6FE6"/>
    <w:rsid w:val="007256AF"/>
    <w:rsid w:val="00A23174"/>
    <w:rsid w:val="00A3058E"/>
    <w:rsid w:val="00AA3614"/>
    <w:rsid w:val="00B453EA"/>
    <w:rsid w:val="00BC5E7D"/>
    <w:rsid w:val="00C422A2"/>
    <w:rsid w:val="00C7560D"/>
    <w:rsid w:val="00E22788"/>
    <w:rsid w:val="00E4696E"/>
    <w:rsid w:val="00E50CF1"/>
    <w:rsid w:val="00E96A5E"/>
    <w:rsid w:val="00EB3E2B"/>
    <w:rsid w:val="00ED1F7A"/>
    <w:rsid w:val="098B6825"/>
    <w:rsid w:val="23424AB1"/>
    <w:rsid w:val="2C364F95"/>
    <w:rsid w:val="310071BA"/>
    <w:rsid w:val="378E7C42"/>
    <w:rsid w:val="40620F7B"/>
    <w:rsid w:val="42D04906"/>
    <w:rsid w:val="477C79DA"/>
    <w:rsid w:val="4DE774C5"/>
    <w:rsid w:val="63B620E9"/>
    <w:rsid w:val="676A233D"/>
    <w:rsid w:val="6A824430"/>
    <w:rsid w:val="6DCE6713"/>
    <w:rsid w:val="75AD1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0802425"/>
  <w15:docId w15:val="{FA74AAF4-A773-404A-91B7-C0FFBAE6C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39"/>
    <w:rsid w:val="007256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99"/>
    <w:unhideWhenUsed/>
    <w:rsid w:val="00EB3E2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8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dao\AppData\Roaming\kingsoft\office6\templates\download\&#40664;&#35748;\&#31616;&#27905;&#31616;&#21382;&#21830;&#21153;&#31616;&#21382;&#22909;&#30475;&#31616;&#21382;&#31616;&#32422;&#31616;&#21382;&#27714;&#32844;&#31616;&#21382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简洁简历商务简历好看简历简约简历求职简历.docx</Template>
  <TotalTime>298</TotalTime>
  <Pages>2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简历微凉</dc:creator>
  <cp:lastModifiedBy>ko lllk</cp:lastModifiedBy>
  <cp:revision>10</cp:revision>
  <dcterms:created xsi:type="dcterms:W3CDTF">2017-07-14T11:16:00Z</dcterms:created>
  <dcterms:modified xsi:type="dcterms:W3CDTF">2025-07-21T09:35:00Z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3F1F4EC2741B4976BC19349F90EA9F8E_13</vt:lpwstr>
  </property>
</Properties>
</file>